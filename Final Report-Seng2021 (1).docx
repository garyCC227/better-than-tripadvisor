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6A9A9" w14:textId="744D6775" w:rsidR="00C6554A" w:rsidRPr="008B5277" w:rsidRDefault="00E7768D" w:rsidP="00C6554A">
      <w:pPr>
        <w:pStyle w:val="Photo"/>
      </w:pPr>
      <w:bookmarkStart w:id="0" w:name="_Toc321147149"/>
      <w:bookmarkStart w:id="1" w:name="_Toc318188227"/>
      <w:bookmarkStart w:id="2" w:name="_Toc318188327"/>
      <w:bookmarkStart w:id="3" w:name="_Toc318189312"/>
      <w:bookmarkStart w:id="4" w:name="_Toc321147011"/>
      <w:r w:rsidRPr="00E7768D">
        <w:rPr>
          <w:noProof/>
          <w:lang w:val="en-AU" w:eastAsia="zh-CN"/>
        </w:rPr>
        <w:drawing>
          <wp:inline distT="0" distB="0" distL="0" distR="0" wp14:anchorId="0E58281C" wp14:editId="06152587">
            <wp:extent cx="4248150" cy="44354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517" cy="4451527"/>
                    </a:xfrm>
                    <a:prstGeom prst="rect">
                      <a:avLst/>
                    </a:prstGeom>
                  </pic:spPr>
                </pic:pic>
              </a:graphicData>
            </a:graphic>
          </wp:inline>
        </w:drawing>
      </w:r>
      <w:r w:rsidRPr="00E7768D">
        <w:t xml:space="preserve"> </w:t>
      </w:r>
    </w:p>
    <w:bookmarkEnd w:id="0"/>
    <w:bookmarkEnd w:id="1"/>
    <w:bookmarkEnd w:id="2"/>
    <w:bookmarkEnd w:id="3"/>
    <w:bookmarkEnd w:id="4"/>
    <w:p w14:paraId="5497802D" w14:textId="44BF4877" w:rsidR="00C6554A" w:rsidRDefault="00E7768D" w:rsidP="00C6554A">
      <w:pPr>
        <w:pStyle w:val="Title"/>
      </w:pPr>
      <w:r>
        <w:t>Software Engineering</w:t>
      </w:r>
    </w:p>
    <w:p w14:paraId="531D18A3" w14:textId="56FF83A6" w:rsidR="00C6554A" w:rsidRPr="00D5413C" w:rsidRDefault="00E7768D" w:rsidP="00C6554A">
      <w:pPr>
        <w:pStyle w:val="Subtitle"/>
      </w:pPr>
      <w:r>
        <w:t>Delieverable 2</w:t>
      </w:r>
    </w:p>
    <w:p w14:paraId="28AF1568" w14:textId="77777777" w:rsidR="00FA1AE2" w:rsidRDefault="00E7768D" w:rsidP="007F5356">
      <w:pPr>
        <w:pStyle w:val="ContactInfo"/>
      </w:pPr>
      <w:r>
        <w:t>Paul (</w:t>
      </w:r>
      <w:proofErr w:type="spellStart"/>
      <w:r>
        <w:t>Hangi</w:t>
      </w:r>
      <w:proofErr w:type="spellEnd"/>
      <w:r>
        <w:t>) Park</w:t>
      </w:r>
      <w:r w:rsidR="00C6554A">
        <w:t xml:space="preserve"> | </w:t>
      </w:r>
      <w:r w:rsidR="00A4633B">
        <w:t>z5162101</w:t>
      </w:r>
      <w:r w:rsidR="00C6554A">
        <w:t xml:space="preserve"> |</w:t>
      </w:r>
      <w:r w:rsidR="00C6554A" w:rsidRPr="00D5413C">
        <w:t xml:space="preserve"> </w:t>
      </w:r>
    </w:p>
    <w:p w14:paraId="238179A4" w14:textId="17651FD0" w:rsidR="00DE7D22" w:rsidRDefault="008B6AC1" w:rsidP="007F5356">
      <w:pPr>
        <w:pStyle w:val="ContactInfo"/>
      </w:pPr>
      <w:proofErr w:type="spellStart"/>
      <w:r>
        <w:t>Linchen</w:t>
      </w:r>
      <w:proofErr w:type="spellEnd"/>
      <w:r>
        <w:t xml:space="preserve"> </w:t>
      </w:r>
      <w:proofErr w:type="gramStart"/>
      <w:r>
        <w:t>Chen</w:t>
      </w:r>
      <w:r w:rsidR="000B1EAB">
        <w:t>(</w:t>
      </w:r>
      <w:proofErr w:type="gramEnd"/>
      <w:r w:rsidR="00DE7D22">
        <w:t>Gary</w:t>
      </w:r>
      <w:r w:rsidR="000B1EAB">
        <w:t>)</w:t>
      </w:r>
      <w:r w:rsidR="00DE7D22">
        <w:t xml:space="preserve"> |  </w:t>
      </w:r>
      <w:r>
        <w:t>z5163479</w:t>
      </w:r>
      <w:r w:rsidR="003C012E">
        <w:t xml:space="preserve"> </w:t>
      </w:r>
      <w:r w:rsidR="00DE7D22">
        <w:t>|</w:t>
      </w:r>
    </w:p>
    <w:p w14:paraId="5D7B41A3" w14:textId="6D7431B8" w:rsidR="00DE7D22" w:rsidRDefault="7BDFA9DF" w:rsidP="007F5356">
      <w:pPr>
        <w:pStyle w:val="ContactInfo"/>
      </w:pPr>
      <w:r>
        <w:t>Patrick| z5161379 |</w:t>
      </w:r>
    </w:p>
    <w:p w14:paraId="15BF52FA" w14:textId="0D6283C0" w:rsidR="007F5356" w:rsidRDefault="000B1EAB" w:rsidP="007F5356">
      <w:pPr>
        <w:pStyle w:val="ContactInfo"/>
      </w:pPr>
      <w:proofErr w:type="spellStart"/>
      <w:r>
        <w:t>Shangjie</w:t>
      </w:r>
      <w:proofErr w:type="spellEnd"/>
      <w:r>
        <w:t xml:space="preserve"> </w:t>
      </w:r>
      <w:proofErr w:type="gramStart"/>
      <w:r>
        <w:t>Zhou(</w:t>
      </w:r>
      <w:proofErr w:type="gramEnd"/>
      <w:r w:rsidR="00DE7D22">
        <w:t>Jay</w:t>
      </w:r>
      <w:r>
        <w:t>)</w:t>
      </w:r>
      <w:r w:rsidR="00DE7D22">
        <w:t xml:space="preserve"> |  </w:t>
      </w:r>
      <w:r>
        <w:t>z5211225</w:t>
      </w:r>
      <w:r w:rsidR="003C012E">
        <w:t xml:space="preserve"> </w:t>
      </w:r>
      <w:r w:rsidR="00DE7D22">
        <w:t>|</w:t>
      </w:r>
      <w:r w:rsidR="00C6554A">
        <w:br w:type="page"/>
      </w:r>
    </w:p>
    <w:sdt>
      <w:sdtPr>
        <w:rPr>
          <w:rFonts w:asciiTheme="minorHAnsi" w:eastAsiaTheme="minorHAnsi" w:hAnsiTheme="minorHAnsi" w:cstheme="minorBidi"/>
          <w:color w:val="595959" w:themeColor="text1" w:themeTint="A6"/>
          <w:sz w:val="22"/>
          <w:szCs w:val="22"/>
        </w:rPr>
        <w:id w:val="-644806996"/>
        <w:docPartObj>
          <w:docPartGallery w:val="Table of Contents"/>
          <w:docPartUnique/>
        </w:docPartObj>
      </w:sdtPr>
      <w:sdtEndPr>
        <w:rPr>
          <w:b/>
          <w:bCs/>
          <w:noProof/>
        </w:rPr>
      </w:sdtEndPr>
      <w:sdtContent>
        <w:p w14:paraId="1ECA36BA" w14:textId="106AD064" w:rsidR="00634828" w:rsidRDefault="00634828">
          <w:pPr>
            <w:pStyle w:val="TOCHeading"/>
          </w:pPr>
          <w:r>
            <w:t>Table of Contents</w:t>
          </w:r>
        </w:p>
        <w:p w14:paraId="63AE53B0" w14:textId="0AF0477A" w:rsidR="00E648BD" w:rsidRDefault="00634828">
          <w:pPr>
            <w:pStyle w:val="TOC3"/>
            <w:tabs>
              <w:tab w:val="right" w:leader="dot" w:pos="8630"/>
            </w:tabs>
            <w:rPr>
              <w:rFonts w:cstheme="minorBidi"/>
              <w:noProof/>
              <w:lang w:val="en-AU" w:eastAsia="ko-KR"/>
            </w:rPr>
          </w:pPr>
          <w:r>
            <w:fldChar w:fldCharType="begin"/>
          </w:r>
          <w:r>
            <w:instrText xml:space="preserve"> TOC \o "1-3" \h \z \u </w:instrText>
          </w:r>
          <w:r>
            <w:fldChar w:fldCharType="separate"/>
          </w:r>
          <w:hyperlink w:anchor="_Toc7181971" w:history="1">
            <w:r w:rsidR="00E648BD" w:rsidRPr="005278C9">
              <w:rPr>
                <w:rStyle w:val="Hyperlink"/>
                <w:noProof/>
              </w:rPr>
              <w:t>Problem Statement</w:t>
            </w:r>
            <w:r w:rsidR="00E648BD">
              <w:rPr>
                <w:noProof/>
                <w:webHidden/>
              </w:rPr>
              <w:tab/>
            </w:r>
            <w:r w:rsidR="00E648BD">
              <w:rPr>
                <w:noProof/>
                <w:webHidden/>
              </w:rPr>
              <w:fldChar w:fldCharType="begin"/>
            </w:r>
            <w:r w:rsidR="00E648BD">
              <w:rPr>
                <w:noProof/>
                <w:webHidden/>
              </w:rPr>
              <w:instrText xml:space="preserve"> PAGEREF _Toc7181971 \h </w:instrText>
            </w:r>
            <w:r w:rsidR="00E648BD">
              <w:rPr>
                <w:noProof/>
                <w:webHidden/>
              </w:rPr>
            </w:r>
            <w:r w:rsidR="00E648BD">
              <w:rPr>
                <w:noProof/>
                <w:webHidden/>
              </w:rPr>
              <w:fldChar w:fldCharType="separate"/>
            </w:r>
            <w:r w:rsidR="004E511A">
              <w:rPr>
                <w:noProof/>
                <w:webHidden/>
              </w:rPr>
              <w:t>2</w:t>
            </w:r>
            <w:r w:rsidR="00E648BD">
              <w:rPr>
                <w:noProof/>
                <w:webHidden/>
              </w:rPr>
              <w:fldChar w:fldCharType="end"/>
            </w:r>
          </w:hyperlink>
        </w:p>
        <w:p w14:paraId="31CD84E5" w14:textId="4C99C545" w:rsidR="00E648BD" w:rsidRDefault="00882B6C">
          <w:pPr>
            <w:pStyle w:val="TOC3"/>
            <w:tabs>
              <w:tab w:val="right" w:leader="dot" w:pos="8630"/>
            </w:tabs>
            <w:rPr>
              <w:rFonts w:cstheme="minorBidi"/>
              <w:noProof/>
              <w:lang w:val="en-AU" w:eastAsia="ko-KR"/>
            </w:rPr>
          </w:pPr>
          <w:hyperlink w:anchor="_Toc7181972" w:history="1">
            <w:r w:rsidR="00E648BD" w:rsidRPr="005278C9">
              <w:rPr>
                <w:rStyle w:val="Hyperlink"/>
                <w:noProof/>
              </w:rPr>
              <w:t>Data Source</w:t>
            </w:r>
            <w:r w:rsidR="00E648BD">
              <w:rPr>
                <w:noProof/>
                <w:webHidden/>
              </w:rPr>
              <w:tab/>
            </w:r>
            <w:r w:rsidR="00E648BD">
              <w:rPr>
                <w:noProof/>
                <w:webHidden/>
              </w:rPr>
              <w:fldChar w:fldCharType="begin"/>
            </w:r>
            <w:r w:rsidR="00E648BD">
              <w:rPr>
                <w:noProof/>
                <w:webHidden/>
              </w:rPr>
              <w:instrText xml:space="preserve"> PAGEREF _Toc7181972 \h </w:instrText>
            </w:r>
            <w:r w:rsidR="00E648BD">
              <w:rPr>
                <w:noProof/>
                <w:webHidden/>
              </w:rPr>
            </w:r>
            <w:r w:rsidR="00E648BD">
              <w:rPr>
                <w:noProof/>
                <w:webHidden/>
              </w:rPr>
              <w:fldChar w:fldCharType="separate"/>
            </w:r>
            <w:r w:rsidR="004E511A">
              <w:rPr>
                <w:noProof/>
                <w:webHidden/>
              </w:rPr>
              <w:t>3</w:t>
            </w:r>
            <w:r w:rsidR="00E648BD">
              <w:rPr>
                <w:noProof/>
                <w:webHidden/>
              </w:rPr>
              <w:fldChar w:fldCharType="end"/>
            </w:r>
          </w:hyperlink>
        </w:p>
        <w:p w14:paraId="347005A1" w14:textId="0C4737AB" w:rsidR="00E648BD" w:rsidRDefault="00882B6C">
          <w:pPr>
            <w:pStyle w:val="TOC3"/>
            <w:tabs>
              <w:tab w:val="right" w:leader="dot" w:pos="8630"/>
            </w:tabs>
            <w:rPr>
              <w:rFonts w:cstheme="minorBidi"/>
              <w:noProof/>
              <w:lang w:val="en-AU" w:eastAsia="ko-KR"/>
            </w:rPr>
          </w:pPr>
          <w:hyperlink w:anchor="_Toc7181973" w:history="1">
            <w:r w:rsidR="00E648BD" w:rsidRPr="005278C9">
              <w:rPr>
                <w:rStyle w:val="Hyperlink"/>
                <w:noProof/>
              </w:rPr>
              <w:t>Software Components</w:t>
            </w:r>
            <w:r w:rsidR="00E648BD">
              <w:rPr>
                <w:noProof/>
                <w:webHidden/>
              </w:rPr>
              <w:tab/>
            </w:r>
            <w:r w:rsidR="00E648BD">
              <w:rPr>
                <w:noProof/>
                <w:webHidden/>
              </w:rPr>
              <w:fldChar w:fldCharType="begin"/>
            </w:r>
            <w:r w:rsidR="00E648BD">
              <w:rPr>
                <w:noProof/>
                <w:webHidden/>
              </w:rPr>
              <w:instrText xml:space="preserve"> PAGEREF _Toc7181973 \h </w:instrText>
            </w:r>
            <w:r w:rsidR="00E648BD">
              <w:rPr>
                <w:noProof/>
                <w:webHidden/>
              </w:rPr>
            </w:r>
            <w:r w:rsidR="00E648BD">
              <w:rPr>
                <w:noProof/>
                <w:webHidden/>
              </w:rPr>
              <w:fldChar w:fldCharType="separate"/>
            </w:r>
            <w:r w:rsidR="004E511A">
              <w:rPr>
                <w:noProof/>
                <w:webHidden/>
              </w:rPr>
              <w:t>3</w:t>
            </w:r>
            <w:r w:rsidR="00E648BD">
              <w:rPr>
                <w:noProof/>
                <w:webHidden/>
              </w:rPr>
              <w:fldChar w:fldCharType="end"/>
            </w:r>
          </w:hyperlink>
        </w:p>
        <w:p w14:paraId="4894D36B" w14:textId="6AC15FEA" w:rsidR="00E648BD" w:rsidRDefault="00882B6C">
          <w:pPr>
            <w:pStyle w:val="TOC3"/>
            <w:tabs>
              <w:tab w:val="right" w:leader="dot" w:pos="8630"/>
            </w:tabs>
            <w:rPr>
              <w:rFonts w:cstheme="minorBidi"/>
              <w:noProof/>
              <w:lang w:val="en-AU" w:eastAsia="ko-KR"/>
            </w:rPr>
          </w:pPr>
          <w:hyperlink w:anchor="_Toc7181974" w:history="1">
            <w:r w:rsidR="00E648BD" w:rsidRPr="005278C9">
              <w:rPr>
                <w:rStyle w:val="Hyperlink"/>
                <w:noProof/>
              </w:rPr>
              <w:t>Relating Choices of Components</w:t>
            </w:r>
            <w:r w:rsidR="00E648BD">
              <w:rPr>
                <w:noProof/>
                <w:webHidden/>
              </w:rPr>
              <w:tab/>
            </w:r>
            <w:r w:rsidR="00E648BD">
              <w:rPr>
                <w:noProof/>
                <w:webHidden/>
              </w:rPr>
              <w:fldChar w:fldCharType="begin"/>
            </w:r>
            <w:r w:rsidR="00E648BD">
              <w:rPr>
                <w:noProof/>
                <w:webHidden/>
              </w:rPr>
              <w:instrText xml:space="preserve"> PAGEREF _Toc7181974 \h </w:instrText>
            </w:r>
            <w:r w:rsidR="00E648BD">
              <w:rPr>
                <w:noProof/>
                <w:webHidden/>
              </w:rPr>
            </w:r>
            <w:r w:rsidR="00E648BD">
              <w:rPr>
                <w:noProof/>
                <w:webHidden/>
              </w:rPr>
              <w:fldChar w:fldCharType="separate"/>
            </w:r>
            <w:r w:rsidR="004E511A">
              <w:rPr>
                <w:noProof/>
                <w:webHidden/>
              </w:rPr>
              <w:t>5</w:t>
            </w:r>
            <w:r w:rsidR="00E648BD">
              <w:rPr>
                <w:noProof/>
                <w:webHidden/>
              </w:rPr>
              <w:fldChar w:fldCharType="end"/>
            </w:r>
          </w:hyperlink>
        </w:p>
        <w:p w14:paraId="107F9939" w14:textId="0FCBFE0C" w:rsidR="00E648BD" w:rsidRDefault="00882B6C">
          <w:pPr>
            <w:pStyle w:val="TOC3"/>
            <w:tabs>
              <w:tab w:val="right" w:leader="dot" w:pos="8630"/>
            </w:tabs>
            <w:rPr>
              <w:rFonts w:cstheme="minorBidi"/>
              <w:noProof/>
              <w:lang w:val="en-AU" w:eastAsia="ko-KR"/>
            </w:rPr>
          </w:pPr>
          <w:hyperlink w:anchor="_Toc7181975" w:history="1">
            <w:r w:rsidR="00E648BD" w:rsidRPr="005278C9">
              <w:rPr>
                <w:rStyle w:val="Hyperlink"/>
                <w:noProof/>
              </w:rPr>
              <w:t>Choice of Technology or Framework</w:t>
            </w:r>
            <w:r w:rsidR="00E648BD">
              <w:rPr>
                <w:noProof/>
                <w:webHidden/>
              </w:rPr>
              <w:tab/>
            </w:r>
            <w:r w:rsidR="00E648BD">
              <w:rPr>
                <w:noProof/>
                <w:webHidden/>
              </w:rPr>
              <w:fldChar w:fldCharType="begin"/>
            </w:r>
            <w:r w:rsidR="00E648BD">
              <w:rPr>
                <w:noProof/>
                <w:webHidden/>
              </w:rPr>
              <w:instrText xml:space="preserve"> PAGEREF _Toc7181975 \h </w:instrText>
            </w:r>
            <w:r w:rsidR="00E648BD">
              <w:rPr>
                <w:noProof/>
                <w:webHidden/>
              </w:rPr>
            </w:r>
            <w:r w:rsidR="00E648BD">
              <w:rPr>
                <w:noProof/>
                <w:webHidden/>
              </w:rPr>
              <w:fldChar w:fldCharType="separate"/>
            </w:r>
            <w:r w:rsidR="004E511A">
              <w:rPr>
                <w:noProof/>
                <w:webHidden/>
              </w:rPr>
              <w:t>8</w:t>
            </w:r>
            <w:r w:rsidR="00E648BD">
              <w:rPr>
                <w:noProof/>
                <w:webHidden/>
              </w:rPr>
              <w:fldChar w:fldCharType="end"/>
            </w:r>
          </w:hyperlink>
        </w:p>
        <w:p w14:paraId="0A25E206" w14:textId="1CC73437" w:rsidR="00E648BD" w:rsidRDefault="00882B6C">
          <w:pPr>
            <w:pStyle w:val="TOC3"/>
            <w:tabs>
              <w:tab w:val="right" w:leader="dot" w:pos="8630"/>
            </w:tabs>
            <w:rPr>
              <w:rFonts w:cstheme="minorBidi"/>
              <w:noProof/>
              <w:lang w:val="en-AU" w:eastAsia="ko-KR"/>
            </w:rPr>
          </w:pPr>
          <w:hyperlink w:anchor="_Toc7181976" w:history="1">
            <w:r w:rsidR="00E648BD" w:rsidRPr="005278C9">
              <w:rPr>
                <w:rStyle w:val="Hyperlink"/>
                <w:noProof/>
                <w:lang w:val="en-AU" w:eastAsia="ko-KR"/>
              </w:rPr>
              <w:t>Details of the APIs</w:t>
            </w:r>
            <w:r w:rsidR="00E648BD">
              <w:rPr>
                <w:noProof/>
                <w:webHidden/>
              </w:rPr>
              <w:tab/>
            </w:r>
            <w:r w:rsidR="00E648BD">
              <w:rPr>
                <w:noProof/>
                <w:webHidden/>
              </w:rPr>
              <w:fldChar w:fldCharType="begin"/>
            </w:r>
            <w:r w:rsidR="00E648BD">
              <w:rPr>
                <w:noProof/>
                <w:webHidden/>
              </w:rPr>
              <w:instrText xml:space="preserve"> PAGEREF _Toc7181976 \h </w:instrText>
            </w:r>
            <w:r w:rsidR="00E648BD">
              <w:rPr>
                <w:noProof/>
                <w:webHidden/>
              </w:rPr>
            </w:r>
            <w:r w:rsidR="00E648BD">
              <w:rPr>
                <w:noProof/>
                <w:webHidden/>
              </w:rPr>
              <w:fldChar w:fldCharType="separate"/>
            </w:r>
            <w:r w:rsidR="004E511A">
              <w:rPr>
                <w:noProof/>
                <w:webHidden/>
              </w:rPr>
              <w:t>9</w:t>
            </w:r>
            <w:r w:rsidR="00E648BD">
              <w:rPr>
                <w:noProof/>
                <w:webHidden/>
              </w:rPr>
              <w:fldChar w:fldCharType="end"/>
            </w:r>
          </w:hyperlink>
        </w:p>
        <w:p w14:paraId="6A5CAA23" w14:textId="04AD4B46" w:rsidR="00E648BD" w:rsidRDefault="00882B6C">
          <w:pPr>
            <w:pStyle w:val="TOC3"/>
            <w:tabs>
              <w:tab w:val="right" w:leader="dot" w:pos="8630"/>
            </w:tabs>
            <w:rPr>
              <w:rFonts w:cstheme="minorBidi"/>
              <w:noProof/>
              <w:lang w:val="en-AU" w:eastAsia="ko-KR"/>
            </w:rPr>
          </w:pPr>
          <w:hyperlink w:anchor="_Toc7181977" w:history="1">
            <w:r w:rsidR="00E648BD" w:rsidRPr="005278C9">
              <w:rPr>
                <w:rStyle w:val="Hyperlink"/>
                <w:noProof/>
              </w:rPr>
              <w:t>Justification of Choice of Components</w:t>
            </w:r>
            <w:r w:rsidR="00E648BD">
              <w:rPr>
                <w:noProof/>
                <w:webHidden/>
              </w:rPr>
              <w:tab/>
            </w:r>
            <w:r w:rsidR="00E648BD">
              <w:rPr>
                <w:noProof/>
                <w:webHidden/>
              </w:rPr>
              <w:fldChar w:fldCharType="begin"/>
            </w:r>
            <w:r w:rsidR="00E648BD">
              <w:rPr>
                <w:noProof/>
                <w:webHidden/>
              </w:rPr>
              <w:instrText xml:space="preserve"> PAGEREF _Toc7181977 \h </w:instrText>
            </w:r>
            <w:r w:rsidR="00E648BD">
              <w:rPr>
                <w:noProof/>
                <w:webHidden/>
              </w:rPr>
            </w:r>
            <w:r w:rsidR="00E648BD">
              <w:rPr>
                <w:noProof/>
                <w:webHidden/>
              </w:rPr>
              <w:fldChar w:fldCharType="separate"/>
            </w:r>
            <w:r w:rsidR="004E511A">
              <w:rPr>
                <w:noProof/>
                <w:webHidden/>
              </w:rPr>
              <w:t>10</w:t>
            </w:r>
            <w:r w:rsidR="00E648BD">
              <w:rPr>
                <w:noProof/>
                <w:webHidden/>
              </w:rPr>
              <w:fldChar w:fldCharType="end"/>
            </w:r>
          </w:hyperlink>
        </w:p>
        <w:p w14:paraId="7FF7F620" w14:textId="73E057D3" w:rsidR="00E648BD" w:rsidRDefault="00882B6C">
          <w:pPr>
            <w:pStyle w:val="TOC3"/>
            <w:tabs>
              <w:tab w:val="right" w:leader="dot" w:pos="8630"/>
            </w:tabs>
            <w:rPr>
              <w:rFonts w:cstheme="minorBidi"/>
              <w:noProof/>
              <w:lang w:val="en-AU" w:eastAsia="ko-KR"/>
            </w:rPr>
          </w:pPr>
          <w:hyperlink w:anchor="_Toc7181978" w:history="1">
            <w:r w:rsidR="00E648BD" w:rsidRPr="005278C9">
              <w:rPr>
                <w:rStyle w:val="Hyperlink"/>
                <w:noProof/>
              </w:rPr>
              <w:t>Choice of Platform</w:t>
            </w:r>
            <w:r w:rsidR="00E648BD">
              <w:rPr>
                <w:noProof/>
                <w:webHidden/>
              </w:rPr>
              <w:tab/>
            </w:r>
            <w:r w:rsidR="00E648BD">
              <w:rPr>
                <w:noProof/>
                <w:webHidden/>
              </w:rPr>
              <w:fldChar w:fldCharType="begin"/>
            </w:r>
            <w:r w:rsidR="00E648BD">
              <w:rPr>
                <w:noProof/>
                <w:webHidden/>
              </w:rPr>
              <w:instrText xml:space="preserve"> PAGEREF _Toc7181978 \h </w:instrText>
            </w:r>
            <w:r w:rsidR="00E648BD">
              <w:rPr>
                <w:noProof/>
                <w:webHidden/>
              </w:rPr>
            </w:r>
            <w:r w:rsidR="00E648BD">
              <w:rPr>
                <w:noProof/>
                <w:webHidden/>
              </w:rPr>
              <w:fldChar w:fldCharType="separate"/>
            </w:r>
            <w:r w:rsidR="004E511A">
              <w:rPr>
                <w:noProof/>
                <w:webHidden/>
              </w:rPr>
              <w:t>13</w:t>
            </w:r>
            <w:r w:rsidR="00E648BD">
              <w:rPr>
                <w:noProof/>
                <w:webHidden/>
              </w:rPr>
              <w:fldChar w:fldCharType="end"/>
            </w:r>
          </w:hyperlink>
        </w:p>
        <w:p w14:paraId="66AA1BAA" w14:textId="1A6DA3F7" w:rsidR="00E648BD" w:rsidRDefault="00882B6C">
          <w:pPr>
            <w:pStyle w:val="TOC3"/>
            <w:tabs>
              <w:tab w:val="right" w:leader="dot" w:pos="8630"/>
            </w:tabs>
            <w:rPr>
              <w:rFonts w:cstheme="minorBidi"/>
              <w:noProof/>
              <w:lang w:val="en-AU" w:eastAsia="ko-KR"/>
            </w:rPr>
          </w:pPr>
          <w:hyperlink w:anchor="_Toc7181979" w:history="1">
            <w:r w:rsidR="00E648BD" w:rsidRPr="005278C9">
              <w:rPr>
                <w:rStyle w:val="Hyperlink"/>
                <w:noProof/>
              </w:rPr>
              <w:t>Benefits</w:t>
            </w:r>
            <w:r w:rsidR="00E648BD">
              <w:rPr>
                <w:noProof/>
                <w:webHidden/>
              </w:rPr>
              <w:tab/>
            </w:r>
            <w:r w:rsidR="00E648BD">
              <w:rPr>
                <w:noProof/>
                <w:webHidden/>
              </w:rPr>
              <w:fldChar w:fldCharType="begin"/>
            </w:r>
            <w:r w:rsidR="00E648BD">
              <w:rPr>
                <w:noProof/>
                <w:webHidden/>
              </w:rPr>
              <w:instrText xml:space="preserve"> PAGEREF _Toc7181979 \h </w:instrText>
            </w:r>
            <w:r w:rsidR="00E648BD">
              <w:rPr>
                <w:noProof/>
                <w:webHidden/>
              </w:rPr>
            </w:r>
            <w:r w:rsidR="00E648BD">
              <w:rPr>
                <w:noProof/>
                <w:webHidden/>
              </w:rPr>
              <w:fldChar w:fldCharType="separate"/>
            </w:r>
            <w:r w:rsidR="004E511A">
              <w:rPr>
                <w:noProof/>
                <w:webHidden/>
              </w:rPr>
              <w:t>13</w:t>
            </w:r>
            <w:r w:rsidR="00E648BD">
              <w:rPr>
                <w:noProof/>
                <w:webHidden/>
              </w:rPr>
              <w:fldChar w:fldCharType="end"/>
            </w:r>
          </w:hyperlink>
        </w:p>
        <w:p w14:paraId="26F43448" w14:textId="2EE7BFD4" w:rsidR="00E648BD" w:rsidRDefault="00882B6C">
          <w:pPr>
            <w:pStyle w:val="TOC3"/>
            <w:tabs>
              <w:tab w:val="right" w:leader="dot" w:pos="8630"/>
            </w:tabs>
            <w:rPr>
              <w:rFonts w:cstheme="minorBidi"/>
              <w:noProof/>
              <w:lang w:val="en-AU" w:eastAsia="ko-KR"/>
            </w:rPr>
          </w:pPr>
          <w:hyperlink w:anchor="_Toc7181980" w:history="1">
            <w:r w:rsidR="00E648BD" w:rsidRPr="005278C9">
              <w:rPr>
                <w:rStyle w:val="Hyperlink"/>
                <w:noProof/>
                <w:lang w:val="en-AU" w:eastAsia="zh-CN"/>
              </w:rPr>
              <w:t>Requirement 1:</w:t>
            </w:r>
            <w:r w:rsidR="00E648BD">
              <w:rPr>
                <w:noProof/>
                <w:webHidden/>
              </w:rPr>
              <w:tab/>
            </w:r>
            <w:r w:rsidR="00E648BD">
              <w:rPr>
                <w:noProof/>
                <w:webHidden/>
              </w:rPr>
              <w:fldChar w:fldCharType="begin"/>
            </w:r>
            <w:r w:rsidR="00E648BD">
              <w:rPr>
                <w:noProof/>
                <w:webHidden/>
              </w:rPr>
              <w:instrText xml:space="preserve"> PAGEREF _Toc7181980 \h </w:instrText>
            </w:r>
            <w:r w:rsidR="00E648BD">
              <w:rPr>
                <w:noProof/>
                <w:webHidden/>
              </w:rPr>
            </w:r>
            <w:r w:rsidR="00E648BD">
              <w:rPr>
                <w:noProof/>
                <w:webHidden/>
              </w:rPr>
              <w:fldChar w:fldCharType="separate"/>
            </w:r>
            <w:r w:rsidR="004E511A">
              <w:rPr>
                <w:noProof/>
                <w:webHidden/>
              </w:rPr>
              <w:t>14</w:t>
            </w:r>
            <w:r w:rsidR="00E648BD">
              <w:rPr>
                <w:noProof/>
                <w:webHidden/>
              </w:rPr>
              <w:fldChar w:fldCharType="end"/>
            </w:r>
          </w:hyperlink>
        </w:p>
        <w:p w14:paraId="01867ABD" w14:textId="06A6C20B" w:rsidR="00E648BD" w:rsidRDefault="00882B6C">
          <w:pPr>
            <w:pStyle w:val="TOC3"/>
            <w:tabs>
              <w:tab w:val="right" w:leader="dot" w:pos="8630"/>
            </w:tabs>
            <w:rPr>
              <w:rFonts w:cstheme="minorBidi"/>
              <w:noProof/>
              <w:lang w:val="en-AU" w:eastAsia="ko-KR"/>
            </w:rPr>
          </w:pPr>
          <w:hyperlink w:anchor="_Toc7181981" w:history="1">
            <w:r w:rsidR="00E648BD" w:rsidRPr="005278C9">
              <w:rPr>
                <w:rStyle w:val="Hyperlink"/>
                <w:noProof/>
              </w:rPr>
              <w:t>Requirement 2:</w:t>
            </w:r>
            <w:r w:rsidR="00E648BD">
              <w:rPr>
                <w:noProof/>
                <w:webHidden/>
              </w:rPr>
              <w:tab/>
            </w:r>
            <w:r w:rsidR="00E648BD">
              <w:rPr>
                <w:noProof/>
                <w:webHidden/>
              </w:rPr>
              <w:fldChar w:fldCharType="begin"/>
            </w:r>
            <w:r w:rsidR="00E648BD">
              <w:rPr>
                <w:noProof/>
                <w:webHidden/>
              </w:rPr>
              <w:instrText xml:space="preserve"> PAGEREF _Toc7181981 \h </w:instrText>
            </w:r>
            <w:r w:rsidR="00E648BD">
              <w:rPr>
                <w:noProof/>
                <w:webHidden/>
              </w:rPr>
            </w:r>
            <w:r w:rsidR="00E648BD">
              <w:rPr>
                <w:noProof/>
                <w:webHidden/>
              </w:rPr>
              <w:fldChar w:fldCharType="separate"/>
            </w:r>
            <w:r w:rsidR="004E511A">
              <w:rPr>
                <w:noProof/>
                <w:webHidden/>
              </w:rPr>
              <w:t>17</w:t>
            </w:r>
            <w:r w:rsidR="00E648BD">
              <w:rPr>
                <w:noProof/>
                <w:webHidden/>
              </w:rPr>
              <w:fldChar w:fldCharType="end"/>
            </w:r>
          </w:hyperlink>
        </w:p>
        <w:p w14:paraId="1F1F4A34" w14:textId="2787FA0A" w:rsidR="00E648BD" w:rsidRDefault="00882B6C">
          <w:pPr>
            <w:pStyle w:val="TOC3"/>
            <w:tabs>
              <w:tab w:val="right" w:leader="dot" w:pos="8630"/>
            </w:tabs>
            <w:rPr>
              <w:rFonts w:cstheme="minorBidi"/>
              <w:noProof/>
              <w:lang w:val="en-AU" w:eastAsia="ko-KR"/>
            </w:rPr>
          </w:pPr>
          <w:hyperlink w:anchor="_Toc7181982" w:history="1">
            <w:r w:rsidR="00E648BD" w:rsidRPr="005278C9">
              <w:rPr>
                <w:rStyle w:val="Hyperlink"/>
                <w:noProof/>
              </w:rPr>
              <w:t>Requirement 3:</w:t>
            </w:r>
            <w:r w:rsidR="00E648BD">
              <w:rPr>
                <w:noProof/>
                <w:webHidden/>
              </w:rPr>
              <w:tab/>
            </w:r>
            <w:r w:rsidR="00E648BD">
              <w:rPr>
                <w:noProof/>
                <w:webHidden/>
              </w:rPr>
              <w:fldChar w:fldCharType="begin"/>
            </w:r>
            <w:r w:rsidR="00E648BD">
              <w:rPr>
                <w:noProof/>
                <w:webHidden/>
              </w:rPr>
              <w:instrText xml:space="preserve"> PAGEREF _Toc7181982 \h </w:instrText>
            </w:r>
            <w:r w:rsidR="00E648BD">
              <w:rPr>
                <w:noProof/>
                <w:webHidden/>
              </w:rPr>
            </w:r>
            <w:r w:rsidR="00E648BD">
              <w:rPr>
                <w:noProof/>
                <w:webHidden/>
              </w:rPr>
              <w:fldChar w:fldCharType="separate"/>
            </w:r>
            <w:r w:rsidR="004E511A">
              <w:rPr>
                <w:noProof/>
                <w:webHidden/>
              </w:rPr>
              <w:t>19</w:t>
            </w:r>
            <w:r w:rsidR="00E648BD">
              <w:rPr>
                <w:noProof/>
                <w:webHidden/>
              </w:rPr>
              <w:fldChar w:fldCharType="end"/>
            </w:r>
          </w:hyperlink>
        </w:p>
        <w:p w14:paraId="0E6E6072" w14:textId="0367D811" w:rsidR="00E648BD" w:rsidRDefault="00882B6C">
          <w:pPr>
            <w:pStyle w:val="TOC3"/>
            <w:tabs>
              <w:tab w:val="right" w:leader="dot" w:pos="8630"/>
            </w:tabs>
            <w:rPr>
              <w:rFonts w:cstheme="minorBidi"/>
              <w:noProof/>
              <w:lang w:val="en-AU" w:eastAsia="ko-KR"/>
            </w:rPr>
          </w:pPr>
          <w:hyperlink w:anchor="_Toc7181983" w:history="1">
            <w:r w:rsidR="00E648BD" w:rsidRPr="005278C9">
              <w:rPr>
                <w:rStyle w:val="Hyperlink"/>
                <w:noProof/>
              </w:rPr>
              <w:t>Requirement 4:</w:t>
            </w:r>
            <w:r w:rsidR="00E648BD">
              <w:rPr>
                <w:noProof/>
                <w:webHidden/>
              </w:rPr>
              <w:tab/>
            </w:r>
            <w:r w:rsidR="00E648BD">
              <w:rPr>
                <w:noProof/>
                <w:webHidden/>
              </w:rPr>
              <w:fldChar w:fldCharType="begin"/>
            </w:r>
            <w:r w:rsidR="00E648BD">
              <w:rPr>
                <w:noProof/>
                <w:webHidden/>
              </w:rPr>
              <w:instrText xml:space="preserve"> PAGEREF _Toc7181983 \h </w:instrText>
            </w:r>
            <w:r w:rsidR="00E648BD">
              <w:rPr>
                <w:noProof/>
                <w:webHidden/>
              </w:rPr>
            </w:r>
            <w:r w:rsidR="00E648BD">
              <w:rPr>
                <w:noProof/>
                <w:webHidden/>
              </w:rPr>
              <w:fldChar w:fldCharType="separate"/>
            </w:r>
            <w:r w:rsidR="004E511A">
              <w:rPr>
                <w:noProof/>
                <w:webHidden/>
              </w:rPr>
              <w:t>22</w:t>
            </w:r>
            <w:r w:rsidR="00E648BD">
              <w:rPr>
                <w:noProof/>
                <w:webHidden/>
              </w:rPr>
              <w:fldChar w:fldCharType="end"/>
            </w:r>
          </w:hyperlink>
        </w:p>
        <w:p w14:paraId="3B76B331" w14:textId="2F2A7473" w:rsidR="00E648BD" w:rsidRDefault="00882B6C">
          <w:pPr>
            <w:pStyle w:val="TOC3"/>
            <w:tabs>
              <w:tab w:val="right" w:leader="dot" w:pos="8630"/>
            </w:tabs>
            <w:rPr>
              <w:rFonts w:cstheme="minorBidi"/>
              <w:noProof/>
              <w:lang w:val="en-AU" w:eastAsia="ko-KR"/>
            </w:rPr>
          </w:pPr>
          <w:hyperlink w:anchor="_Toc7181984" w:history="1">
            <w:r w:rsidR="00E648BD" w:rsidRPr="005278C9">
              <w:rPr>
                <w:rStyle w:val="Hyperlink"/>
                <w:noProof/>
                <w:lang w:val="en-AU" w:eastAsia="zh-CN"/>
              </w:rPr>
              <w:t>Requirement 5:</w:t>
            </w:r>
            <w:r w:rsidR="00E648BD">
              <w:rPr>
                <w:noProof/>
                <w:webHidden/>
              </w:rPr>
              <w:tab/>
            </w:r>
            <w:r w:rsidR="00E648BD">
              <w:rPr>
                <w:noProof/>
                <w:webHidden/>
              </w:rPr>
              <w:fldChar w:fldCharType="begin"/>
            </w:r>
            <w:r w:rsidR="00E648BD">
              <w:rPr>
                <w:noProof/>
                <w:webHidden/>
              </w:rPr>
              <w:instrText xml:space="preserve"> PAGEREF _Toc7181984 \h </w:instrText>
            </w:r>
            <w:r w:rsidR="00E648BD">
              <w:rPr>
                <w:noProof/>
                <w:webHidden/>
              </w:rPr>
            </w:r>
            <w:r w:rsidR="00E648BD">
              <w:rPr>
                <w:noProof/>
                <w:webHidden/>
              </w:rPr>
              <w:fldChar w:fldCharType="separate"/>
            </w:r>
            <w:r w:rsidR="004E511A">
              <w:rPr>
                <w:noProof/>
                <w:webHidden/>
              </w:rPr>
              <w:t>29</w:t>
            </w:r>
            <w:r w:rsidR="00E648BD">
              <w:rPr>
                <w:noProof/>
                <w:webHidden/>
              </w:rPr>
              <w:fldChar w:fldCharType="end"/>
            </w:r>
          </w:hyperlink>
        </w:p>
        <w:p w14:paraId="53C542B7" w14:textId="553815F4" w:rsidR="00E648BD" w:rsidRDefault="00882B6C">
          <w:pPr>
            <w:pStyle w:val="TOC3"/>
            <w:tabs>
              <w:tab w:val="right" w:leader="dot" w:pos="8630"/>
            </w:tabs>
            <w:rPr>
              <w:rFonts w:cstheme="minorBidi"/>
              <w:noProof/>
              <w:lang w:val="en-AU" w:eastAsia="ko-KR"/>
            </w:rPr>
          </w:pPr>
          <w:hyperlink w:anchor="_Toc7181985" w:history="1">
            <w:r w:rsidR="00E648BD" w:rsidRPr="005278C9">
              <w:rPr>
                <w:rStyle w:val="Hyperlink"/>
                <w:noProof/>
              </w:rPr>
              <w:t>Requirement 6:</w:t>
            </w:r>
            <w:r w:rsidR="00E648BD">
              <w:rPr>
                <w:noProof/>
                <w:webHidden/>
              </w:rPr>
              <w:tab/>
            </w:r>
            <w:r w:rsidR="00E648BD">
              <w:rPr>
                <w:noProof/>
                <w:webHidden/>
              </w:rPr>
              <w:fldChar w:fldCharType="begin"/>
            </w:r>
            <w:r w:rsidR="00E648BD">
              <w:rPr>
                <w:noProof/>
                <w:webHidden/>
              </w:rPr>
              <w:instrText xml:space="preserve"> PAGEREF _Toc7181985 \h </w:instrText>
            </w:r>
            <w:r w:rsidR="00E648BD">
              <w:rPr>
                <w:noProof/>
                <w:webHidden/>
              </w:rPr>
            </w:r>
            <w:r w:rsidR="00E648BD">
              <w:rPr>
                <w:noProof/>
                <w:webHidden/>
              </w:rPr>
              <w:fldChar w:fldCharType="separate"/>
            </w:r>
            <w:r w:rsidR="004E511A">
              <w:rPr>
                <w:noProof/>
                <w:webHidden/>
              </w:rPr>
              <w:t>31</w:t>
            </w:r>
            <w:r w:rsidR="00E648BD">
              <w:rPr>
                <w:noProof/>
                <w:webHidden/>
              </w:rPr>
              <w:fldChar w:fldCharType="end"/>
            </w:r>
          </w:hyperlink>
        </w:p>
        <w:p w14:paraId="519D5BD1" w14:textId="4E1BB690" w:rsidR="00E648BD" w:rsidRDefault="00882B6C">
          <w:pPr>
            <w:pStyle w:val="TOC3"/>
            <w:tabs>
              <w:tab w:val="right" w:leader="dot" w:pos="8630"/>
            </w:tabs>
            <w:rPr>
              <w:rFonts w:cstheme="minorBidi"/>
              <w:noProof/>
              <w:lang w:val="en-AU" w:eastAsia="ko-KR"/>
            </w:rPr>
          </w:pPr>
          <w:hyperlink w:anchor="_Toc7181986" w:history="1">
            <w:r w:rsidR="00E648BD" w:rsidRPr="005278C9">
              <w:rPr>
                <w:rStyle w:val="Hyperlink"/>
                <w:noProof/>
              </w:rPr>
              <w:t>Requirement 7:</w:t>
            </w:r>
            <w:r w:rsidR="00E648BD">
              <w:rPr>
                <w:noProof/>
                <w:webHidden/>
              </w:rPr>
              <w:tab/>
            </w:r>
            <w:r w:rsidR="00E648BD">
              <w:rPr>
                <w:noProof/>
                <w:webHidden/>
              </w:rPr>
              <w:fldChar w:fldCharType="begin"/>
            </w:r>
            <w:r w:rsidR="00E648BD">
              <w:rPr>
                <w:noProof/>
                <w:webHidden/>
              </w:rPr>
              <w:instrText xml:space="preserve"> PAGEREF _Toc7181986 \h </w:instrText>
            </w:r>
            <w:r w:rsidR="00E648BD">
              <w:rPr>
                <w:noProof/>
                <w:webHidden/>
              </w:rPr>
            </w:r>
            <w:r w:rsidR="00E648BD">
              <w:rPr>
                <w:noProof/>
                <w:webHidden/>
              </w:rPr>
              <w:fldChar w:fldCharType="separate"/>
            </w:r>
            <w:r w:rsidR="004E511A">
              <w:rPr>
                <w:noProof/>
                <w:webHidden/>
              </w:rPr>
              <w:t>35</w:t>
            </w:r>
            <w:r w:rsidR="00E648BD">
              <w:rPr>
                <w:noProof/>
                <w:webHidden/>
              </w:rPr>
              <w:fldChar w:fldCharType="end"/>
            </w:r>
          </w:hyperlink>
        </w:p>
        <w:p w14:paraId="1CD84C00" w14:textId="2436DACB" w:rsidR="00E648BD" w:rsidRDefault="00882B6C">
          <w:pPr>
            <w:pStyle w:val="TOC3"/>
            <w:tabs>
              <w:tab w:val="right" w:leader="dot" w:pos="8630"/>
            </w:tabs>
            <w:rPr>
              <w:rFonts w:cstheme="minorBidi"/>
              <w:noProof/>
              <w:lang w:val="en-AU" w:eastAsia="ko-KR"/>
            </w:rPr>
          </w:pPr>
          <w:hyperlink w:anchor="_Toc7181987" w:history="1">
            <w:r w:rsidR="00E648BD" w:rsidRPr="005278C9">
              <w:rPr>
                <w:rStyle w:val="Hyperlink"/>
                <w:noProof/>
              </w:rPr>
              <w:t>Requirement 8:</w:t>
            </w:r>
            <w:r w:rsidR="00E648BD">
              <w:rPr>
                <w:noProof/>
                <w:webHidden/>
              </w:rPr>
              <w:tab/>
            </w:r>
            <w:r w:rsidR="00E648BD">
              <w:rPr>
                <w:noProof/>
                <w:webHidden/>
              </w:rPr>
              <w:fldChar w:fldCharType="begin"/>
            </w:r>
            <w:r w:rsidR="00E648BD">
              <w:rPr>
                <w:noProof/>
                <w:webHidden/>
              </w:rPr>
              <w:instrText xml:space="preserve"> PAGEREF _Toc7181987 \h </w:instrText>
            </w:r>
            <w:r w:rsidR="00E648BD">
              <w:rPr>
                <w:noProof/>
                <w:webHidden/>
              </w:rPr>
            </w:r>
            <w:r w:rsidR="00E648BD">
              <w:rPr>
                <w:noProof/>
                <w:webHidden/>
              </w:rPr>
              <w:fldChar w:fldCharType="separate"/>
            </w:r>
            <w:r w:rsidR="004E511A">
              <w:rPr>
                <w:noProof/>
                <w:webHidden/>
              </w:rPr>
              <w:t>38</w:t>
            </w:r>
            <w:r w:rsidR="00E648BD">
              <w:rPr>
                <w:noProof/>
                <w:webHidden/>
              </w:rPr>
              <w:fldChar w:fldCharType="end"/>
            </w:r>
          </w:hyperlink>
        </w:p>
        <w:p w14:paraId="30E86522" w14:textId="769BAF83" w:rsidR="00E648BD" w:rsidRDefault="00882B6C">
          <w:pPr>
            <w:pStyle w:val="TOC3"/>
            <w:tabs>
              <w:tab w:val="right" w:leader="dot" w:pos="8630"/>
            </w:tabs>
            <w:rPr>
              <w:rFonts w:cstheme="minorBidi"/>
              <w:noProof/>
              <w:lang w:val="en-AU" w:eastAsia="ko-KR"/>
            </w:rPr>
          </w:pPr>
          <w:hyperlink w:anchor="_Toc7181988" w:history="1">
            <w:r w:rsidR="00E648BD" w:rsidRPr="005278C9">
              <w:rPr>
                <w:rStyle w:val="Hyperlink"/>
                <w:noProof/>
              </w:rPr>
              <w:t>Conclusion (Team Organisation/Appraisal)</w:t>
            </w:r>
            <w:r w:rsidR="00E648BD">
              <w:rPr>
                <w:noProof/>
                <w:webHidden/>
              </w:rPr>
              <w:tab/>
            </w:r>
            <w:r w:rsidR="00E648BD">
              <w:rPr>
                <w:noProof/>
                <w:webHidden/>
              </w:rPr>
              <w:fldChar w:fldCharType="begin"/>
            </w:r>
            <w:r w:rsidR="00E648BD">
              <w:rPr>
                <w:noProof/>
                <w:webHidden/>
              </w:rPr>
              <w:instrText xml:space="preserve"> PAGEREF _Toc7181988 \h </w:instrText>
            </w:r>
            <w:r w:rsidR="00E648BD">
              <w:rPr>
                <w:noProof/>
                <w:webHidden/>
              </w:rPr>
            </w:r>
            <w:r w:rsidR="00E648BD">
              <w:rPr>
                <w:noProof/>
                <w:webHidden/>
              </w:rPr>
              <w:fldChar w:fldCharType="separate"/>
            </w:r>
            <w:r w:rsidR="004E511A">
              <w:rPr>
                <w:noProof/>
                <w:webHidden/>
              </w:rPr>
              <w:t>40</w:t>
            </w:r>
            <w:r w:rsidR="00E648BD">
              <w:rPr>
                <w:noProof/>
                <w:webHidden/>
              </w:rPr>
              <w:fldChar w:fldCharType="end"/>
            </w:r>
          </w:hyperlink>
        </w:p>
        <w:p w14:paraId="4EA22D60" w14:textId="09462962" w:rsidR="00634828" w:rsidRDefault="00634828">
          <w:r>
            <w:rPr>
              <w:b/>
              <w:bCs/>
              <w:noProof/>
            </w:rPr>
            <w:fldChar w:fldCharType="end"/>
          </w:r>
        </w:p>
      </w:sdtContent>
    </w:sdt>
    <w:p w14:paraId="23FE75E8" w14:textId="194ADAA1" w:rsidR="007F5356" w:rsidRPr="006A304D" w:rsidRDefault="007F5356" w:rsidP="006A304D">
      <w:pPr>
        <w:pStyle w:val="Subtitle"/>
      </w:pPr>
    </w:p>
    <w:p w14:paraId="67B20823" w14:textId="77777777" w:rsidR="007F5356" w:rsidRDefault="007F5356">
      <w:r>
        <w:br w:type="page"/>
      </w:r>
    </w:p>
    <w:p w14:paraId="2A1D8FF9" w14:textId="77777777" w:rsidR="00C87658" w:rsidRDefault="00C87658" w:rsidP="00C87658">
      <w:pPr>
        <w:pStyle w:val="Subtitle"/>
        <w:rPr>
          <w:sz w:val="52"/>
          <w:szCs w:val="52"/>
        </w:rPr>
      </w:pPr>
      <w:r>
        <w:rPr>
          <w:sz w:val="52"/>
          <w:szCs w:val="52"/>
        </w:rPr>
        <w:lastRenderedPageBreak/>
        <w:t>Problem and specification</w:t>
      </w:r>
    </w:p>
    <w:p w14:paraId="6B3096ED" w14:textId="77777777" w:rsidR="00C87658" w:rsidRDefault="00C87658" w:rsidP="00C87658">
      <w:pPr>
        <w:pStyle w:val="Heading3"/>
        <w:rPr>
          <w:sz w:val="36"/>
          <w:szCs w:val="36"/>
        </w:rPr>
      </w:pPr>
      <w:r>
        <w:t xml:space="preserve"> </w:t>
      </w:r>
      <w:bookmarkStart w:id="5" w:name="_Toc7181971"/>
      <w:r>
        <w:rPr>
          <w:sz w:val="36"/>
          <w:szCs w:val="36"/>
        </w:rPr>
        <w:t>Problem Statement</w:t>
      </w:r>
      <w:bookmarkEnd w:id="5"/>
    </w:p>
    <w:p w14:paraId="521B12D7" w14:textId="59A1A5BB" w:rsidR="003D3475" w:rsidRPr="00C87658" w:rsidRDefault="00C87658" w:rsidP="00C87658">
      <w:r>
        <w:t xml:space="preserve">For the duration of the course, the team decided to undertake a travel planner themed website. The team realized that other website that offer these services has </w:t>
      </w:r>
      <w:r w:rsidR="007A37E4">
        <w:t xml:space="preserve">a clustered website filled with information. </w:t>
      </w:r>
      <w:r w:rsidR="003B5E0B">
        <w:t>So,</w:t>
      </w:r>
      <w:r w:rsidR="007A37E4">
        <w:t xml:space="preserve"> the team decided to solve this issue by using a minimalistic design to offer a more </w:t>
      </w:r>
      <w:r w:rsidR="003B5E0B">
        <w:t>user-friendly</w:t>
      </w:r>
      <w:r w:rsidR="007A37E4">
        <w:t xml:space="preserve"> website that allows the user to freely and easily traverse our website. We also found out that most website</w:t>
      </w:r>
      <w:r w:rsidR="003C012E">
        <w:t>s</w:t>
      </w:r>
      <w:r w:rsidR="007A37E4">
        <w:t xml:space="preserve"> that offer travel destination</w:t>
      </w:r>
      <w:r w:rsidR="003C012E">
        <w:t>s</w:t>
      </w:r>
      <w:r w:rsidR="007A37E4">
        <w:t xml:space="preserve"> don’t usually provide a timetable to schedule your trip. We as a team thought it was essential to provide a timetable as it will help the user to better manage their time during their stay in the relevant cities</w:t>
      </w:r>
      <w:r w:rsidR="003C012E">
        <w:t>. Also,</w:t>
      </w:r>
      <w:r w:rsidR="007A37E4">
        <w:t xml:space="preserve"> as our website can validate</w:t>
      </w:r>
      <w:r w:rsidR="003C012E">
        <w:t xml:space="preserve"> if</w:t>
      </w:r>
      <w:r w:rsidR="007A37E4">
        <w:t xml:space="preserve"> the timetable is </w:t>
      </w:r>
      <w:r w:rsidR="003C012E">
        <w:t>feasible</w:t>
      </w:r>
      <w:r w:rsidR="007A37E4">
        <w:t xml:space="preserve"> through complex algorithms, it helps the user create </w:t>
      </w:r>
      <w:r w:rsidR="003C012E">
        <w:t xml:space="preserve">a </w:t>
      </w:r>
      <w:r w:rsidR="007A37E4">
        <w:t>realistic schedule. Like other website</w:t>
      </w:r>
      <w:r w:rsidR="003C012E">
        <w:t>s</w:t>
      </w:r>
      <w:r w:rsidR="007A37E4">
        <w:t xml:space="preserve"> we still provide the essentials that a travel planner website needs such as </w:t>
      </w:r>
      <w:r w:rsidR="003C012E">
        <w:t xml:space="preserve">a </w:t>
      </w:r>
      <w:r w:rsidR="007A37E4">
        <w:t>search engine, suggest</w:t>
      </w:r>
      <w:r w:rsidR="003C012E">
        <w:t>ed</w:t>
      </w:r>
      <w:r w:rsidR="007A37E4">
        <w:t xml:space="preserve"> destination</w:t>
      </w:r>
      <w:r w:rsidR="003C012E">
        <w:t>s</w:t>
      </w:r>
      <w:r w:rsidR="007A37E4">
        <w:t xml:space="preserve"> and events, detailed information of </w:t>
      </w:r>
      <w:r w:rsidR="003C012E">
        <w:t xml:space="preserve">the </w:t>
      </w:r>
      <w:r w:rsidR="007A37E4">
        <w:t>users point</w:t>
      </w:r>
      <w:r w:rsidR="003C012E">
        <w:t>s</w:t>
      </w:r>
      <w:r w:rsidR="007A37E4">
        <w:t xml:space="preserve"> of interest and filtering system</w:t>
      </w:r>
      <w:r w:rsidR="003C012E">
        <w:t>s</w:t>
      </w:r>
      <w:r w:rsidR="007A37E4">
        <w:t xml:space="preserve"> to filter through all the data until they can find </w:t>
      </w:r>
      <w:r w:rsidR="003C012E">
        <w:t>a</w:t>
      </w:r>
      <w:r w:rsidR="007A37E4">
        <w:t xml:space="preserve"> place </w:t>
      </w:r>
      <w:proofErr w:type="gramStart"/>
      <w:r w:rsidR="007A37E4">
        <w:t>of</w:t>
      </w:r>
      <w:proofErr w:type="gramEnd"/>
      <w:r w:rsidR="007A37E4">
        <w:t xml:space="preserve"> </w:t>
      </w:r>
      <w:r w:rsidR="003C012E">
        <w:t xml:space="preserve">they’re </w:t>
      </w:r>
      <w:r w:rsidR="007A37E4">
        <w:t>desire. As these are all provided by other website</w:t>
      </w:r>
      <w:r w:rsidR="003C012E">
        <w:t>s</w:t>
      </w:r>
      <w:r w:rsidR="007A37E4">
        <w:t xml:space="preserve"> we decided to not focus on these aspects </w:t>
      </w:r>
      <w:r w:rsidR="003B5E0B">
        <w:t>during our design.</w:t>
      </w:r>
      <w:r w:rsidR="003D3475">
        <w:br w:type="page"/>
      </w:r>
    </w:p>
    <w:p w14:paraId="0BA9F421" w14:textId="7B4CF334" w:rsidR="00C6554A" w:rsidRPr="007F5356" w:rsidRDefault="007F5356" w:rsidP="007F5356">
      <w:pPr>
        <w:pStyle w:val="Subtitle"/>
        <w:rPr>
          <w:sz w:val="52"/>
          <w:szCs w:val="52"/>
        </w:rPr>
      </w:pPr>
      <w:r w:rsidRPr="007F5356">
        <w:rPr>
          <w:sz w:val="52"/>
          <w:szCs w:val="52"/>
        </w:rPr>
        <w:lastRenderedPageBreak/>
        <w:t xml:space="preserve">Software Architecture </w:t>
      </w:r>
    </w:p>
    <w:p w14:paraId="7D940602" w14:textId="1643A409" w:rsidR="007F5356" w:rsidRPr="00185451" w:rsidRDefault="007F5356" w:rsidP="007F5356">
      <w:pPr>
        <w:pStyle w:val="Heading3"/>
        <w:rPr>
          <w:sz w:val="44"/>
          <w:szCs w:val="44"/>
        </w:rPr>
      </w:pPr>
      <w:bookmarkStart w:id="6" w:name="_Toc7181972"/>
      <w:r w:rsidRPr="00185451">
        <w:rPr>
          <w:sz w:val="44"/>
          <w:szCs w:val="44"/>
        </w:rPr>
        <w:t>Data Source</w:t>
      </w:r>
      <w:bookmarkEnd w:id="6"/>
    </w:p>
    <w:p w14:paraId="7E999DDF" w14:textId="5A134E89" w:rsidR="007F5356" w:rsidRDefault="007D7900" w:rsidP="007F5356">
      <w:r>
        <w:t>The data source that we will be utilizing will be aa from APIs:</w:t>
      </w:r>
    </w:p>
    <w:p w14:paraId="6BEF6FB5" w14:textId="77777777" w:rsidR="007D7900" w:rsidRDefault="007D7900" w:rsidP="007D7900">
      <w:r>
        <w:t>-</w:t>
      </w:r>
      <w:r>
        <w:tab/>
        <w:t>Google Maps API</w:t>
      </w:r>
    </w:p>
    <w:p w14:paraId="3DE085C3" w14:textId="1D0B9299" w:rsidR="007D7900" w:rsidRDefault="007D7900" w:rsidP="007D7900">
      <w:r>
        <w:t>-</w:t>
      </w:r>
      <w:r>
        <w:tab/>
      </w:r>
      <w:r w:rsidR="0092301F">
        <w:t>Tourism and Information Hub API (Singapore Government)</w:t>
      </w:r>
    </w:p>
    <w:p w14:paraId="69784D6C" w14:textId="77777777" w:rsidR="007D7900" w:rsidRDefault="007D7900" w:rsidP="007D7900">
      <w:r>
        <w:t>-</w:t>
      </w:r>
      <w:r>
        <w:tab/>
        <w:t>Google Places API</w:t>
      </w:r>
    </w:p>
    <w:p w14:paraId="1268CFAD" w14:textId="295FDF9C" w:rsidR="00896E04" w:rsidRDefault="007D7900" w:rsidP="007F5356">
      <w:r>
        <w:t>-</w:t>
      </w:r>
      <w:r>
        <w:tab/>
        <w:t>Google Distance Matrix API</w:t>
      </w:r>
    </w:p>
    <w:p w14:paraId="5E1233FE" w14:textId="764B522E" w:rsidR="003C012E" w:rsidRDefault="003C012E" w:rsidP="007F5356">
      <w:r>
        <w:t xml:space="preserve">- </w:t>
      </w:r>
      <w:r>
        <w:tab/>
      </w:r>
      <w:proofErr w:type="spellStart"/>
      <w:r>
        <w:t>WikiMedia</w:t>
      </w:r>
      <w:proofErr w:type="spellEnd"/>
      <w:r>
        <w:t xml:space="preserve"> Wikipedia API</w:t>
      </w:r>
    </w:p>
    <w:p w14:paraId="40F284A8" w14:textId="173E9E64" w:rsidR="00896E04" w:rsidRDefault="00896E04" w:rsidP="007F5356"/>
    <w:p w14:paraId="3D2D5B4A" w14:textId="67100A63" w:rsidR="007F5356" w:rsidRPr="00185451" w:rsidRDefault="007F5356" w:rsidP="007F5356">
      <w:pPr>
        <w:pStyle w:val="Heading3"/>
        <w:rPr>
          <w:sz w:val="44"/>
          <w:szCs w:val="44"/>
        </w:rPr>
      </w:pPr>
      <w:bookmarkStart w:id="7" w:name="_Toc7181973"/>
      <w:r w:rsidRPr="00185451">
        <w:rPr>
          <w:sz w:val="44"/>
          <w:szCs w:val="44"/>
        </w:rPr>
        <w:t>Software Components</w:t>
      </w:r>
      <w:bookmarkEnd w:id="7"/>
    </w:p>
    <w:p w14:paraId="00D75C14" w14:textId="77777777" w:rsidR="007F5356" w:rsidRPr="00286DDD" w:rsidRDefault="007F5356" w:rsidP="007F5356">
      <w:pPr>
        <w:rPr>
          <w:rFonts w:ascii="Calibri" w:hAnsi="Calibri" w:cs="Calibri"/>
          <w:sz w:val="24"/>
          <w:szCs w:val="24"/>
        </w:rPr>
      </w:pPr>
      <w:r w:rsidRPr="00286DDD">
        <w:rPr>
          <w:rFonts w:ascii="Calibri" w:hAnsi="Calibri" w:cs="Calibri"/>
          <w:sz w:val="24"/>
          <w:szCs w:val="24"/>
        </w:rPr>
        <w:t>The software components used in our project:</w:t>
      </w:r>
    </w:p>
    <w:p w14:paraId="60F40FAE" w14:textId="77777777" w:rsidR="007F5356" w:rsidRPr="00286DDD" w:rsidRDefault="007F5356" w:rsidP="007F5356">
      <w:pPr>
        <w:pStyle w:val="ListParagraph"/>
        <w:numPr>
          <w:ilvl w:val="0"/>
          <w:numId w:val="16"/>
        </w:numPr>
        <w:rPr>
          <w:rFonts w:ascii="Calibri" w:hAnsi="Calibri" w:cs="Calibri"/>
          <w:sz w:val="24"/>
          <w:szCs w:val="24"/>
        </w:rPr>
      </w:pPr>
      <w:r w:rsidRPr="00286DDD">
        <w:rPr>
          <w:rFonts w:ascii="Calibri" w:hAnsi="Calibri" w:cs="Calibri"/>
          <w:sz w:val="24"/>
          <w:szCs w:val="24"/>
        </w:rPr>
        <w:t>Bootstrap</w:t>
      </w:r>
    </w:p>
    <w:p w14:paraId="0E0A6AB2" w14:textId="77777777" w:rsidR="007F5356" w:rsidRPr="00286DDD" w:rsidRDefault="007F5356" w:rsidP="007F5356">
      <w:pPr>
        <w:pStyle w:val="ListParagraph"/>
        <w:numPr>
          <w:ilvl w:val="0"/>
          <w:numId w:val="16"/>
        </w:numPr>
        <w:rPr>
          <w:rFonts w:ascii="Calibri" w:hAnsi="Calibri" w:cs="Calibri"/>
          <w:sz w:val="24"/>
          <w:szCs w:val="24"/>
        </w:rPr>
      </w:pPr>
      <w:r w:rsidRPr="00286DDD">
        <w:rPr>
          <w:rFonts w:ascii="Calibri" w:hAnsi="Calibri" w:cs="Calibri"/>
          <w:sz w:val="24"/>
          <w:szCs w:val="24"/>
        </w:rPr>
        <w:t>CSS</w:t>
      </w:r>
    </w:p>
    <w:p w14:paraId="40ABDD7F" w14:textId="77777777" w:rsidR="007F5356" w:rsidRPr="00286DDD" w:rsidRDefault="007F5356" w:rsidP="007F5356">
      <w:pPr>
        <w:pStyle w:val="ListParagraph"/>
        <w:numPr>
          <w:ilvl w:val="0"/>
          <w:numId w:val="16"/>
        </w:numPr>
        <w:rPr>
          <w:rFonts w:ascii="Calibri" w:hAnsi="Calibri" w:cs="Calibri"/>
          <w:sz w:val="24"/>
          <w:szCs w:val="24"/>
        </w:rPr>
      </w:pPr>
      <w:r w:rsidRPr="00286DDD">
        <w:rPr>
          <w:rFonts w:ascii="Calibri" w:hAnsi="Calibri" w:cs="Calibri"/>
          <w:sz w:val="24"/>
          <w:szCs w:val="24"/>
        </w:rPr>
        <w:t>HTML</w:t>
      </w:r>
    </w:p>
    <w:p w14:paraId="1C5D18C5" w14:textId="77777777" w:rsidR="007F5356" w:rsidRPr="00286DDD" w:rsidRDefault="007F5356" w:rsidP="007F5356">
      <w:pPr>
        <w:pStyle w:val="ListParagraph"/>
        <w:numPr>
          <w:ilvl w:val="0"/>
          <w:numId w:val="16"/>
        </w:numPr>
        <w:rPr>
          <w:rFonts w:ascii="Calibri" w:hAnsi="Calibri" w:cs="Calibri"/>
          <w:sz w:val="24"/>
          <w:szCs w:val="24"/>
        </w:rPr>
      </w:pPr>
      <w:proofErr w:type="spellStart"/>
      <w:r w:rsidRPr="00286DDD">
        <w:rPr>
          <w:rFonts w:ascii="Calibri" w:hAnsi="Calibri" w:cs="Calibri"/>
          <w:sz w:val="24"/>
          <w:szCs w:val="24"/>
        </w:rPr>
        <w:t>Javascript</w:t>
      </w:r>
      <w:proofErr w:type="spellEnd"/>
    </w:p>
    <w:p w14:paraId="3A8C09EB" w14:textId="77777777" w:rsidR="007F5356" w:rsidRPr="00286DDD" w:rsidRDefault="007F5356" w:rsidP="007F5356">
      <w:pPr>
        <w:pStyle w:val="ListParagraph"/>
        <w:numPr>
          <w:ilvl w:val="0"/>
          <w:numId w:val="16"/>
        </w:numPr>
        <w:rPr>
          <w:rFonts w:ascii="Calibri" w:hAnsi="Calibri" w:cs="Calibri"/>
          <w:sz w:val="24"/>
          <w:szCs w:val="24"/>
        </w:rPr>
      </w:pPr>
      <w:r w:rsidRPr="00286DDD">
        <w:rPr>
          <w:rFonts w:ascii="Calibri" w:hAnsi="Calibri" w:cs="Calibri"/>
          <w:sz w:val="24"/>
          <w:szCs w:val="24"/>
        </w:rPr>
        <w:t>Flask</w:t>
      </w:r>
    </w:p>
    <w:p w14:paraId="296559BC" w14:textId="77777777" w:rsidR="007F5356" w:rsidRPr="00286DDD" w:rsidRDefault="007F5356" w:rsidP="007F5356">
      <w:pPr>
        <w:pStyle w:val="ListParagraph"/>
        <w:numPr>
          <w:ilvl w:val="0"/>
          <w:numId w:val="16"/>
        </w:numPr>
        <w:rPr>
          <w:rFonts w:ascii="Calibri" w:hAnsi="Calibri" w:cs="Calibri"/>
          <w:sz w:val="24"/>
          <w:szCs w:val="24"/>
        </w:rPr>
      </w:pPr>
      <w:r w:rsidRPr="00286DDD">
        <w:rPr>
          <w:rFonts w:ascii="Calibri" w:hAnsi="Calibri" w:cs="Calibri"/>
          <w:sz w:val="24"/>
          <w:szCs w:val="24"/>
        </w:rPr>
        <w:t>Python</w:t>
      </w:r>
    </w:p>
    <w:p w14:paraId="30304136" w14:textId="2324400E" w:rsidR="007F5356" w:rsidRPr="00286DDD" w:rsidRDefault="3F9767B6" w:rsidP="007F5356">
      <w:pPr>
        <w:pStyle w:val="ListParagraph"/>
        <w:numPr>
          <w:ilvl w:val="0"/>
          <w:numId w:val="16"/>
        </w:numPr>
        <w:rPr>
          <w:rFonts w:ascii="Calibri" w:hAnsi="Calibri" w:cs="Calibri"/>
          <w:sz w:val="24"/>
          <w:szCs w:val="24"/>
        </w:rPr>
      </w:pPr>
      <w:r w:rsidRPr="3F9767B6">
        <w:rPr>
          <w:rFonts w:ascii="Calibri" w:hAnsi="Calibri" w:cs="Calibri"/>
          <w:sz w:val="24"/>
          <w:szCs w:val="24"/>
        </w:rPr>
        <w:t>Google Maps API</w:t>
      </w:r>
    </w:p>
    <w:p w14:paraId="5DE99F94" w14:textId="40BA1FBE" w:rsidR="00EC78A9" w:rsidRDefault="00EC78A9" w:rsidP="007F5356">
      <w:pPr>
        <w:pStyle w:val="ListParagraph"/>
        <w:numPr>
          <w:ilvl w:val="0"/>
          <w:numId w:val="16"/>
        </w:numPr>
        <w:rPr>
          <w:rFonts w:ascii="Calibri" w:hAnsi="Calibri" w:cs="Calibri"/>
          <w:sz w:val="24"/>
          <w:szCs w:val="24"/>
        </w:rPr>
      </w:pPr>
      <w:r>
        <w:rPr>
          <w:rFonts w:ascii="Calibri" w:hAnsi="Calibri" w:cs="Calibri"/>
          <w:sz w:val="24"/>
          <w:szCs w:val="24"/>
        </w:rPr>
        <w:t>Google Places API</w:t>
      </w:r>
    </w:p>
    <w:p w14:paraId="3F60A0E1" w14:textId="429CA2C6" w:rsidR="00EC78A9" w:rsidRDefault="00EC78A9" w:rsidP="007F5356">
      <w:pPr>
        <w:pStyle w:val="ListParagraph"/>
        <w:numPr>
          <w:ilvl w:val="0"/>
          <w:numId w:val="16"/>
        </w:numPr>
        <w:rPr>
          <w:rFonts w:ascii="Calibri" w:hAnsi="Calibri" w:cs="Calibri"/>
          <w:sz w:val="24"/>
          <w:szCs w:val="24"/>
        </w:rPr>
      </w:pPr>
      <w:r>
        <w:rPr>
          <w:rFonts w:ascii="Calibri" w:hAnsi="Calibri" w:cs="Calibri"/>
          <w:sz w:val="24"/>
          <w:szCs w:val="24"/>
        </w:rPr>
        <w:t>Google Distance Matrix API</w:t>
      </w:r>
    </w:p>
    <w:p w14:paraId="0E1D6DB5" w14:textId="3814E6FB" w:rsidR="003C012E" w:rsidRPr="003C012E" w:rsidRDefault="003C012E" w:rsidP="007F5356">
      <w:pPr>
        <w:pStyle w:val="ListParagraph"/>
        <w:numPr>
          <w:ilvl w:val="0"/>
          <w:numId w:val="16"/>
        </w:numPr>
        <w:rPr>
          <w:rFonts w:ascii="Calibri" w:hAnsi="Calibri" w:cs="Calibri"/>
          <w:sz w:val="24"/>
          <w:szCs w:val="24"/>
        </w:rPr>
      </w:pPr>
      <w:proofErr w:type="spellStart"/>
      <w:r>
        <w:t>WikiMedia</w:t>
      </w:r>
      <w:proofErr w:type="spellEnd"/>
      <w:r>
        <w:t xml:space="preserve"> Wikipedia API</w:t>
      </w:r>
    </w:p>
    <w:p w14:paraId="14EE0F37" w14:textId="5E3E897D" w:rsidR="003C012E" w:rsidRPr="003C012E" w:rsidRDefault="003C012E" w:rsidP="003C012E">
      <w:pPr>
        <w:pStyle w:val="ListParagraph"/>
        <w:numPr>
          <w:ilvl w:val="0"/>
          <w:numId w:val="16"/>
        </w:numPr>
      </w:pPr>
      <w:r>
        <w:t>Tourism and Information Hub API (Singapore Government)</w:t>
      </w:r>
    </w:p>
    <w:p w14:paraId="0206D430" w14:textId="77777777" w:rsidR="007F5356" w:rsidRDefault="007F5356" w:rsidP="007F5356">
      <w:pPr>
        <w:pStyle w:val="ListParagraph"/>
        <w:numPr>
          <w:ilvl w:val="0"/>
          <w:numId w:val="16"/>
        </w:numPr>
        <w:rPr>
          <w:rFonts w:ascii="Calibri" w:hAnsi="Calibri" w:cs="Calibri"/>
          <w:sz w:val="24"/>
          <w:szCs w:val="24"/>
        </w:rPr>
      </w:pPr>
      <w:proofErr w:type="gramStart"/>
      <w:r w:rsidRPr="00286DDD">
        <w:rPr>
          <w:rFonts w:ascii="Calibri" w:hAnsi="Calibri" w:cs="Calibri"/>
          <w:sz w:val="24"/>
          <w:szCs w:val="24"/>
        </w:rPr>
        <w:t>Json(</w:t>
      </w:r>
      <w:proofErr w:type="gramEnd"/>
      <w:r w:rsidRPr="00286DDD">
        <w:rPr>
          <w:rFonts w:ascii="Calibri" w:hAnsi="Calibri" w:cs="Calibri"/>
          <w:sz w:val="24"/>
          <w:szCs w:val="24"/>
        </w:rPr>
        <w:t>Database)</w:t>
      </w:r>
    </w:p>
    <w:p w14:paraId="5B06F520" w14:textId="78260B77" w:rsidR="007F5356" w:rsidRDefault="007F5356" w:rsidP="007F5356">
      <w:pPr>
        <w:pStyle w:val="ListParagraph"/>
        <w:numPr>
          <w:ilvl w:val="0"/>
          <w:numId w:val="16"/>
        </w:numPr>
        <w:rPr>
          <w:rFonts w:ascii="Calibri" w:hAnsi="Calibri" w:cs="Calibri"/>
          <w:sz w:val="24"/>
          <w:szCs w:val="24"/>
        </w:rPr>
      </w:pPr>
      <w:r>
        <w:rPr>
          <w:rFonts w:ascii="Calibri" w:hAnsi="Calibri" w:cs="Calibri"/>
          <w:sz w:val="24"/>
          <w:szCs w:val="24"/>
        </w:rPr>
        <w:t>Web-browser (Firefox, Chrome)</w:t>
      </w:r>
    </w:p>
    <w:p w14:paraId="3DE15BA9" w14:textId="14B55A99" w:rsidR="006839CA" w:rsidRPr="006839CA" w:rsidRDefault="00C868BF" w:rsidP="006839CA">
      <w:pPr>
        <w:rPr>
          <w:rFonts w:ascii="Calibri" w:hAnsi="Calibri" w:cs="Calibri"/>
          <w:sz w:val="24"/>
          <w:szCs w:val="24"/>
        </w:rPr>
      </w:pPr>
      <w:r>
        <w:rPr>
          <w:noProof/>
        </w:rPr>
        <w:lastRenderedPageBreak/>
        <w:drawing>
          <wp:anchor distT="0" distB="0" distL="114300" distR="114300" simplePos="0" relativeHeight="251691008" behindDoc="1" locked="0" layoutInCell="1" allowOverlap="1" wp14:anchorId="0C615037" wp14:editId="07A9724D">
            <wp:simplePos x="0" y="0"/>
            <wp:positionH relativeFrom="column">
              <wp:posOffset>-542925</wp:posOffset>
            </wp:positionH>
            <wp:positionV relativeFrom="paragraph">
              <wp:posOffset>-1905</wp:posOffset>
            </wp:positionV>
            <wp:extent cx="6981825" cy="7258050"/>
            <wp:effectExtent l="0" t="0" r="9525" b="0"/>
            <wp:wrapTight wrapText="bothSides">
              <wp:wrapPolygon edited="0">
                <wp:start x="0" y="0"/>
                <wp:lineTo x="0" y="21543"/>
                <wp:lineTo x="21571" y="21543"/>
                <wp:lineTo x="21571" y="0"/>
                <wp:lineTo x="0" y="0"/>
              </wp:wrapPolygon>
            </wp:wrapTight>
            <wp:docPr id="3" name="Picture 3" descr="https://scontent-syd2-1.xx.fbcdn.net/v/t1.15752-9/58686648_595173794295715_4694105843837173760_n.png?_nc_cat=104&amp;_nc_ht=scontent-syd2-1.xx&amp;oh=9fdb231048a7164f6238c2016b34183e&amp;oe=5D3EB4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15752-9/58686648_595173794295715_4694105843837173760_n.png?_nc_cat=104&amp;_nc_ht=scontent-syd2-1.xx&amp;oh=9fdb231048a7164f6238c2016b34183e&amp;oe=5D3EB4A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1825" cy="725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60F2C3" w14:textId="7E48B563" w:rsidR="00770A57" w:rsidRDefault="00770A57" w:rsidP="009D281C">
      <w:pPr>
        <w:pStyle w:val="Heading3"/>
        <w:rPr>
          <w:sz w:val="44"/>
          <w:szCs w:val="44"/>
        </w:rPr>
      </w:pPr>
      <w:bookmarkStart w:id="8" w:name="_Toc7181974"/>
      <w:r w:rsidRPr="00185451">
        <w:rPr>
          <w:sz w:val="44"/>
          <w:szCs w:val="44"/>
        </w:rPr>
        <w:lastRenderedPageBreak/>
        <w:t xml:space="preserve">Relating </w:t>
      </w:r>
      <w:r w:rsidR="009D281C" w:rsidRPr="00185451">
        <w:rPr>
          <w:sz w:val="44"/>
          <w:szCs w:val="44"/>
        </w:rPr>
        <w:t>Choices of Components</w:t>
      </w:r>
      <w:bookmarkEnd w:id="8"/>
    </w:p>
    <w:p w14:paraId="34F6B59A" w14:textId="77777777" w:rsidR="007F5356" w:rsidRPr="00185451" w:rsidRDefault="007F5356" w:rsidP="00185451">
      <w:pPr>
        <w:pStyle w:val="Heading5"/>
        <w:rPr>
          <w:sz w:val="32"/>
          <w:szCs w:val="32"/>
        </w:rPr>
      </w:pPr>
      <w:bookmarkStart w:id="9" w:name="OLE_LINK1"/>
      <w:r w:rsidRPr="00185451">
        <w:rPr>
          <w:sz w:val="32"/>
          <w:szCs w:val="32"/>
        </w:rPr>
        <w:t>Front-end:</w:t>
      </w:r>
    </w:p>
    <w:bookmarkEnd w:id="9"/>
    <w:p w14:paraId="77A1B1C7" w14:textId="77777777" w:rsidR="007F5356" w:rsidRDefault="007F5356" w:rsidP="007F5356">
      <w:pPr>
        <w:rPr>
          <w:rFonts w:ascii="Calibri" w:eastAsiaTheme="majorHAnsi" w:hAnsi="Calibri" w:cs="Calibri"/>
          <w:b/>
          <w:sz w:val="24"/>
          <w:szCs w:val="24"/>
        </w:rPr>
      </w:pPr>
      <w:r>
        <w:rPr>
          <w:rFonts w:ascii="Calibri" w:eastAsiaTheme="majorHAnsi" w:hAnsi="Calibri" w:cs="Calibri"/>
          <w:b/>
          <w:sz w:val="24"/>
          <w:szCs w:val="24"/>
        </w:rPr>
        <w:t>Web-browser</w:t>
      </w:r>
      <w:r w:rsidRPr="00286DDD">
        <w:rPr>
          <w:rFonts w:ascii="Calibri" w:eastAsiaTheme="majorHAnsi" w:hAnsi="Calibri" w:cs="Calibri"/>
          <w:b/>
          <w:sz w:val="24"/>
          <w:szCs w:val="24"/>
        </w:rPr>
        <w:t>:</w:t>
      </w:r>
    </w:p>
    <w:p w14:paraId="31C8B978" w14:textId="2D5BFCAD" w:rsidR="007F5356" w:rsidRDefault="007F5356" w:rsidP="007F5356">
      <w:pPr>
        <w:rPr>
          <w:rFonts w:ascii="Calibri" w:hAnsi="Calibri" w:cs="Calibri"/>
          <w:sz w:val="24"/>
          <w:szCs w:val="24"/>
        </w:rPr>
      </w:pPr>
      <w:r>
        <w:rPr>
          <w:rFonts w:ascii="Calibri" w:hAnsi="Calibri" w:cs="Calibri"/>
          <w:sz w:val="24"/>
          <w:szCs w:val="24"/>
        </w:rPr>
        <w:t>To target a wide-range of customers we are deploying our website on most major web-browsers such as Chrome, Firefox and Internet Explorer.</w:t>
      </w:r>
    </w:p>
    <w:p w14:paraId="3CF94FFD" w14:textId="77777777" w:rsidR="009E79F4" w:rsidRPr="00E2538B" w:rsidRDefault="009E79F4" w:rsidP="007F5356">
      <w:pPr>
        <w:rPr>
          <w:rFonts w:ascii="Calibri" w:hAnsi="Calibri" w:cs="Calibri"/>
          <w:sz w:val="24"/>
          <w:szCs w:val="24"/>
        </w:rPr>
      </w:pPr>
    </w:p>
    <w:p w14:paraId="7C7FF560" w14:textId="77777777" w:rsidR="007F5356" w:rsidRPr="00286DDD" w:rsidRDefault="007F5356" w:rsidP="007F5356">
      <w:pPr>
        <w:rPr>
          <w:rFonts w:ascii="Calibri" w:hAnsi="Calibri" w:cs="Calibri"/>
          <w:b/>
          <w:sz w:val="24"/>
          <w:szCs w:val="24"/>
        </w:rPr>
      </w:pPr>
      <w:r w:rsidRPr="00286DDD">
        <w:rPr>
          <w:rFonts w:ascii="Calibri" w:eastAsiaTheme="majorHAnsi" w:hAnsi="Calibri" w:cs="Calibri"/>
          <w:b/>
          <w:sz w:val="24"/>
          <w:szCs w:val="24"/>
        </w:rPr>
        <w:t>Bootstrap:</w:t>
      </w:r>
    </w:p>
    <w:p w14:paraId="24BCA0E4" w14:textId="5434BF87" w:rsidR="007D7900" w:rsidRDefault="00D74E13" w:rsidP="007F5356">
      <w:pPr>
        <w:rPr>
          <w:rFonts w:ascii="Calibri" w:hAnsi="Calibri" w:cs="Calibri"/>
          <w:sz w:val="24"/>
          <w:szCs w:val="24"/>
        </w:rPr>
      </w:pPr>
      <w:r w:rsidRPr="00D74E13">
        <w:rPr>
          <w:rFonts w:ascii="Calibri" w:hAnsi="Calibri" w:cs="Calibri"/>
          <w:sz w:val="24"/>
          <w:szCs w:val="24"/>
        </w:rPr>
        <w:t>Bootstrap is a giant collection of handy, reusable bits of code written in HTML, CSS, and JavaScript. It’s also a front-end development framework that enables developers &amp; designers to quickly build fully responsive websites.</w:t>
      </w:r>
      <w:r>
        <w:rPr>
          <w:rFonts w:ascii="Calibri" w:hAnsi="Calibri" w:cs="Calibri"/>
          <w:sz w:val="24"/>
          <w:szCs w:val="24"/>
        </w:rPr>
        <w:t xml:space="preserve"> </w:t>
      </w:r>
      <w:r w:rsidR="00B37B7A">
        <w:rPr>
          <w:rFonts w:ascii="Calibri" w:hAnsi="Calibri" w:cs="Calibri"/>
          <w:sz w:val="24"/>
          <w:szCs w:val="24"/>
        </w:rPr>
        <w:t xml:space="preserve">Thereby, we will be utilizing it </w:t>
      </w:r>
      <w:r w:rsidR="0072068C">
        <w:rPr>
          <w:rFonts w:ascii="Calibri" w:hAnsi="Calibri" w:cs="Calibri"/>
          <w:sz w:val="24"/>
          <w:szCs w:val="24"/>
        </w:rPr>
        <w:t xml:space="preserve">to provide </w:t>
      </w:r>
      <w:r w:rsidR="003C012E">
        <w:rPr>
          <w:rFonts w:ascii="Calibri" w:hAnsi="Calibri" w:cs="Calibri"/>
          <w:sz w:val="24"/>
          <w:szCs w:val="24"/>
        </w:rPr>
        <w:t xml:space="preserve">the </w:t>
      </w:r>
      <w:r w:rsidR="0072068C">
        <w:rPr>
          <w:rFonts w:ascii="Calibri" w:hAnsi="Calibri" w:cs="Calibri"/>
          <w:sz w:val="24"/>
          <w:szCs w:val="24"/>
        </w:rPr>
        <w:t>building block</w:t>
      </w:r>
      <w:r w:rsidR="003C012E">
        <w:rPr>
          <w:rFonts w:ascii="Calibri" w:hAnsi="Calibri" w:cs="Calibri"/>
          <w:sz w:val="24"/>
          <w:szCs w:val="24"/>
        </w:rPr>
        <w:t>s</w:t>
      </w:r>
      <w:r w:rsidR="0072068C">
        <w:rPr>
          <w:rFonts w:ascii="Calibri" w:hAnsi="Calibri" w:cs="Calibri"/>
          <w:sz w:val="24"/>
          <w:szCs w:val="24"/>
        </w:rPr>
        <w:t xml:space="preserve"> of what our webpage design is going to look like.</w:t>
      </w:r>
    </w:p>
    <w:p w14:paraId="670B84FF" w14:textId="77777777" w:rsidR="009E79F4" w:rsidRPr="00286DDD" w:rsidRDefault="009E79F4" w:rsidP="007F5356">
      <w:pPr>
        <w:rPr>
          <w:rFonts w:ascii="Calibri" w:hAnsi="Calibri" w:cs="Calibri"/>
          <w:sz w:val="24"/>
          <w:szCs w:val="24"/>
        </w:rPr>
      </w:pPr>
    </w:p>
    <w:p w14:paraId="7B8FFEA8" w14:textId="108D87B2" w:rsidR="007F5356" w:rsidRPr="00286DDD" w:rsidRDefault="007F5356" w:rsidP="007F5356">
      <w:pPr>
        <w:rPr>
          <w:rFonts w:ascii="Calibri" w:hAnsi="Calibri" w:cs="Calibri"/>
          <w:b/>
          <w:sz w:val="24"/>
          <w:szCs w:val="24"/>
        </w:rPr>
      </w:pPr>
      <w:r w:rsidRPr="00286DDD">
        <w:rPr>
          <w:rFonts w:ascii="Calibri" w:hAnsi="Calibri" w:cs="Calibri"/>
          <w:b/>
          <w:sz w:val="24"/>
          <w:szCs w:val="24"/>
        </w:rPr>
        <w:t>CSS:</w:t>
      </w:r>
    </w:p>
    <w:p w14:paraId="7B730414" w14:textId="05D9149F" w:rsidR="007D7900" w:rsidRDefault="007F5356" w:rsidP="007F5356">
      <w:pPr>
        <w:rPr>
          <w:rFonts w:ascii="Calibri" w:hAnsi="Calibri" w:cs="Calibri"/>
          <w:sz w:val="24"/>
          <w:szCs w:val="24"/>
        </w:rPr>
      </w:pPr>
      <w:r w:rsidRPr="00286DDD">
        <w:rPr>
          <w:rFonts w:ascii="Calibri" w:hAnsi="Calibri" w:cs="Calibri"/>
          <w:sz w:val="24"/>
          <w:szCs w:val="24"/>
        </w:rPr>
        <w:t>We design some of our own CSS file</w:t>
      </w:r>
      <w:r w:rsidR="003C012E">
        <w:rPr>
          <w:rFonts w:ascii="Calibri" w:hAnsi="Calibri" w:cs="Calibri"/>
          <w:sz w:val="24"/>
          <w:szCs w:val="24"/>
        </w:rPr>
        <w:t>s</w:t>
      </w:r>
      <w:r w:rsidRPr="00286DDD">
        <w:rPr>
          <w:rFonts w:ascii="Calibri" w:hAnsi="Calibri" w:cs="Calibri"/>
          <w:sz w:val="24"/>
          <w:szCs w:val="24"/>
        </w:rPr>
        <w:t xml:space="preserve"> to make up our HTML page, to make our user interface succinct and attractive</w:t>
      </w:r>
      <w:r w:rsidR="00340C6B">
        <w:rPr>
          <w:rFonts w:ascii="Calibri" w:hAnsi="Calibri" w:cs="Calibri"/>
          <w:sz w:val="24"/>
          <w:szCs w:val="24"/>
        </w:rPr>
        <w:t>.</w:t>
      </w:r>
      <w:r w:rsidRPr="00286DDD">
        <w:rPr>
          <w:rFonts w:ascii="Calibri" w:hAnsi="Calibri" w:cs="Calibri"/>
          <w:sz w:val="24"/>
          <w:szCs w:val="24"/>
        </w:rPr>
        <w:t xml:space="preserve">  </w:t>
      </w:r>
    </w:p>
    <w:p w14:paraId="77875719" w14:textId="77777777" w:rsidR="009E79F4" w:rsidRPr="00286DDD" w:rsidRDefault="009E79F4" w:rsidP="007F5356">
      <w:pPr>
        <w:rPr>
          <w:rFonts w:ascii="Calibri" w:hAnsi="Calibri" w:cs="Calibri"/>
          <w:sz w:val="24"/>
          <w:szCs w:val="24"/>
        </w:rPr>
      </w:pPr>
    </w:p>
    <w:p w14:paraId="295608ED" w14:textId="209B5FD4" w:rsidR="007F5356" w:rsidRPr="00286DDD" w:rsidRDefault="007F5356" w:rsidP="007F5356">
      <w:pPr>
        <w:rPr>
          <w:rFonts w:ascii="Calibri" w:hAnsi="Calibri" w:cs="Calibri"/>
          <w:b/>
          <w:sz w:val="24"/>
          <w:szCs w:val="24"/>
        </w:rPr>
      </w:pPr>
      <w:r w:rsidRPr="00286DDD">
        <w:rPr>
          <w:rFonts w:ascii="Calibri" w:hAnsi="Calibri" w:cs="Calibri"/>
          <w:b/>
          <w:sz w:val="24"/>
          <w:szCs w:val="24"/>
        </w:rPr>
        <w:t>HTML</w:t>
      </w:r>
      <w:r>
        <w:rPr>
          <w:rFonts w:ascii="Calibri" w:hAnsi="Calibri" w:cs="Calibri"/>
          <w:b/>
          <w:sz w:val="24"/>
          <w:szCs w:val="24"/>
        </w:rPr>
        <w:t>:</w:t>
      </w:r>
    </w:p>
    <w:p w14:paraId="169D3A27" w14:textId="1E255950" w:rsidR="00EF62C5" w:rsidRDefault="007F5356" w:rsidP="007F5356">
      <w:pPr>
        <w:rPr>
          <w:rFonts w:ascii="Calibri" w:hAnsi="Calibri" w:cs="Calibri"/>
          <w:sz w:val="24"/>
          <w:szCs w:val="24"/>
        </w:rPr>
      </w:pPr>
      <w:r w:rsidRPr="00286DDD">
        <w:rPr>
          <w:rFonts w:ascii="Calibri" w:hAnsi="Calibri" w:cs="Calibri"/>
          <w:sz w:val="24"/>
          <w:szCs w:val="24"/>
        </w:rPr>
        <w:t>We use HTML to create our web page for the project</w:t>
      </w:r>
      <w:r w:rsidR="00340C6B">
        <w:rPr>
          <w:rFonts w:ascii="Calibri" w:hAnsi="Calibri" w:cs="Calibri"/>
          <w:sz w:val="24"/>
          <w:szCs w:val="24"/>
        </w:rPr>
        <w:t>.</w:t>
      </w:r>
    </w:p>
    <w:p w14:paraId="6FCFB40F" w14:textId="77777777" w:rsidR="002337D0" w:rsidRPr="00286DDD" w:rsidRDefault="002337D0" w:rsidP="007F5356">
      <w:pPr>
        <w:rPr>
          <w:rFonts w:ascii="Calibri" w:hAnsi="Calibri" w:cs="Calibri"/>
          <w:sz w:val="24"/>
          <w:szCs w:val="24"/>
        </w:rPr>
      </w:pPr>
    </w:p>
    <w:p w14:paraId="4DD43B5C" w14:textId="16BB8754" w:rsidR="007F5356" w:rsidRDefault="00340C6B" w:rsidP="007F5356">
      <w:pPr>
        <w:rPr>
          <w:rFonts w:ascii="Calibri" w:hAnsi="Calibri" w:cs="Calibri"/>
          <w:b/>
          <w:sz w:val="24"/>
          <w:szCs w:val="24"/>
        </w:rPr>
      </w:pPr>
      <w:r w:rsidRPr="00286DDD">
        <w:rPr>
          <w:rFonts w:ascii="Calibri" w:hAnsi="Calibri" w:cs="Calibri"/>
          <w:b/>
          <w:sz w:val="24"/>
          <w:szCs w:val="24"/>
        </w:rPr>
        <w:t>JavaScript</w:t>
      </w:r>
      <w:r w:rsidR="007F5356" w:rsidRPr="00286DDD">
        <w:rPr>
          <w:rFonts w:ascii="Calibri" w:hAnsi="Calibri" w:cs="Calibri"/>
          <w:b/>
          <w:sz w:val="24"/>
          <w:szCs w:val="24"/>
        </w:rPr>
        <w:t>:</w:t>
      </w:r>
    </w:p>
    <w:p w14:paraId="561887ED" w14:textId="28B46A7E" w:rsidR="0054534F" w:rsidRDefault="0054534F" w:rsidP="007F5356">
      <w:pPr>
        <w:rPr>
          <w:rFonts w:ascii="Calibri" w:hAnsi="Calibri" w:cs="Calibri"/>
          <w:sz w:val="24"/>
          <w:szCs w:val="24"/>
        </w:rPr>
      </w:pPr>
      <w:r>
        <w:rPr>
          <w:rFonts w:ascii="Calibri" w:hAnsi="Calibri" w:cs="Calibri"/>
          <w:sz w:val="24"/>
          <w:szCs w:val="24"/>
        </w:rPr>
        <w:t xml:space="preserve">JavaScript is an object-oriented computer programming language commonly used to create interactive effects within web browsers. </w:t>
      </w:r>
      <w:r w:rsidR="00A44E89">
        <w:rPr>
          <w:rFonts w:ascii="Calibri" w:hAnsi="Calibri" w:cs="Calibri"/>
          <w:sz w:val="24"/>
          <w:szCs w:val="24"/>
        </w:rPr>
        <w:t>Thereby</w:t>
      </w:r>
      <w:r>
        <w:rPr>
          <w:rFonts w:ascii="Calibri" w:hAnsi="Calibri" w:cs="Calibri"/>
          <w:sz w:val="24"/>
          <w:szCs w:val="24"/>
        </w:rPr>
        <w:t xml:space="preserve"> we are </w:t>
      </w:r>
      <w:r w:rsidR="00A44E89">
        <w:rPr>
          <w:rFonts w:ascii="Calibri" w:hAnsi="Calibri" w:cs="Calibri"/>
          <w:sz w:val="24"/>
          <w:szCs w:val="24"/>
        </w:rPr>
        <w:t>utilizing</w:t>
      </w:r>
      <w:r>
        <w:rPr>
          <w:rFonts w:ascii="Calibri" w:hAnsi="Calibri" w:cs="Calibri"/>
          <w:sz w:val="24"/>
          <w:szCs w:val="24"/>
        </w:rPr>
        <w:t xml:space="preserve"> it to </w:t>
      </w:r>
      <w:r w:rsidR="00A44E89">
        <w:rPr>
          <w:rFonts w:ascii="Calibri" w:hAnsi="Calibri" w:cs="Calibri"/>
          <w:sz w:val="24"/>
          <w:szCs w:val="24"/>
        </w:rPr>
        <w:t>offer</w:t>
      </w:r>
      <w:r>
        <w:rPr>
          <w:rFonts w:ascii="Calibri" w:hAnsi="Calibri" w:cs="Calibri"/>
          <w:sz w:val="24"/>
          <w:szCs w:val="24"/>
        </w:rPr>
        <w:t xml:space="preserve"> a more dynamic website</w:t>
      </w:r>
      <w:r w:rsidR="00EC78A9">
        <w:rPr>
          <w:rFonts w:ascii="Calibri" w:hAnsi="Calibri" w:cs="Calibri"/>
          <w:sz w:val="24"/>
          <w:szCs w:val="24"/>
        </w:rPr>
        <w:t xml:space="preserve"> as it</w:t>
      </w:r>
      <w:r w:rsidR="00A44E89">
        <w:rPr>
          <w:rFonts w:ascii="Calibri" w:hAnsi="Calibri" w:cs="Calibri"/>
          <w:sz w:val="24"/>
          <w:szCs w:val="24"/>
        </w:rPr>
        <w:t xml:space="preserve"> will provide additional functions that is not provided</w:t>
      </w:r>
      <w:r w:rsidR="00EC78A9">
        <w:rPr>
          <w:rFonts w:ascii="Calibri" w:hAnsi="Calibri" w:cs="Calibri"/>
          <w:sz w:val="24"/>
          <w:szCs w:val="24"/>
        </w:rPr>
        <w:t xml:space="preserve"> granted in Bootstrap.</w:t>
      </w:r>
    </w:p>
    <w:p w14:paraId="2C66323A" w14:textId="67A1955D" w:rsidR="00EF62C5" w:rsidRDefault="00EF62C5" w:rsidP="007F5356">
      <w:pPr>
        <w:rPr>
          <w:rFonts w:ascii="Calibri" w:hAnsi="Calibri" w:cs="Calibri"/>
          <w:sz w:val="24"/>
          <w:szCs w:val="24"/>
        </w:rPr>
      </w:pPr>
    </w:p>
    <w:p w14:paraId="393FDC60" w14:textId="77777777" w:rsidR="00D77EC6" w:rsidRDefault="00D77EC6" w:rsidP="007F5356">
      <w:pPr>
        <w:rPr>
          <w:rFonts w:ascii="Calibri" w:hAnsi="Calibri" w:cs="Calibri"/>
          <w:sz w:val="24"/>
          <w:szCs w:val="24"/>
        </w:rPr>
      </w:pPr>
    </w:p>
    <w:p w14:paraId="36475B9C" w14:textId="1BE097CC" w:rsidR="007F5356" w:rsidRPr="00185451" w:rsidRDefault="007F5356" w:rsidP="00185451">
      <w:pPr>
        <w:pStyle w:val="Heading5"/>
        <w:rPr>
          <w:sz w:val="32"/>
          <w:szCs w:val="32"/>
        </w:rPr>
      </w:pPr>
      <w:r w:rsidRPr="00185451">
        <w:rPr>
          <w:sz w:val="32"/>
          <w:szCs w:val="32"/>
        </w:rPr>
        <w:lastRenderedPageBreak/>
        <w:t>Back-end:</w:t>
      </w:r>
    </w:p>
    <w:p w14:paraId="6A9246BC" w14:textId="77777777" w:rsidR="007F5356" w:rsidRDefault="007F5356" w:rsidP="007F5356">
      <w:pPr>
        <w:rPr>
          <w:rFonts w:ascii="Calibri" w:hAnsi="Calibri" w:cs="Calibri"/>
          <w:sz w:val="24"/>
          <w:szCs w:val="24"/>
        </w:rPr>
      </w:pPr>
      <w:r w:rsidRPr="00286DDD">
        <w:rPr>
          <w:rFonts w:ascii="Calibri" w:hAnsi="Calibri" w:cs="Calibri"/>
          <w:b/>
          <w:sz w:val="24"/>
          <w:szCs w:val="24"/>
        </w:rPr>
        <w:t>Flask:</w:t>
      </w:r>
    </w:p>
    <w:p w14:paraId="03A39DDB" w14:textId="462D95DB" w:rsidR="006E43A5" w:rsidRDefault="00257AF7" w:rsidP="007F5356">
      <w:pPr>
        <w:rPr>
          <w:rFonts w:ascii="Calibri" w:hAnsi="Calibri" w:cs="Calibri"/>
          <w:sz w:val="24"/>
          <w:szCs w:val="24"/>
        </w:rPr>
      </w:pPr>
      <w:r>
        <w:rPr>
          <w:rFonts w:ascii="Calibri" w:hAnsi="Calibri" w:cs="Calibri"/>
          <w:sz w:val="24"/>
          <w:szCs w:val="24"/>
        </w:rPr>
        <w:t>Flask is a web framework to support HTTP requests and responses for our front-end and back-end</w:t>
      </w:r>
      <w:r w:rsidR="006E43A5">
        <w:rPr>
          <w:rFonts w:ascii="Calibri" w:hAnsi="Calibri" w:cs="Calibri"/>
          <w:sz w:val="24"/>
          <w:szCs w:val="24"/>
        </w:rPr>
        <w:t>,</w:t>
      </w:r>
      <w:r>
        <w:rPr>
          <w:rFonts w:ascii="Calibri" w:hAnsi="Calibri" w:cs="Calibri"/>
          <w:sz w:val="24"/>
          <w:szCs w:val="24"/>
        </w:rPr>
        <w:t xml:space="preserve"> </w:t>
      </w:r>
      <w:r w:rsidR="006E43A5">
        <w:rPr>
          <w:rFonts w:ascii="Calibri" w:hAnsi="Calibri" w:cs="Calibri"/>
          <w:sz w:val="24"/>
          <w:szCs w:val="24"/>
        </w:rPr>
        <w:t>i</w:t>
      </w:r>
      <w:r>
        <w:rPr>
          <w:rFonts w:ascii="Calibri" w:hAnsi="Calibri" w:cs="Calibri"/>
          <w:sz w:val="24"/>
          <w:szCs w:val="24"/>
        </w:rPr>
        <w:t>t also dispatches code that generate HTML</w:t>
      </w:r>
      <w:r w:rsidR="006E43A5">
        <w:rPr>
          <w:rFonts w:ascii="Calibri" w:hAnsi="Calibri" w:cs="Calibri"/>
          <w:sz w:val="24"/>
          <w:szCs w:val="24"/>
        </w:rPr>
        <w:t>. Flask is a base python web framework which is convenient since we use Python as our back-end language and thereby allowing us to easily manage the back-end.</w:t>
      </w:r>
    </w:p>
    <w:p w14:paraId="5DDAC8F3" w14:textId="77777777" w:rsidR="009E79F4" w:rsidRPr="00286DDD" w:rsidRDefault="009E79F4" w:rsidP="007F5356">
      <w:pPr>
        <w:rPr>
          <w:rFonts w:ascii="Calibri" w:hAnsi="Calibri" w:cs="Calibri"/>
          <w:sz w:val="24"/>
          <w:szCs w:val="24"/>
        </w:rPr>
      </w:pPr>
    </w:p>
    <w:p w14:paraId="75686BA7" w14:textId="77777777" w:rsidR="007F5356" w:rsidRDefault="007F5356" w:rsidP="007F5356">
      <w:pPr>
        <w:rPr>
          <w:rFonts w:ascii="Calibri" w:hAnsi="Calibri" w:cs="Calibri"/>
          <w:sz w:val="24"/>
          <w:szCs w:val="24"/>
        </w:rPr>
      </w:pPr>
      <w:r w:rsidRPr="00286DDD">
        <w:rPr>
          <w:rFonts w:ascii="Calibri" w:hAnsi="Calibri" w:cs="Calibri"/>
          <w:b/>
          <w:sz w:val="24"/>
          <w:szCs w:val="24"/>
        </w:rPr>
        <w:t>Python:</w:t>
      </w:r>
    </w:p>
    <w:p w14:paraId="4D36E6C9" w14:textId="716B383B" w:rsidR="00EF62C5" w:rsidRDefault="006E43A5" w:rsidP="007F5356">
      <w:pPr>
        <w:rPr>
          <w:rFonts w:ascii="Calibri" w:hAnsi="Calibri" w:cs="Calibri"/>
          <w:sz w:val="24"/>
          <w:szCs w:val="24"/>
        </w:rPr>
      </w:pPr>
      <w:r>
        <w:rPr>
          <w:rFonts w:ascii="Calibri" w:hAnsi="Calibri" w:cs="Calibri"/>
          <w:sz w:val="24"/>
          <w:szCs w:val="24"/>
        </w:rPr>
        <w:t xml:space="preserve">Python is an interpreted, object-oriented, high-level programming language with dynamic semantics. </w:t>
      </w:r>
      <w:r w:rsidR="00915BC7">
        <w:rPr>
          <w:rFonts w:ascii="Calibri" w:hAnsi="Calibri" w:cs="Calibri"/>
          <w:sz w:val="24"/>
          <w:szCs w:val="24"/>
        </w:rPr>
        <w:t>We</w:t>
      </w:r>
      <w:r>
        <w:rPr>
          <w:rFonts w:ascii="Calibri" w:hAnsi="Calibri" w:cs="Calibri"/>
          <w:sz w:val="24"/>
          <w:szCs w:val="24"/>
        </w:rPr>
        <w:t xml:space="preserve"> decided to utilize it as our back-end language for our websites so that it will be the backbone of the back-end implementation.</w:t>
      </w:r>
    </w:p>
    <w:p w14:paraId="657DF6C7" w14:textId="77777777" w:rsidR="00787AF4" w:rsidRPr="001B3C87" w:rsidRDefault="00787AF4" w:rsidP="00787AF4">
      <w:pPr>
        <w:rPr>
          <w:rFonts w:ascii="Calibri" w:hAnsi="Calibri" w:cs="Calibri"/>
          <w:sz w:val="24"/>
          <w:szCs w:val="24"/>
        </w:rPr>
      </w:pPr>
      <w:r>
        <w:rPr>
          <w:rFonts w:ascii="Calibri" w:hAnsi="Calibri" w:cs="Calibri"/>
          <w:i/>
          <w:sz w:val="24"/>
          <w:szCs w:val="24"/>
          <w:u w:val="single"/>
        </w:rPr>
        <w:t>Alternative:</w:t>
      </w:r>
      <w:r>
        <w:rPr>
          <w:rFonts w:ascii="Calibri" w:hAnsi="Calibri" w:cs="Calibri"/>
          <w:sz w:val="24"/>
          <w:szCs w:val="24"/>
        </w:rPr>
        <w:t xml:space="preserve">  Java, Ruby, C++, </w:t>
      </w:r>
      <w:proofErr w:type="gramStart"/>
      <w:r>
        <w:rPr>
          <w:rFonts w:ascii="Calibri" w:hAnsi="Calibri" w:cs="Calibri"/>
          <w:sz w:val="24"/>
          <w:szCs w:val="24"/>
        </w:rPr>
        <w:t>C  etc.</w:t>
      </w:r>
      <w:proofErr w:type="gramEnd"/>
    </w:p>
    <w:p w14:paraId="6AC4F093" w14:textId="77777777" w:rsidR="002337D0" w:rsidRDefault="002337D0" w:rsidP="007F5356">
      <w:pPr>
        <w:rPr>
          <w:rFonts w:ascii="Calibri" w:hAnsi="Calibri" w:cs="Calibri"/>
          <w:sz w:val="24"/>
          <w:szCs w:val="24"/>
        </w:rPr>
      </w:pPr>
    </w:p>
    <w:p w14:paraId="307A1871" w14:textId="45751979" w:rsidR="007D7900" w:rsidRDefault="007F5356" w:rsidP="007F5356">
      <w:pPr>
        <w:rPr>
          <w:rFonts w:ascii="Calibri" w:hAnsi="Calibri" w:cs="Calibri"/>
          <w:b/>
          <w:sz w:val="26"/>
          <w:szCs w:val="26"/>
        </w:rPr>
      </w:pPr>
      <w:r w:rsidRPr="00286DDD">
        <w:rPr>
          <w:rFonts w:ascii="Calibri" w:hAnsi="Calibri" w:cs="Calibri"/>
          <w:b/>
          <w:sz w:val="26"/>
          <w:szCs w:val="26"/>
        </w:rPr>
        <w:t>API/Datab</w:t>
      </w:r>
      <w:r>
        <w:rPr>
          <w:rFonts w:ascii="Calibri" w:hAnsi="Calibri" w:cs="Calibri"/>
          <w:b/>
          <w:sz w:val="26"/>
          <w:szCs w:val="26"/>
        </w:rPr>
        <w:t>a</w:t>
      </w:r>
      <w:r w:rsidRPr="00286DDD">
        <w:rPr>
          <w:rFonts w:ascii="Calibri" w:hAnsi="Calibri" w:cs="Calibri"/>
          <w:b/>
          <w:sz w:val="26"/>
          <w:szCs w:val="26"/>
        </w:rPr>
        <w:t>se:</w:t>
      </w:r>
    </w:p>
    <w:p w14:paraId="521C78DD" w14:textId="6E09A263" w:rsidR="007F5356" w:rsidRDefault="007D7900" w:rsidP="007F5356">
      <w:pPr>
        <w:rPr>
          <w:rFonts w:ascii="Calibri" w:hAnsi="Calibri" w:cs="Calibri"/>
          <w:sz w:val="24"/>
          <w:szCs w:val="24"/>
        </w:rPr>
      </w:pPr>
      <w:r w:rsidRPr="007D7900">
        <w:rPr>
          <w:rFonts w:ascii="Calibri" w:hAnsi="Calibri" w:cs="Calibri"/>
          <w:sz w:val="24"/>
          <w:szCs w:val="24"/>
        </w:rPr>
        <w:t xml:space="preserve">An API is a set of functions and procedures allowing the creation of applications that access the features or data of an operating system, application, or other service. </w:t>
      </w:r>
      <w:r w:rsidR="0092301F" w:rsidRPr="007D7900">
        <w:rPr>
          <w:rFonts w:ascii="Calibri" w:hAnsi="Calibri" w:cs="Calibri"/>
          <w:sz w:val="24"/>
          <w:szCs w:val="24"/>
        </w:rPr>
        <w:t>So,</w:t>
      </w:r>
      <w:r w:rsidRPr="007D7900">
        <w:rPr>
          <w:rFonts w:ascii="Calibri" w:hAnsi="Calibri" w:cs="Calibri"/>
          <w:sz w:val="24"/>
          <w:szCs w:val="24"/>
        </w:rPr>
        <w:t xml:space="preserve"> we will be using the API to provide the data required for the website</w:t>
      </w:r>
    </w:p>
    <w:p w14:paraId="6BDB3D9A" w14:textId="77777777" w:rsidR="00787AF4" w:rsidRPr="001B3C87" w:rsidRDefault="00787AF4" w:rsidP="00787AF4">
      <w:pPr>
        <w:rPr>
          <w:rFonts w:ascii="Calibri" w:hAnsi="Calibri" w:cs="Calibri"/>
          <w:sz w:val="24"/>
          <w:szCs w:val="24"/>
        </w:rPr>
      </w:pPr>
      <w:r>
        <w:rPr>
          <w:rFonts w:ascii="Calibri" w:hAnsi="Calibri" w:cs="Calibri"/>
          <w:i/>
          <w:sz w:val="24"/>
          <w:szCs w:val="24"/>
          <w:u w:val="single"/>
        </w:rPr>
        <w:t>Alternative:</w:t>
      </w:r>
      <w:r>
        <w:rPr>
          <w:rFonts w:ascii="Calibri" w:hAnsi="Calibri" w:cs="Calibri"/>
          <w:sz w:val="24"/>
          <w:szCs w:val="24"/>
        </w:rPr>
        <w:t xml:space="preserve">  As this is the </w:t>
      </w:r>
      <w:proofErr w:type="gramStart"/>
      <w:r>
        <w:rPr>
          <w:rFonts w:ascii="Calibri" w:hAnsi="Calibri" w:cs="Calibri"/>
          <w:sz w:val="24"/>
          <w:szCs w:val="24"/>
        </w:rPr>
        <w:t>main focus</w:t>
      </w:r>
      <w:proofErr w:type="gramEnd"/>
      <w:r>
        <w:rPr>
          <w:rFonts w:ascii="Calibri" w:hAnsi="Calibri" w:cs="Calibri"/>
          <w:sz w:val="24"/>
          <w:szCs w:val="24"/>
        </w:rPr>
        <w:t xml:space="preserve"> of the course and thereby a requirement, we cannot find an alternative for the API.</w:t>
      </w:r>
    </w:p>
    <w:p w14:paraId="2AC369F1" w14:textId="77777777" w:rsidR="002337D0" w:rsidRPr="009E79F4" w:rsidRDefault="002337D0" w:rsidP="007F5356">
      <w:pPr>
        <w:rPr>
          <w:rFonts w:ascii="Calibri" w:hAnsi="Calibri" w:cs="Calibri"/>
          <w:sz w:val="24"/>
          <w:szCs w:val="24"/>
        </w:rPr>
      </w:pPr>
    </w:p>
    <w:p w14:paraId="29558E54" w14:textId="77777777" w:rsidR="007F5356" w:rsidRDefault="007F5356" w:rsidP="007F5356">
      <w:pPr>
        <w:rPr>
          <w:rFonts w:ascii="Calibri" w:hAnsi="Calibri" w:cs="Calibri"/>
          <w:sz w:val="24"/>
          <w:szCs w:val="24"/>
        </w:rPr>
      </w:pPr>
      <w:r w:rsidRPr="00286DDD">
        <w:rPr>
          <w:rFonts w:ascii="Calibri" w:hAnsi="Calibri" w:cs="Calibri"/>
          <w:b/>
          <w:sz w:val="24"/>
          <w:szCs w:val="24"/>
        </w:rPr>
        <w:t>Json:</w:t>
      </w:r>
      <w:r w:rsidRPr="00286DDD">
        <w:rPr>
          <w:rFonts w:ascii="Calibri" w:hAnsi="Calibri" w:cs="Calibri"/>
          <w:sz w:val="24"/>
          <w:szCs w:val="24"/>
        </w:rPr>
        <w:t xml:space="preserve"> </w:t>
      </w:r>
    </w:p>
    <w:p w14:paraId="5A009BC9" w14:textId="7524CB87" w:rsidR="00F52C4E" w:rsidRDefault="007D7900" w:rsidP="007F5356">
      <w:pPr>
        <w:rPr>
          <w:rFonts w:ascii="Calibri" w:hAnsi="Calibri" w:cs="Calibri"/>
          <w:sz w:val="24"/>
          <w:szCs w:val="24"/>
        </w:rPr>
      </w:pPr>
      <w:r w:rsidRPr="007D7900">
        <w:rPr>
          <w:rFonts w:ascii="Calibri" w:hAnsi="Calibri" w:cs="Calibri"/>
          <w:sz w:val="24"/>
          <w:szCs w:val="24"/>
        </w:rPr>
        <w:t xml:space="preserve">JSON is short for JavaScript Object </w:t>
      </w:r>
      <w:r w:rsidR="0092301F" w:rsidRPr="007D7900">
        <w:rPr>
          <w:rFonts w:ascii="Calibri" w:hAnsi="Calibri" w:cs="Calibri"/>
          <w:sz w:val="24"/>
          <w:szCs w:val="24"/>
        </w:rPr>
        <w:t>Notation and</w:t>
      </w:r>
      <w:r w:rsidRPr="007D7900">
        <w:rPr>
          <w:rFonts w:ascii="Calibri" w:hAnsi="Calibri" w:cs="Calibri"/>
          <w:sz w:val="24"/>
          <w:szCs w:val="24"/>
        </w:rPr>
        <w:t xml:space="preserve"> is a way to store information in an organized, easy-to-access manner.</w:t>
      </w:r>
      <w:r>
        <w:rPr>
          <w:rFonts w:ascii="Calibri" w:hAnsi="Calibri" w:cs="Calibri"/>
          <w:sz w:val="24"/>
          <w:szCs w:val="24"/>
        </w:rPr>
        <w:t xml:space="preserve"> Json was chosen to build our own database for the website. It will store the user account information and all destination information that is retrieved from the APIs.</w:t>
      </w:r>
    </w:p>
    <w:p w14:paraId="5382071B" w14:textId="5E8C397B" w:rsidR="00F72305" w:rsidRPr="00787AF4" w:rsidRDefault="00787AF4" w:rsidP="007F5356">
      <w:pPr>
        <w:rPr>
          <w:rFonts w:ascii="Calibri" w:hAnsi="Calibri" w:cs="Calibri"/>
          <w:sz w:val="24"/>
          <w:szCs w:val="24"/>
        </w:rPr>
      </w:pPr>
      <w:r>
        <w:rPr>
          <w:rFonts w:ascii="Calibri" w:hAnsi="Calibri" w:cs="Calibri"/>
          <w:i/>
          <w:sz w:val="24"/>
          <w:szCs w:val="24"/>
          <w:u w:val="single"/>
        </w:rPr>
        <w:t>Alternative:</w:t>
      </w:r>
      <w:r>
        <w:rPr>
          <w:rFonts w:ascii="Calibri" w:hAnsi="Calibri" w:cs="Calibri"/>
          <w:sz w:val="24"/>
          <w:szCs w:val="24"/>
        </w:rPr>
        <w:t xml:space="preserve">  SQLite, PostgreSQL, BSON, </w:t>
      </w:r>
      <w:proofErr w:type="spellStart"/>
      <w:r>
        <w:rPr>
          <w:rFonts w:ascii="Calibri" w:hAnsi="Calibri" w:cs="Calibri"/>
          <w:sz w:val="24"/>
          <w:szCs w:val="24"/>
        </w:rPr>
        <w:t>MessagePack</w:t>
      </w:r>
      <w:proofErr w:type="spellEnd"/>
      <w:r>
        <w:rPr>
          <w:rFonts w:ascii="Calibri" w:hAnsi="Calibri" w:cs="Calibri"/>
          <w:sz w:val="24"/>
          <w:szCs w:val="24"/>
        </w:rPr>
        <w:t xml:space="preserve"> etc.</w:t>
      </w:r>
    </w:p>
    <w:p w14:paraId="3BA90C05" w14:textId="5F3EE638" w:rsidR="00F72305" w:rsidRDefault="00F72305" w:rsidP="007F5356">
      <w:pPr>
        <w:rPr>
          <w:rFonts w:ascii="Calibri" w:hAnsi="Calibri" w:cs="Calibri"/>
          <w:sz w:val="24"/>
          <w:szCs w:val="24"/>
          <w:lang w:val="en-AU"/>
        </w:rPr>
      </w:pPr>
    </w:p>
    <w:p w14:paraId="0B12DA59" w14:textId="6D4F404D" w:rsidR="00F72305" w:rsidRDefault="00F72305" w:rsidP="007F5356">
      <w:pPr>
        <w:rPr>
          <w:rFonts w:ascii="Calibri" w:hAnsi="Calibri" w:cs="Calibri"/>
          <w:sz w:val="24"/>
          <w:szCs w:val="24"/>
          <w:lang w:val="en-AU"/>
        </w:rPr>
      </w:pPr>
    </w:p>
    <w:p w14:paraId="1D56CF9F" w14:textId="5F729CCB" w:rsidR="007F5356" w:rsidRPr="00915BC7" w:rsidRDefault="007F5356" w:rsidP="00915BC7">
      <w:pPr>
        <w:pStyle w:val="Heading3"/>
        <w:rPr>
          <w:sz w:val="44"/>
          <w:szCs w:val="44"/>
        </w:rPr>
      </w:pPr>
      <w:bookmarkStart w:id="10" w:name="_Toc7181975"/>
      <w:bookmarkStart w:id="11" w:name="_GoBack"/>
      <w:bookmarkEnd w:id="11"/>
      <w:r w:rsidRPr="00185451">
        <w:rPr>
          <w:sz w:val="44"/>
          <w:szCs w:val="44"/>
        </w:rPr>
        <w:lastRenderedPageBreak/>
        <w:t>Choice of Technology or Framework</w:t>
      </w:r>
      <w:bookmarkEnd w:id="10"/>
    </w:p>
    <w:tbl>
      <w:tblPr>
        <w:tblStyle w:val="PlainTable11"/>
        <w:tblW w:w="8721" w:type="dxa"/>
        <w:tblLook w:val="04A0" w:firstRow="1" w:lastRow="0" w:firstColumn="1" w:lastColumn="0" w:noHBand="0" w:noVBand="1"/>
      </w:tblPr>
      <w:tblGrid>
        <w:gridCol w:w="1695"/>
        <w:gridCol w:w="3810"/>
        <w:gridCol w:w="3216"/>
      </w:tblGrid>
      <w:tr w:rsidR="007F5356" w14:paraId="3BD3899C" w14:textId="77777777" w:rsidTr="3F976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C552C8C" w14:textId="77777777" w:rsidR="007F5356" w:rsidRDefault="007F5356" w:rsidP="00975CF8"/>
        </w:tc>
        <w:tc>
          <w:tcPr>
            <w:tcW w:w="3810" w:type="dxa"/>
          </w:tcPr>
          <w:p w14:paraId="3A9A9BCD" w14:textId="77777777" w:rsidR="007F5356" w:rsidRDefault="007F5356" w:rsidP="00975CF8">
            <w:pPr>
              <w:cnfStyle w:val="100000000000" w:firstRow="1" w:lastRow="0" w:firstColumn="0" w:lastColumn="0" w:oddVBand="0" w:evenVBand="0" w:oddHBand="0" w:evenHBand="0" w:firstRowFirstColumn="0" w:firstRowLastColumn="0" w:lastRowFirstColumn="0" w:lastRowLastColumn="0"/>
            </w:pPr>
            <w:r>
              <w:t>Advantage</w:t>
            </w:r>
          </w:p>
        </w:tc>
        <w:tc>
          <w:tcPr>
            <w:tcW w:w="3216" w:type="dxa"/>
          </w:tcPr>
          <w:p w14:paraId="5857D001" w14:textId="77777777" w:rsidR="007F5356" w:rsidRDefault="007F5356" w:rsidP="00975CF8">
            <w:pPr>
              <w:cnfStyle w:val="100000000000" w:firstRow="1" w:lastRow="0" w:firstColumn="0" w:lastColumn="0" w:oddVBand="0" w:evenVBand="0" w:oddHBand="0" w:evenHBand="0" w:firstRowFirstColumn="0" w:firstRowLastColumn="0" w:lastRowFirstColumn="0" w:lastRowLastColumn="0"/>
            </w:pPr>
            <w:r>
              <w:t>Disadvantage</w:t>
            </w:r>
          </w:p>
        </w:tc>
      </w:tr>
      <w:tr w:rsidR="007F5356" w14:paraId="5047ECAE" w14:textId="77777777" w:rsidTr="3F976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3D52F7F2" w14:textId="7BA6B534" w:rsidR="007F5356" w:rsidRDefault="3F9767B6" w:rsidP="00975CF8">
            <w:r>
              <w:t xml:space="preserve">Python  </w:t>
            </w:r>
          </w:p>
        </w:tc>
        <w:tc>
          <w:tcPr>
            <w:tcW w:w="3810" w:type="dxa"/>
          </w:tcPr>
          <w:p w14:paraId="1FCBFC9C" w14:textId="0A04F2EE" w:rsidR="00AA7778" w:rsidRPr="00915BC7" w:rsidRDefault="00AA7778" w:rsidP="00AA777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rFonts w:eastAsia="Times New Roman" w:cs="Times New Roman"/>
                <w:bCs/>
                <w:color w:val="333333"/>
                <w:szCs w:val="21"/>
                <w:lang w:val="en-AU" w:eastAsia="ko-KR"/>
              </w:rPr>
              <w:t>Easy to code and read</w:t>
            </w:r>
          </w:p>
          <w:p w14:paraId="7DA88138" w14:textId="2CB72366" w:rsidR="00AA7778" w:rsidRPr="00915BC7" w:rsidRDefault="00AA7778" w:rsidP="00AA777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bCs/>
                <w:color w:val="333333"/>
                <w:szCs w:val="21"/>
              </w:rPr>
              <w:t>Free and Open-Source</w:t>
            </w:r>
          </w:p>
          <w:p w14:paraId="08D5BDB9" w14:textId="60BA4C51" w:rsidR="00AA7778" w:rsidRPr="00915BC7" w:rsidRDefault="005809CB" w:rsidP="00AA777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bCs/>
                <w:color w:val="333333"/>
                <w:szCs w:val="21"/>
              </w:rPr>
              <w:t>High- Level Language</w:t>
            </w:r>
          </w:p>
          <w:p w14:paraId="660EB3CA" w14:textId="68EEE439" w:rsidR="005809CB" w:rsidRPr="00915BC7" w:rsidRDefault="005809CB" w:rsidP="00AA777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bCs/>
                <w:color w:val="333333"/>
                <w:szCs w:val="21"/>
              </w:rPr>
              <w:t>Large Standard Library</w:t>
            </w:r>
          </w:p>
          <w:p w14:paraId="2FB643C9" w14:textId="3E999DFE" w:rsidR="005809CB" w:rsidRPr="00915BC7" w:rsidRDefault="005809CB" w:rsidP="00AA777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bCs/>
                <w:color w:val="333333"/>
                <w:szCs w:val="21"/>
              </w:rPr>
              <w:t>Object-Oriented</w:t>
            </w:r>
          </w:p>
          <w:p w14:paraId="264EFF2E" w14:textId="6AA9297B" w:rsidR="005809CB" w:rsidRPr="00915BC7" w:rsidRDefault="005809CB" w:rsidP="00AA777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bCs/>
                <w:color w:val="333333"/>
                <w:szCs w:val="21"/>
              </w:rPr>
              <w:t>Extensible</w:t>
            </w:r>
          </w:p>
          <w:p w14:paraId="32FEC353" w14:textId="6BA2CBD5" w:rsidR="007F5356" w:rsidRPr="00915BC7" w:rsidRDefault="005809CB" w:rsidP="00975CF8">
            <w:pPr>
              <w:numPr>
                <w:ilvl w:val="0"/>
                <w:numId w:val="19"/>
              </w:numPr>
              <w:ind w:left="480" w:right="480"/>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szCs w:val="21"/>
                <w:lang w:val="en-AU" w:eastAsia="ko-KR"/>
              </w:rPr>
            </w:pPr>
            <w:r w:rsidRPr="00915BC7">
              <w:rPr>
                <w:rFonts w:cs="Times New Roman"/>
                <w:bCs/>
                <w:color w:val="333333"/>
                <w:szCs w:val="21"/>
                <w:lang w:val="en-AU"/>
              </w:rPr>
              <w:t>Team already comfortable using python</w:t>
            </w:r>
          </w:p>
        </w:tc>
        <w:tc>
          <w:tcPr>
            <w:tcW w:w="3216" w:type="dxa"/>
          </w:tcPr>
          <w:p w14:paraId="73B7F1EF" w14:textId="77777777" w:rsidR="007F5356" w:rsidRPr="00915BC7" w:rsidRDefault="005809CB" w:rsidP="005809CB">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bCs/>
                <w:color w:val="333333"/>
                <w:szCs w:val="21"/>
              </w:rPr>
              <w:t>Speed Limitations</w:t>
            </w:r>
          </w:p>
          <w:p w14:paraId="06B7426E" w14:textId="77777777" w:rsidR="005809CB" w:rsidRPr="00915BC7" w:rsidRDefault="005809CB" w:rsidP="005809CB">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bCs/>
                <w:color w:val="333333"/>
                <w:szCs w:val="21"/>
              </w:rPr>
              <w:t>Weak in Mobile Computing and Browsers</w:t>
            </w:r>
          </w:p>
          <w:p w14:paraId="72981AC5" w14:textId="04BAB999" w:rsidR="005809CB" w:rsidRPr="00915BC7" w:rsidRDefault="005809CB" w:rsidP="005809CB">
            <w:pPr>
              <w:pStyle w:val="ListParagraph"/>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bCs/>
                <w:color w:val="333333"/>
                <w:szCs w:val="21"/>
              </w:rPr>
              <w:t>Underdeveloped Database Access Layers</w:t>
            </w:r>
          </w:p>
        </w:tc>
      </w:tr>
      <w:tr w:rsidR="007F5356" w14:paraId="213B66F1" w14:textId="77777777" w:rsidTr="3F9767B6">
        <w:tc>
          <w:tcPr>
            <w:cnfStyle w:val="001000000000" w:firstRow="0" w:lastRow="0" w:firstColumn="1" w:lastColumn="0" w:oddVBand="0" w:evenVBand="0" w:oddHBand="0" w:evenHBand="0" w:firstRowFirstColumn="0" w:firstRowLastColumn="0" w:lastRowFirstColumn="0" w:lastRowLastColumn="0"/>
            <w:tcW w:w="1695" w:type="dxa"/>
          </w:tcPr>
          <w:p w14:paraId="724FA573" w14:textId="33D01DF4" w:rsidR="007F5356" w:rsidRDefault="3F9767B6" w:rsidP="00975CF8">
            <w:proofErr w:type="gramStart"/>
            <w:r>
              <w:t>Flask  (</w:t>
            </w:r>
            <w:proofErr w:type="gramEnd"/>
            <w:r>
              <w:t>Web  Framework</w:t>
            </w:r>
          </w:p>
        </w:tc>
        <w:tc>
          <w:tcPr>
            <w:tcW w:w="3810" w:type="dxa"/>
          </w:tcPr>
          <w:p w14:paraId="1CAA4A63" w14:textId="3236E19A" w:rsidR="007F5356" w:rsidRPr="00915BC7" w:rsidRDefault="005809CB"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Simple request-response design</w:t>
            </w:r>
          </w:p>
          <w:p w14:paraId="7E799A39" w14:textId="145481ED" w:rsidR="005809CB" w:rsidRPr="00915BC7" w:rsidRDefault="005809CB"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Simple templating system</w:t>
            </w:r>
          </w:p>
          <w:p w14:paraId="09090E22" w14:textId="793258A3" w:rsidR="005809CB" w:rsidRPr="00915BC7" w:rsidRDefault="005809CB"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Easy to learn</w:t>
            </w:r>
          </w:p>
          <w:p w14:paraId="1B7F6353" w14:textId="2B79EBEF" w:rsidR="005809CB" w:rsidRPr="00915BC7" w:rsidRDefault="005809CB"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Flask is API-stable</w:t>
            </w:r>
          </w:p>
          <w:p w14:paraId="748B2F99" w14:textId="1C7A58B8" w:rsidR="005809CB" w:rsidRPr="00915BC7" w:rsidRDefault="005809CB" w:rsidP="005809CB">
            <w:pPr>
              <w:cnfStyle w:val="000000000000" w:firstRow="0" w:lastRow="0" w:firstColumn="0" w:lastColumn="0" w:oddVBand="0" w:evenVBand="0" w:oddHBand="0" w:evenHBand="0" w:firstRowFirstColumn="0" w:firstRowLastColumn="0" w:lastRowFirstColumn="0" w:lastRowLastColumn="0"/>
              <w:rPr>
                <w:szCs w:val="21"/>
              </w:rPr>
            </w:pPr>
          </w:p>
        </w:tc>
        <w:tc>
          <w:tcPr>
            <w:tcW w:w="3216" w:type="dxa"/>
          </w:tcPr>
          <w:p w14:paraId="2DE854D7" w14:textId="77777777" w:rsidR="005809CB" w:rsidRPr="00915BC7" w:rsidRDefault="002301D9"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Flask is not as full-featured</w:t>
            </w:r>
          </w:p>
          <w:p w14:paraId="16837C3D" w14:textId="77777777" w:rsidR="002301D9" w:rsidRPr="00915BC7" w:rsidRDefault="002301D9"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Is difficult to deploy in production.</w:t>
            </w:r>
          </w:p>
          <w:p w14:paraId="1AAE067B" w14:textId="6465E744" w:rsidR="002301D9" w:rsidRPr="00915BC7" w:rsidRDefault="002301D9" w:rsidP="005809CB">
            <w:pPr>
              <w:pStyle w:val="ListParagraph"/>
              <w:numPr>
                <w:ilvl w:val="1"/>
                <w:numId w:val="22"/>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Loose design principles</w:t>
            </w:r>
          </w:p>
        </w:tc>
      </w:tr>
      <w:tr w:rsidR="007F5356" w14:paraId="6FA3DF37" w14:textId="77777777" w:rsidTr="3F976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7EE8DF3F" w14:textId="4577212E" w:rsidR="007F5356" w:rsidRDefault="3F9767B6" w:rsidP="00975CF8">
            <w:proofErr w:type="gramStart"/>
            <w:r>
              <w:t>Bootstrap  (</w:t>
            </w:r>
            <w:proofErr w:type="gramEnd"/>
            <w:r>
              <w:t>Front-End  Architecture</w:t>
            </w:r>
          </w:p>
        </w:tc>
        <w:tc>
          <w:tcPr>
            <w:tcW w:w="3810" w:type="dxa"/>
          </w:tcPr>
          <w:p w14:paraId="7998826C" w14:textId="77777777" w:rsidR="007F5356"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Don’t code from scratch</w:t>
            </w:r>
          </w:p>
          <w:p w14:paraId="6D6738A7" w14:textId="3F657D21" w:rsidR="002301D9"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 xml:space="preserve">Uniform </w:t>
            </w:r>
            <w:r w:rsidR="005D0B35" w:rsidRPr="00915BC7">
              <w:rPr>
                <w:szCs w:val="21"/>
              </w:rPr>
              <w:t>design throughout webpage</w:t>
            </w:r>
          </w:p>
          <w:p w14:paraId="425F80ED" w14:textId="77777777" w:rsidR="002301D9"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 xml:space="preserve">No more adjusting pixel width </w:t>
            </w:r>
          </w:p>
          <w:p w14:paraId="32D4559A" w14:textId="77777777" w:rsidR="002301D9"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Synergy is maintained across the website</w:t>
            </w:r>
          </w:p>
          <w:p w14:paraId="329783E4" w14:textId="77777777" w:rsidR="002301D9"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All in one framework for HTML/CSS</w:t>
            </w:r>
          </w:p>
          <w:p w14:paraId="46C980D4" w14:textId="56B5FB2F" w:rsidR="002301D9" w:rsidRPr="00915BC7" w:rsidRDefault="002301D9" w:rsidP="002301D9">
            <w:pPr>
              <w:pStyle w:val="ListParagraph"/>
              <w:spacing w:after="0" w:line="240" w:lineRule="auto"/>
              <w:ind w:left="360"/>
              <w:cnfStyle w:val="000000100000" w:firstRow="0" w:lastRow="0" w:firstColumn="0" w:lastColumn="0" w:oddVBand="0" w:evenVBand="0" w:oddHBand="1" w:evenHBand="0" w:firstRowFirstColumn="0" w:firstRowLastColumn="0" w:lastRowFirstColumn="0" w:lastRowLastColumn="0"/>
              <w:rPr>
                <w:szCs w:val="21"/>
              </w:rPr>
            </w:pPr>
            <w:r w:rsidRPr="00915BC7">
              <w:rPr>
                <w:szCs w:val="21"/>
              </w:rPr>
              <w:t>and JavaScript</w:t>
            </w:r>
          </w:p>
        </w:tc>
        <w:tc>
          <w:tcPr>
            <w:tcW w:w="3216" w:type="dxa"/>
          </w:tcPr>
          <w:p w14:paraId="7F727437" w14:textId="77777777" w:rsidR="007F5356"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Restricts your design</w:t>
            </w:r>
          </w:p>
          <w:p w14:paraId="42B5099F" w14:textId="77777777" w:rsidR="002301D9" w:rsidRPr="00915BC7" w:rsidRDefault="002301D9" w:rsidP="002301D9">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Slower to do full updates because it doesn’t have an</w:t>
            </w:r>
          </w:p>
          <w:p w14:paraId="3B60121E" w14:textId="363EF599" w:rsidR="002301D9" w:rsidRPr="00915BC7" w:rsidRDefault="002301D9" w:rsidP="002301D9">
            <w:pPr>
              <w:pStyle w:val="ListParagraph"/>
              <w:spacing w:after="0" w:line="240" w:lineRule="auto"/>
              <w:ind w:left="360"/>
              <w:cnfStyle w:val="000000100000" w:firstRow="0" w:lastRow="0" w:firstColumn="0" w:lastColumn="0" w:oddVBand="0" w:evenVBand="0" w:oddHBand="1" w:evenHBand="0" w:firstRowFirstColumn="0" w:firstRowLastColumn="0" w:lastRowFirstColumn="0" w:lastRowLastColumn="0"/>
              <w:rPr>
                <w:szCs w:val="21"/>
              </w:rPr>
            </w:pPr>
            <w:r w:rsidRPr="00915BC7">
              <w:rPr>
                <w:szCs w:val="21"/>
              </w:rPr>
              <w:t>in-memory DOM.</w:t>
            </w:r>
          </w:p>
        </w:tc>
      </w:tr>
      <w:tr w:rsidR="007F5356" w14:paraId="5A3C356A" w14:textId="77777777" w:rsidTr="3F9767B6">
        <w:tc>
          <w:tcPr>
            <w:cnfStyle w:val="001000000000" w:firstRow="0" w:lastRow="0" w:firstColumn="1" w:lastColumn="0" w:oddVBand="0" w:evenVBand="0" w:oddHBand="0" w:evenHBand="0" w:firstRowFirstColumn="0" w:firstRowLastColumn="0" w:lastRowFirstColumn="0" w:lastRowLastColumn="0"/>
            <w:tcW w:w="1695" w:type="dxa"/>
          </w:tcPr>
          <w:p w14:paraId="7CB72468" w14:textId="0FDCB75F" w:rsidR="007F5356" w:rsidRDefault="3F9767B6" w:rsidP="00975CF8">
            <w:proofErr w:type="gramStart"/>
            <w:r>
              <w:t>Json  (</w:t>
            </w:r>
            <w:proofErr w:type="gramEnd"/>
            <w:r>
              <w:t>Data  Structuring)</w:t>
            </w:r>
          </w:p>
        </w:tc>
        <w:tc>
          <w:tcPr>
            <w:tcW w:w="3810" w:type="dxa"/>
          </w:tcPr>
          <w:p w14:paraId="0AA4AE03" w14:textId="77777777" w:rsidR="007F5356" w:rsidRPr="00915BC7" w:rsidRDefault="002301D9" w:rsidP="002301D9">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It supports data structures used in modern languages</w:t>
            </w:r>
          </w:p>
          <w:p w14:paraId="4DEC43AE" w14:textId="77777777" w:rsidR="002301D9" w:rsidRPr="00915BC7" w:rsidRDefault="002301D9" w:rsidP="002301D9">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JSON is Fast</w:t>
            </w:r>
          </w:p>
          <w:p w14:paraId="50785D21" w14:textId="01A7A96F" w:rsidR="002301D9" w:rsidRPr="00915BC7" w:rsidRDefault="002301D9" w:rsidP="002301D9">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Schema Support: meaning it has wide-range of browser compatibility</w:t>
            </w:r>
          </w:p>
          <w:p w14:paraId="18FCAB7C" w14:textId="207F9947" w:rsidR="002301D9" w:rsidRPr="00915BC7" w:rsidRDefault="002301D9" w:rsidP="002301D9">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JSON is a great tool for the sharing data of any size even audio, video etc.</w:t>
            </w:r>
          </w:p>
        </w:tc>
        <w:tc>
          <w:tcPr>
            <w:tcW w:w="3216" w:type="dxa"/>
          </w:tcPr>
          <w:p w14:paraId="67E5A88B" w14:textId="53E0E489" w:rsidR="002301D9" w:rsidRPr="00915BC7" w:rsidRDefault="3F9767B6" w:rsidP="002301D9">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Security Risk: lacks robust security from malicious software</w:t>
            </w:r>
          </w:p>
          <w:p w14:paraId="304B77B5" w14:textId="098A4324" w:rsidR="002301D9" w:rsidRPr="00915BC7" w:rsidRDefault="3F9767B6" w:rsidP="3F9767B6">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JSON has no error handling for JSON calls</w:t>
            </w:r>
          </w:p>
        </w:tc>
      </w:tr>
      <w:tr w:rsidR="007F5356" w14:paraId="6C8DA7D9" w14:textId="77777777" w:rsidTr="3F976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52DA1B78" w14:textId="0F4B076C" w:rsidR="007F5356" w:rsidRDefault="3F9767B6" w:rsidP="00975CF8">
            <w:r>
              <w:t>HTML/</w:t>
            </w:r>
            <w:proofErr w:type="gramStart"/>
            <w:r>
              <w:t>CSS  (</w:t>
            </w:r>
            <w:proofErr w:type="gramEnd"/>
            <w:r>
              <w:t>Front-End  Framework)</w:t>
            </w:r>
          </w:p>
        </w:tc>
        <w:tc>
          <w:tcPr>
            <w:tcW w:w="3810" w:type="dxa"/>
          </w:tcPr>
          <w:p w14:paraId="03A34E1D" w14:textId="77777777" w:rsidR="007F5356" w:rsidRPr="00915BC7" w:rsidRDefault="0040598A" w:rsidP="0040598A">
            <w:pPr>
              <w:pStyle w:val="ListParagraph"/>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Easy to use</w:t>
            </w:r>
          </w:p>
          <w:p w14:paraId="145C9D05" w14:textId="2363AA0C" w:rsidR="0040598A" w:rsidRPr="00915BC7" w:rsidRDefault="0040598A" w:rsidP="0040598A">
            <w:pPr>
              <w:pStyle w:val="ListParagraph"/>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rPr>
                <w:szCs w:val="21"/>
              </w:rPr>
            </w:pPr>
            <w:r w:rsidRPr="00915BC7">
              <w:rPr>
                <w:szCs w:val="21"/>
              </w:rPr>
              <w:t>Members all know how to use it</w:t>
            </w:r>
          </w:p>
        </w:tc>
        <w:tc>
          <w:tcPr>
            <w:tcW w:w="3216" w:type="dxa"/>
          </w:tcPr>
          <w:p w14:paraId="400074CD" w14:textId="77777777" w:rsidR="007F5356" w:rsidRPr="00915BC7" w:rsidRDefault="007F5356" w:rsidP="0040598A">
            <w:pPr>
              <w:pStyle w:val="ListParagraph"/>
              <w:spacing w:after="0" w:line="240" w:lineRule="auto"/>
              <w:ind w:left="360"/>
              <w:cnfStyle w:val="000000100000" w:firstRow="0" w:lastRow="0" w:firstColumn="0" w:lastColumn="0" w:oddVBand="0" w:evenVBand="0" w:oddHBand="1" w:evenHBand="0" w:firstRowFirstColumn="0" w:firstRowLastColumn="0" w:lastRowFirstColumn="0" w:lastRowLastColumn="0"/>
              <w:rPr>
                <w:szCs w:val="21"/>
              </w:rPr>
            </w:pPr>
          </w:p>
        </w:tc>
      </w:tr>
      <w:tr w:rsidR="007F5356" w14:paraId="256461B0" w14:textId="77777777" w:rsidTr="3F9767B6">
        <w:tc>
          <w:tcPr>
            <w:cnfStyle w:val="001000000000" w:firstRow="0" w:lastRow="0" w:firstColumn="1" w:lastColumn="0" w:oddVBand="0" w:evenVBand="0" w:oddHBand="0" w:evenHBand="0" w:firstRowFirstColumn="0" w:firstRowLastColumn="0" w:lastRowFirstColumn="0" w:lastRowLastColumn="0"/>
            <w:tcW w:w="1695" w:type="dxa"/>
          </w:tcPr>
          <w:p w14:paraId="116D25B3" w14:textId="45827DB5" w:rsidR="007F5356" w:rsidRDefault="3F9767B6" w:rsidP="00975CF8">
            <w:r>
              <w:t xml:space="preserve">JavaScript  </w:t>
            </w:r>
          </w:p>
        </w:tc>
        <w:tc>
          <w:tcPr>
            <w:tcW w:w="3810" w:type="dxa"/>
          </w:tcPr>
          <w:p w14:paraId="24099D81" w14:textId="77777777" w:rsidR="0040598A"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JavaScript is fast</w:t>
            </w:r>
          </w:p>
          <w:p w14:paraId="2A36E9B2" w14:textId="77777777" w:rsidR="0040598A"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JavaScript is relatively simple to learn and implement</w:t>
            </w:r>
          </w:p>
          <w:p w14:paraId="241A87CB" w14:textId="77777777" w:rsidR="0040598A"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JavaScript plays nicely with other languages and can be used in a huge variety of applications.</w:t>
            </w:r>
          </w:p>
          <w:p w14:paraId="6D20903D" w14:textId="77777777" w:rsidR="0040598A"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Being client-side reduces the demand on the website server.</w:t>
            </w:r>
          </w:p>
          <w:p w14:paraId="234BECDE" w14:textId="5D8169D3" w:rsidR="0040598A"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There are many ways to use JavaScript through Node.js servers.</w:t>
            </w:r>
          </w:p>
        </w:tc>
        <w:tc>
          <w:tcPr>
            <w:tcW w:w="3216" w:type="dxa"/>
          </w:tcPr>
          <w:p w14:paraId="00BAFE03" w14:textId="77777777" w:rsidR="007F5356"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Because the code executes on the users’ computer, in some cases it can be exploited for malicious purposes.</w:t>
            </w:r>
          </w:p>
          <w:p w14:paraId="32CAB3E7" w14:textId="66DBA430" w:rsidR="0040598A" w:rsidRPr="00915BC7" w:rsidRDefault="0040598A" w:rsidP="0040598A">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szCs w:val="21"/>
              </w:rPr>
            </w:pPr>
            <w:r w:rsidRPr="00915BC7">
              <w:rPr>
                <w:szCs w:val="21"/>
              </w:rPr>
              <w:t>JavaScript is sometimes interpreted differently by different browsers.</w:t>
            </w:r>
          </w:p>
        </w:tc>
      </w:tr>
    </w:tbl>
    <w:p w14:paraId="6B052636" w14:textId="5773D0DA" w:rsidR="00AB5A22" w:rsidRDefault="00AB5A22" w:rsidP="00AB5A22">
      <w:pPr>
        <w:spacing w:before="0" w:after="0" w:line="240" w:lineRule="auto"/>
        <w:rPr>
          <w:rFonts w:ascii="Times New Roman" w:eastAsia="Times New Roman" w:hAnsi="Times New Roman" w:cs="Times New Roman"/>
          <w:color w:val="auto"/>
          <w:sz w:val="24"/>
          <w:szCs w:val="24"/>
          <w:lang w:val="en-AU" w:eastAsia="ko-KR"/>
        </w:rPr>
      </w:pPr>
    </w:p>
    <w:p w14:paraId="11200D52" w14:textId="15ABB944" w:rsidR="008D1766" w:rsidRDefault="008D1766" w:rsidP="00AB5A22">
      <w:pPr>
        <w:spacing w:before="0" w:after="0" w:line="240" w:lineRule="auto"/>
        <w:rPr>
          <w:rFonts w:ascii="Times New Roman" w:eastAsia="Times New Roman" w:hAnsi="Times New Roman" w:cs="Times New Roman"/>
          <w:color w:val="auto"/>
          <w:sz w:val="24"/>
          <w:szCs w:val="24"/>
          <w:lang w:val="en-AU" w:eastAsia="ko-KR"/>
        </w:rPr>
      </w:pPr>
    </w:p>
    <w:p w14:paraId="77EF1B33" w14:textId="5D6E81DE" w:rsidR="008D1766" w:rsidRPr="00185451" w:rsidRDefault="00016693" w:rsidP="00185451">
      <w:pPr>
        <w:pStyle w:val="Heading3"/>
        <w:rPr>
          <w:sz w:val="44"/>
          <w:szCs w:val="44"/>
          <w:lang w:val="en-AU" w:eastAsia="ko-KR"/>
        </w:rPr>
      </w:pPr>
      <w:bookmarkStart w:id="12" w:name="_Toc7181976"/>
      <w:r w:rsidRPr="00185451">
        <w:rPr>
          <w:sz w:val="44"/>
          <w:szCs w:val="44"/>
          <w:lang w:val="en-AU" w:eastAsia="ko-KR"/>
        </w:rPr>
        <w:t>Details of the APIs</w:t>
      </w:r>
      <w:bookmarkEnd w:id="12"/>
    </w:p>
    <w:p w14:paraId="5B823F5A" w14:textId="570E45A6" w:rsidR="00016693" w:rsidRDefault="00016693" w:rsidP="00016693">
      <w:pPr>
        <w:rPr>
          <w:lang w:val="en-AU" w:eastAsia="ko-KR"/>
        </w:rPr>
      </w:pPr>
    </w:p>
    <w:p w14:paraId="5992D568" w14:textId="77777777" w:rsidR="00882B6C" w:rsidRPr="00016693" w:rsidRDefault="00882B6C" w:rsidP="00016693">
      <w:pPr>
        <w:rPr>
          <w:lang w:val="en-AU" w:eastAsia="ko-KR"/>
        </w:rPr>
      </w:pPr>
    </w:p>
    <w:tbl>
      <w:tblPr>
        <w:tblW w:w="9954" w:type="dxa"/>
        <w:tblLayout w:type="fixed"/>
        <w:tblCellMar>
          <w:top w:w="15" w:type="dxa"/>
          <w:left w:w="15" w:type="dxa"/>
          <w:bottom w:w="15" w:type="dxa"/>
          <w:right w:w="15" w:type="dxa"/>
        </w:tblCellMar>
        <w:tblLook w:val="04A0" w:firstRow="1" w:lastRow="0" w:firstColumn="1" w:lastColumn="0" w:noHBand="0" w:noVBand="1"/>
      </w:tblPr>
      <w:tblGrid>
        <w:gridCol w:w="1659"/>
        <w:gridCol w:w="1308"/>
        <w:gridCol w:w="2552"/>
        <w:gridCol w:w="1117"/>
        <w:gridCol w:w="1659"/>
        <w:gridCol w:w="1659"/>
      </w:tblGrid>
      <w:tr w:rsidR="00853E33" w:rsidRPr="00AB5A22" w14:paraId="79C3B2B7" w14:textId="77777777" w:rsidTr="003C012E">
        <w:trPr>
          <w:trHeight w:val="600"/>
        </w:trPr>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6BA0B7"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API</w:t>
            </w:r>
          </w:p>
        </w:tc>
        <w:tc>
          <w:tcPr>
            <w:tcW w:w="13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0161AC"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API address</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0CF17A"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Description</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98C80A"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Cost</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3EDEA2"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Pros</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EFACC5"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Cons</w:t>
            </w:r>
          </w:p>
        </w:tc>
      </w:tr>
      <w:tr w:rsidR="00853E33" w:rsidRPr="00AB5A22" w14:paraId="56BF4909" w14:textId="77777777" w:rsidTr="003C012E">
        <w:trPr>
          <w:trHeight w:val="1578"/>
        </w:trPr>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D89F64"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Google Places API</w:t>
            </w:r>
          </w:p>
        </w:tc>
        <w:tc>
          <w:tcPr>
            <w:tcW w:w="13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677BCD"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https://developers.google.com/places/web-service/intro</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7050AFD"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xml:space="preserve">The Places API is a service that returns information about places using HTTP requests. Places are defined within this API as establishments, geographic locations, or prominent points of interest. Details </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83697F"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Free (Up to 11,500 calls/month)</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7318F6"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Large amount of free calls</w:t>
            </w:r>
          </w:p>
          <w:p w14:paraId="65915787"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Includes large amounts of information on locations</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D7BECC"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Costs money after a certain number of calls</w:t>
            </w:r>
          </w:p>
        </w:tc>
      </w:tr>
      <w:tr w:rsidR="00853E33" w:rsidRPr="00AB5A22" w14:paraId="18EF6702" w14:textId="77777777" w:rsidTr="003C012E">
        <w:trPr>
          <w:trHeight w:val="600"/>
        </w:trPr>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61CF91"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Google Maps API</w:t>
            </w:r>
          </w:p>
        </w:tc>
        <w:tc>
          <w:tcPr>
            <w:tcW w:w="13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64935D"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https://developers.google.com/maps/documentation/maps-static/intro</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763EA2"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The Maps Static API lets you embed a Google Maps image on your web page without requiring JavaScript or any dynamic page loading. The Maps Static API service creates your map based on URL parameters sent through a standard HTTP request and returns the map as an image you can display on your web page.</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4DC39D"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Free (Up to 100,000 calls/month)</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56340F"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Large amount of free calls</w:t>
            </w:r>
          </w:p>
          <w:p w14:paraId="0617C4A5"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Shows a physical map that displays surrounding streets and locations</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DFB353"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Costs money after a certain number of calls</w:t>
            </w:r>
          </w:p>
        </w:tc>
      </w:tr>
      <w:tr w:rsidR="00853E33" w:rsidRPr="00AB5A22" w14:paraId="34D5F2AB" w14:textId="77777777" w:rsidTr="003C012E">
        <w:trPr>
          <w:trHeight w:val="600"/>
        </w:trPr>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4F81FB"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Google Distance Matrix API</w:t>
            </w:r>
          </w:p>
        </w:tc>
        <w:tc>
          <w:tcPr>
            <w:tcW w:w="13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3A5440"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https://developers.google.com/maps/documentation/distance-matrix/start</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EDB77"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The Distance Matrix API is a service that provides travel distance and time for a matrix of origins and destinations, based on the recommended route between start and end points.</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F63142"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3F9767B6">
              <w:rPr>
                <w:rFonts w:ascii="Arial" w:eastAsia="Times New Roman" w:hAnsi="Arial" w:cs="Arial"/>
                <w:color w:val="000000" w:themeColor="text1"/>
                <w:sz w:val="16"/>
                <w:szCs w:val="16"/>
                <w:lang w:val="en-AU" w:eastAsia="ko-KR"/>
              </w:rPr>
              <w:t>Free (Up to 40,000 calls/month</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CC8054"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Large amount of free calls</w:t>
            </w:r>
          </w:p>
          <w:p w14:paraId="3B63D7B4"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Finds both time and distance, including delays such as traffic</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56EF48"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Costs money after a certain number of calls</w:t>
            </w:r>
          </w:p>
          <w:p w14:paraId="22265D4C" w14:textId="77777777" w:rsidR="00853E33" w:rsidRPr="00AB5A22" w:rsidRDefault="00853E33" w:rsidP="003C012E">
            <w:pPr>
              <w:spacing w:before="0" w:after="0" w:line="240" w:lineRule="auto"/>
              <w:rPr>
                <w:rFonts w:ascii="Times New Roman" w:eastAsia="Times New Roman" w:hAnsi="Times New Roman" w:cs="Times New Roman"/>
                <w:color w:val="auto"/>
                <w:sz w:val="24"/>
                <w:szCs w:val="24"/>
                <w:lang w:val="en-AU" w:eastAsia="ko-KR"/>
              </w:rPr>
            </w:pPr>
            <w:r w:rsidRPr="00AB5A22">
              <w:rPr>
                <w:rFonts w:ascii="Arial" w:eastAsia="Times New Roman" w:hAnsi="Arial" w:cs="Arial"/>
                <w:color w:val="000000"/>
                <w:sz w:val="16"/>
                <w:szCs w:val="16"/>
                <w:lang w:val="en-AU" w:eastAsia="ko-KR"/>
              </w:rPr>
              <w:t>- Doesn’t display directions to take</w:t>
            </w:r>
          </w:p>
        </w:tc>
      </w:tr>
      <w:tr w:rsidR="00853E33" w14:paraId="5AB3E4DA" w14:textId="77777777" w:rsidTr="003C012E">
        <w:trPr>
          <w:trHeight w:val="600"/>
        </w:trPr>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CB6BFB" w14:textId="77777777" w:rsidR="00853E33" w:rsidRDefault="00853E33" w:rsidP="003C012E">
            <w:pPr>
              <w:spacing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Tourism information and services hub (content user API)</w:t>
            </w:r>
          </w:p>
        </w:tc>
        <w:tc>
          <w:tcPr>
            <w:tcW w:w="13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FA3834" w14:textId="77777777" w:rsidR="00853E33" w:rsidRDefault="00853E33" w:rsidP="003C012E">
            <w:pPr>
              <w:spacing w:line="240" w:lineRule="auto"/>
              <w:rPr>
                <w:rFonts w:ascii="Arial" w:eastAsia="Arial" w:hAnsi="Arial" w:cs="Arial"/>
                <w:color w:val="auto"/>
                <w:sz w:val="16"/>
                <w:szCs w:val="16"/>
                <w:lang w:val="en-AU"/>
              </w:rPr>
            </w:pPr>
            <w:r w:rsidRPr="004BF9B8">
              <w:rPr>
                <w:rFonts w:ascii="Arial" w:eastAsia="Arial" w:hAnsi="Arial" w:cs="Arial"/>
                <w:color w:val="auto"/>
                <w:sz w:val="16"/>
                <w:szCs w:val="16"/>
                <w:lang w:val="en-AU"/>
              </w:rPr>
              <w:t>https://tih-dev.stb.gov.sg/content-api/apis</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4AE953" w14:textId="77777777" w:rsidR="00853E33" w:rsidRDefault="00853E33" w:rsidP="003C012E">
            <w:pPr>
              <w:spacing w:line="240" w:lineRule="auto"/>
              <w:rPr>
                <w:rFonts w:ascii="Arial" w:eastAsia="Arial" w:hAnsi="Arial" w:cs="Arial"/>
                <w:color w:val="auto"/>
                <w:sz w:val="16"/>
                <w:szCs w:val="16"/>
              </w:rPr>
            </w:pPr>
            <w:r w:rsidRPr="004BF9B8">
              <w:rPr>
                <w:rFonts w:ascii="Arial" w:eastAsia="Arial" w:hAnsi="Arial" w:cs="Arial"/>
                <w:color w:val="auto"/>
                <w:sz w:val="16"/>
                <w:szCs w:val="16"/>
              </w:rPr>
              <w:t>The Tourism Information &amp; Services Hub (TIH) is a digital resource platform for businesses to access relevant information on Singapore's tourism offerings and travel software services.</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E5E51A" w14:textId="77777777" w:rsidR="00853E33" w:rsidRDefault="00853E33" w:rsidP="003C012E">
            <w:pPr>
              <w:spacing w:line="240" w:lineRule="auto"/>
              <w:rPr>
                <w:rFonts w:ascii="Arial" w:eastAsia="Times New Roman" w:hAnsi="Arial" w:cs="Arial"/>
                <w:color w:val="auto"/>
                <w:sz w:val="16"/>
                <w:szCs w:val="16"/>
                <w:lang w:val="en-AU" w:eastAsia="ko-KR"/>
              </w:rPr>
            </w:pPr>
            <w:r w:rsidRPr="004BF9B8">
              <w:rPr>
                <w:rFonts w:ascii="Arial" w:eastAsia="Times New Roman" w:hAnsi="Arial" w:cs="Arial"/>
                <w:color w:val="auto"/>
                <w:sz w:val="16"/>
                <w:szCs w:val="16"/>
                <w:lang w:val="en-AU" w:eastAsia="ko-KR"/>
              </w:rPr>
              <w:t>Free</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92E904"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Free</w:t>
            </w:r>
          </w:p>
          <w:p w14:paraId="17021EBD"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Lots of useful Information</w:t>
            </w:r>
          </w:p>
          <w:p w14:paraId="4761FBCC"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Reviews</w:t>
            </w:r>
          </w:p>
          <w:p w14:paraId="1505915C"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Can search by keywords</w:t>
            </w:r>
          </w:p>
          <w:p w14:paraId="11A63E82"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Contains tags to help filter by</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8AAAA"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Only contains information about Singapore</w:t>
            </w:r>
          </w:p>
          <w:p w14:paraId="14780065" w14:textId="77777777" w:rsidR="00853E33" w:rsidRDefault="00853E33" w:rsidP="003C012E">
            <w:pPr>
              <w:spacing w:line="240" w:lineRule="auto"/>
              <w:rPr>
                <w:rFonts w:ascii="Arial" w:eastAsia="Times New Roman" w:hAnsi="Arial" w:cs="Arial"/>
                <w:color w:val="auto"/>
                <w:sz w:val="16"/>
                <w:szCs w:val="16"/>
                <w:lang w:val="en-AU" w:eastAsia="ko-KR"/>
              </w:rPr>
            </w:pPr>
          </w:p>
        </w:tc>
      </w:tr>
      <w:tr w:rsidR="00853E33" w14:paraId="6D511090" w14:textId="77777777" w:rsidTr="003C012E">
        <w:trPr>
          <w:trHeight w:val="600"/>
        </w:trPr>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F67F2" w14:textId="77777777" w:rsidR="00853E33" w:rsidRDefault="00853E33" w:rsidP="003C012E">
            <w:pPr>
              <w:rPr>
                <w:rFonts w:ascii="Arial" w:eastAsia="Arial" w:hAnsi="Arial" w:cs="Arial"/>
                <w:color w:val="auto"/>
                <w:sz w:val="16"/>
                <w:szCs w:val="16"/>
              </w:rPr>
            </w:pPr>
            <w:proofErr w:type="spellStart"/>
            <w:r w:rsidRPr="004BF9B8">
              <w:rPr>
                <w:rFonts w:ascii="Arial" w:eastAsia="Arial" w:hAnsi="Arial" w:cs="Arial"/>
                <w:color w:val="auto"/>
                <w:sz w:val="16"/>
                <w:szCs w:val="16"/>
              </w:rPr>
              <w:t>MediaWiki</w:t>
            </w:r>
            <w:proofErr w:type="spellEnd"/>
            <w:r w:rsidRPr="004BF9B8">
              <w:rPr>
                <w:rFonts w:ascii="Arial" w:eastAsia="Arial" w:hAnsi="Arial" w:cs="Arial"/>
                <w:color w:val="auto"/>
                <w:sz w:val="16"/>
                <w:szCs w:val="16"/>
              </w:rPr>
              <w:t xml:space="preserve"> Wikipedia API</w:t>
            </w:r>
          </w:p>
          <w:p w14:paraId="61238634" w14:textId="77777777" w:rsidR="00853E33" w:rsidRDefault="00853E33" w:rsidP="003C012E">
            <w:pPr>
              <w:spacing w:line="240" w:lineRule="auto"/>
              <w:rPr>
                <w:rFonts w:ascii="Arial" w:eastAsia="Arial" w:hAnsi="Arial" w:cs="Arial"/>
                <w:color w:val="000000" w:themeColor="text1"/>
                <w:sz w:val="16"/>
                <w:szCs w:val="16"/>
                <w:lang w:val="en-AU" w:eastAsia="ko-KR"/>
              </w:rPr>
            </w:pPr>
          </w:p>
        </w:tc>
        <w:tc>
          <w:tcPr>
            <w:tcW w:w="13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E06A2F" w14:textId="77777777" w:rsidR="00853E33" w:rsidRDefault="00853E33" w:rsidP="003C012E">
            <w:pPr>
              <w:spacing w:line="240" w:lineRule="auto"/>
              <w:rPr>
                <w:rFonts w:ascii="Arial" w:eastAsia="Arial" w:hAnsi="Arial" w:cs="Arial"/>
                <w:color w:val="auto"/>
                <w:sz w:val="16"/>
                <w:szCs w:val="16"/>
              </w:rPr>
            </w:pPr>
            <w:r w:rsidRPr="004BF9B8">
              <w:rPr>
                <w:rFonts w:ascii="Arial" w:eastAsia="Arial" w:hAnsi="Arial" w:cs="Arial"/>
                <w:color w:val="auto"/>
                <w:sz w:val="16"/>
                <w:szCs w:val="16"/>
              </w:rPr>
              <w:t>https://www.mediawiki.org/wiki/API:Main_page</w:t>
            </w:r>
          </w:p>
        </w:tc>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56591F" w14:textId="77777777" w:rsidR="00853E33" w:rsidRDefault="00853E33" w:rsidP="003C012E">
            <w:pPr>
              <w:spacing w:line="240" w:lineRule="auto"/>
              <w:rPr>
                <w:rFonts w:ascii="Arial" w:eastAsia="Arial" w:hAnsi="Arial" w:cs="Arial"/>
                <w:color w:val="auto"/>
                <w:sz w:val="16"/>
                <w:szCs w:val="16"/>
              </w:rPr>
            </w:pPr>
            <w:r w:rsidRPr="004BF9B8">
              <w:rPr>
                <w:rFonts w:ascii="Arial" w:eastAsia="Arial" w:hAnsi="Arial" w:cs="Arial"/>
                <w:color w:val="auto"/>
                <w:sz w:val="16"/>
                <w:szCs w:val="16"/>
              </w:rPr>
              <w:t xml:space="preserve">The </w:t>
            </w:r>
            <w:proofErr w:type="spellStart"/>
            <w:r w:rsidRPr="004BF9B8">
              <w:rPr>
                <w:rFonts w:ascii="Arial" w:eastAsia="Arial" w:hAnsi="Arial" w:cs="Arial"/>
                <w:color w:val="auto"/>
                <w:sz w:val="16"/>
                <w:szCs w:val="16"/>
              </w:rPr>
              <w:t>MediaWiki</w:t>
            </w:r>
            <w:proofErr w:type="spellEnd"/>
            <w:r w:rsidRPr="004BF9B8">
              <w:rPr>
                <w:rFonts w:ascii="Arial" w:eastAsia="Arial" w:hAnsi="Arial" w:cs="Arial"/>
                <w:color w:val="auto"/>
                <w:sz w:val="16"/>
                <w:szCs w:val="16"/>
              </w:rPr>
              <w:t xml:space="preserve"> action API is a web service that allows access to some wiki-features like authentication, page operations, and search. It can provide Meta information about the wiki and the logged-in user.</w:t>
            </w:r>
          </w:p>
        </w:tc>
        <w:tc>
          <w:tcPr>
            <w:tcW w:w="11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A6087A" w14:textId="77777777" w:rsidR="00853E33" w:rsidRDefault="00853E33" w:rsidP="003C012E">
            <w:pPr>
              <w:spacing w:line="240" w:lineRule="auto"/>
              <w:rPr>
                <w:rFonts w:ascii="Arial" w:eastAsia="Arial" w:hAnsi="Arial" w:cs="Arial"/>
                <w:color w:val="auto"/>
                <w:sz w:val="16"/>
                <w:szCs w:val="16"/>
                <w:lang w:val="en-AU" w:eastAsia="ko-KR"/>
              </w:rPr>
            </w:pPr>
            <w:r w:rsidRPr="004BF9B8">
              <w:rPr>
                <w:rFonts w:ascii="Arial" w:eastAsia="Arial" w:hAnsi="Arial" w:cs="Arial"/>
                <w:color w:val="auto"/>
                <w:sz w:val="16"/>
                <w:szCs w:val="16"/>
                <w:lang w:val="en-AU" w:eastAsia="ko-KR"/>
              </w:rPr>
              <w:t>Free</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A000DE"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xml:space="preserve">- Allows access to all of Wikipedia's library </w:t>
            </w:r>
          </w:p>
          <w:p w14:paraId="3A4E289A"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Lots of information</w:t>
            </w:r>
          </w:p>
        </w:tc>
        <w:tc>
          <w:tcPr>
            <w:tcW w:w="16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78819F"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Requires a page to be on Wikipedia</w:t>
            </w:r>
          </w:p>
          <w:p w14:paraId="21119D43"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r w:rsidRPr="004BF9B8">
              <w:rPr>
                <w:rFonts w:ascii="Arial" w:eastAsia="Times New Roman" w:hAnsi="Arial" w:cs="Arial"/>
                <w:color w:val="000000" w:themeColor="text1"/>
                <w:sz w:val="16"/>
                <w:szCs w:val="16"/>
                <w:lang w:val="en-AU" w:eastAsia="ko-KR"/>
              </w:rPr>
              <w:t>- Oftentimes too much unnecessary information</w:t>
            </w:r>
          </w:p>
          <w:p w14:paraId="3BCAC76A" w14:textId="77777777" w:rsidR="00853E33" w:rsidRDefault="00853E33" w:rsidP="003C012E">
            <w:pPr>
              <w:spacing w:before="0" w:after="0" w:line="240" w:lineRule="auto"/>
              <w:rPr>
                <w:rFonts w:ascii="Arial" w:eastAsia="Times New Roman" w:hAnsi="Arial" w:cs="Arial"/>
                <w:color w:val="000000" w:themeColor="text1"/>
                <w:sz w:val="16"/>
                <w:szCs w:val="16"/>
                <w:lang w:val="en-AU" w:eastAsia="ko-KR"/>
              </w:rPr>
            </w:pPr>
          </w:p>
        </w:tc>
      </w:tr>
    </w:tbl>
    <w:p w14:paraId="6AA692C9" w14:textId="4A483873" w:rsidR="008A24A2" w:rsidRPr="00185451" w:rsidRDefault="3F9767B6" w:rsidP="3F9767B6">
      <w:pPr>
        <w:pStyle w:val="Heading3"/>
        <w:rPr>
          <w:sz w:val="44"/>
          <w:szCs w:val="44"/>
        </w:rPr>
      </w:pPr>
      <w:bookmarkStart w:id="13" w:name="_Toc7181977"/>
      <w:r w:rsidRPr="3F9767B6">
        <w:rPr>
          <w:sz w:val="44"/>
          <w:szCs w:val="44"/>
        </w:rPr>
        <w:lastRenderedPageBreak/>
        <w:t>Justification of Choice of Components</w:t>
      </w:r>
      <w:bookmarkEnd w:id="13"/>
    </w:p>
    <w:p w14:paraId="135A06CC" w14:textId="247A0D42" w:rsidR="008A24A2" w:rsidRPr="0054534F" w:rsidRDefault="3F9767B6" w:rsidP="3F9767B6">
      <w:pPr>
        <w:rPr>
          <w:b/>
          <w:bCs/>
        </w:rPr>
      </w:pPr>
      <w:r w:rsidRPr="3F9767B6">
        <w:rPr>
          <w:b/>
          <w:bCs/>
        </w:rPr>
        <w:t>Back-End - Python</w:t>
      </w:r>
    </w:p>
    <w:p w14:paraId="0383AF9C" w14:textId="24AD7607" w:rsidR="009D45BA" w:rsidRDefault="003C06D3" w:rsidP="008A24A2">
      <w:pPr>
        <w:rPr>
          <w:rFonts w:ascii="Calibri" w:hAnsi="Calibri" w:cs="Calibri"/>
          <w:sz w:val="24"/>
          <w:szCs w:val="24"/>
        </w:rPr>
      </w:pPr>
      <w:r>
        <w:rPr>
          <w:rFonts w:ascii="Calibri" w:hAnsi="Calibri" w:cs="Calibri"/>
          <w:sz w:val="24"/>
          <w:szCs w:val="24"/>
        </w:rPr>
        <w:t>Python is an easy to learn program</w:t>
      </w:r>
      <w:r w:rsidR="00915BC7">
        <w:rPr>
          <w:rFonts w:ascii="Calibri" w:hAnsi="Calibri" w:cs="Calibri"/>
          <w:sz w:val="24"/>
          <w:szCs w:val="24"/>
        </w:rPr>
        <w:t>ming language</w:t>
      </w:r>
      <w:r>
        <w:rPr>
          <w:rFonts w:ascii="Calibri" w:hAnsi="Calibri" w:cs="Calibri"/>
          <w:sz w:val="24"/>
          <w:szCs w:val="24"/>
        </w:rPr>
        <w:t xml:space="preserve"> that the group has some</w:t>
      </w:r>
      <w:r w:rsidR="00915BC7">
        <w:rPr>
          <w:rFonts w:ascii="Calibri" w:hAnsi="Calibri" w:cs="Calibri"/>
          <w:sz w:val="24"/>
          <w:szCs w:val="24"/>
        </w:rPr>
        <w:t xml:space="preserve"> </w:t>
      </w:r>
      <w:r w:rsidR="00BD17E0">
        <w:rPr>
          <w:rFonts w:ascii="Calibri" w:hAnsi="Calibri" w:cs="Calibri"/>
          <w:sz w:val="24"/>
          <w:szCs w:val="24"/>
        </w:rPr>
        <w:t xml:space="preserve">knowledge </w:t>
      </w:r>
      <w:r w:rsidR="00C75CA7">
        <w:rPr>
          <w:rFonts w:ascii="Calibri" w:hAnsi="Calibri" w:cs="Calibri"/>
          <w:sz w:val="24"/>
          <w:szCs w:val="24"/>
        </w:rPr>
        <w:t>o</w:t>
      </w:r>
      <w:r w:rsidR="00915BC7">
        <w:rPr>
          <w:rFonts w:ascii="Calibri" w:hAnsi="Calibri" w:cs="Calibri"/>
          <w:sz w:val="24"/>
          <w:szCs w:val="24"/>
        </w:rPr>
        <w:t>f</w:t>
      </w:r>
      <w:r w:rsidR="00C75CA7">
        <w:rPr>
          <w:rFonts w:ascii="Calibri" w:hAnsi="Calibri" w:cs="Calibri"/>
          <w:sz w:val="24"/>
          <w:szCs w:val="24"/>
        </w:rPr>
        <w:t xml:space="preserve">. </w:t>
      </w:r>
      <w:r w:rsidR="008F1E75">
        <w:rPr>
          <w:rFonts w:ascii="Calibri" w:hAnsi="Calibri" w:cs="Calibri"/>
          <w:sz w:val="24"/>
          <w:szCs w:val="24"/>
        </w:rPr>
        <w:t>Due to</w:t>
      </w:r>
      <w:r w:rsidR="008E1BCB">
        <w:rPr>
          <w:rFonts w:ascii="Calibri" w:hAnsi="Calibri" w:cs="Calibri"/>
          <w:sz w:val="24"/>
          <w:szCs w:val="24"/>
        </w:rPr>
        <w:t xml:space="preserve"> its large library of functions</w:t>
      </w:r>
      <w:r w:rsidR="008F1E75">
        <w:rPr>
          <w:rFonts w:ascii="Calibri" w:hAnsi="Calibri" w:cs="Calibri"/>
          <w:sz w:val="24"/>
          <w:szCs w:val="24"/>
        </w:rPr>
        <w:t>, it</w:t>
      </w:r>
      <w:r w:rsidR="008E1BCB">
        <w:rPr>
          <w:rFonts w:ascii="Calibri" w:hAnsi="Calibri" w:cs="Calibri"/>
          <w:sz w:val="24"/>
          <w:szCs w:val="24"/>
        </w:rPr>
        <w:t xml:space="preserve"> </w:t>
      </w:r>
      <w:r w:rsidR="00591D3A">
        <w:rPr>
          <w:rFonts w:ascii="Calibri" w:hAnsi="Calibri" w:cs="Calibri"/>
          <w:sz w:val="24"/>
          <w:szCs w:val="24"/>
        </w:rPr>
        <w:t>makes building a robust back-end simpler and easier</w:t>
      </w:r>
      <w:r w:rsidR="00DE313A">
        <w:rPr>
          <w:rFonts w:ascii="Calibri" w:hAnsi="Calibri" w:cs="Calibri"/>
          <w:sz w:val="24"/>
          <w:szCs w:val="24"/>
        </w:rPr>
        <w:t xml:space="preserve">. </w:t>
      </w:r>
      <w:r w:rsidR="00296A9E">
        <w:rPr>
          <w:rFonts w:ascii="Calibri" w:hAnsi="Calibri" w:cs="Calibri"/>
          <w:sz w:val="24"/>
          <w:szCs w:val="24"/>
        </w:rPr>
        <w:t>As python is used extensively in the work-force</w:t>
      </w:r>
      <w:r w:rsidR="005F45F0">
        <w:rPr>
          <w:rFonts w:ascii="Calibri" w:hAnsi="Calibri" w:cs="Calibri"/>
          <w:sz w:val="24"/>
          <w:szCs w:val="24"/>
        </w:rPr>
        <w:t>,</w:t>
      </w:r>
      <w:r w:rsidR="00296A9E">
        <w:rPr>
          <w:rFonts w:ascii="Calibri" w:hAnsi="Calibri" w:cs="Calibri"/>
          <w:sz w:val="24"/>
          <w:szCs w:val="24"/>
        </w:rPr>
        <w:t xml:space="preserve"> we desired to</w:t>
      </w:r>
      <w:r w:rsidR="00B53F4B">
        <w:rPr>
          <w:rFonts w:ascii="Calibri" w:hAnsi="Calibri" w:cs="Calibri"/>
          <w:sz w:val="24"/>
          <w:szCs w:val="24"/>
        </w:rPr>
        <w:t xml:space="preserve"> emulate </w:t>
      </w:r>
      <w:r w:rsidR="0084192F">
        <w:rPr>
          <w:rFonts w:ascii="Calibri" w:hAnsi="Calibri" w:cs="Calibri"/>
          <w:sz w:val="24"/>
          <w:szCs w:val="24"/>
        </w:rPr>
        <w:t xml:space="preserve">what it </w:t>
      </w:r>
      <w:r w:rsidR="008F1E75">
        <w:rPr>
          <w:rFonts w:ascii="Calibri" w:hAnsi="Calibri" w:cs="Calibri"/>
          <w:sz w:val="24"/>
          <w:szCs w:val="24"/>
        </w:rPr>
        <w:t>feels</w:t>
      </w:r>
      <w:r w:rsidR="0084192F">
        <w:rPr>
          <w:rFonts w:ascii="Calibri" w:hAnsi="Calibri" w:cs="Calibri"/>
          <w:sz w:val="24"/>
          <w:szCs w:val="24"/>
        </w:rPr>
        <w:t xml:space="preserve"> like to be in a business. </w:t>
      </w:r>
      <w:r w:rsidR="008F1E75">
        <w:rPr>
          <w:rFonts w:ascii="Calibri" w:hAnsi="Calibri" w:cs="Calibri"/>
          <w:sz w:val="24"/>
          <w:szCs w:val="24"/>
        </w:rPr>
        <w:t>Also, as it is free and open-sourced we do not have to worry about licensing problems down the future.</w:t>
      </w:r>
      <w:r w:rsidR="00C24748">
        <w:rPr>
          <w:rFonts w:ascii="Calibri" w:hAnsi="Calibri" w:cs="Calibri"/>
          <w:sz w:val="24"/>
          <w:szCs w:val="24"/>
        </w:rPr>
        <w:t xml:space="preserve"> Although it has its drawbacks compared to other languages such as Java, Ruby etc. due to its security problems, the simple but robust back-end that Python provides is the perfect tool needed for our start-up website.</w:t>
      </w:r>
      <w:r w:rsidR="00C87658">
        <w:rPr>
          <w:rFonts w:ascii="Calibri" w:hAnsi="Calibri" w:cs="Calibri"/>
          <w:sz w:val="24"/>
          <w:szCs w:val="24"/>
        </w:rPr>
        <w:t xml:space="preserve"> </w:t>
      </w:r>
      <w:r w:rsidR="00915BC7">
        <w:rPr>
          <w:rFonts w:ascii="Calibri" w:hAnsi="Calibri" w:cs="Calibri"/>
          <w:sz w:val="24"/>
          <w:szCs w:val="24"/>
        </w:rPr>
        <w:t>Also,</w:t>
      </w:r>
      <w:r w:rsidR="00C87658">
        <w:rPr>
          <w:rFonts w:ascii="Calibri" w:hAnsi="Calibri" w:cs="Calibri"/>
          <w:sz w:val="24"/>
          <w:szCs w:val="24"/>
        </w:rPr>
        <w:t xml:space="preserve"> as the team is very familiar in the uses of python compared to the other languages </w:t>
      </w:r>
      <w:r w:rsidR="00882B6C">
        <w:rPr>
          <w:rFonts w:ascii="Calibri" w:hAnsi="Calibri" w:cs="Calibri"/>
          <w:sz w:val="24"/>
          <w:szCs w:val="24"/>
        </w:rPr>
        <w:t xml:space="preserve">such as Ruby, C, C++ etc. </w:t>
      </w:r>
      <w:r w:rsidR="00C87658">
        <w:rPr>
          <w:rFonts w:ascii="Calibri" w:hAnsi="Calibri" w:cs="Calibri"/>
          <w:sz w:val="24"/>
          <w:szCs w:val="24"/>
        </w:rPr>
        <w:t>we decided to utilize python.</w:t>
      </w:r>
    </w:p>
    <w:p w14:paraId="1B15AE78" w14:textId="77777777" w:rsidR="00C868BF" w:rsidRDefault="00C868BF" w:rsidP="008A24A2">
      <w:pPr>
        <w:rPr>
          <w:rFonts w:ascii="Calibri" w:hAnsi="Calibri" w:cs="Calibri"/>
          <w:sz w:val="24"/>
          <w:szCs w:val="24"/>
        </w:rPr>
      </w:pPr>
    </w:p>
    <w:p w14:paraId="58DD8908" w14:textId="765E39CA" w:rsidR="00514C4B" w:rsidRPr="0054534F" w:rsidRDefault="3F9767B6" w:rsidP="3F9767B6">
      <w:pPr>
        <w:rPr>
          <w:b/>
          <w:bCs/>
        </w:rPr>
      </w:pPr>
      <w:r w:rsidRPr="3F9767B6">
        <w:rPr>
          <w:b/>
          <w:bCs/>
        </w:rPr>
        <w:t>Web Framework - Flask</w:t>
      </w:r>
    </w:p>
    <w:p w14:paraId="1C5DD192" w14:textId="33EF630B" w:rsidR="00B154FF" w:rsidRDefault="006669CE" w:rsidP="00514C4B">
      <w:pPr>
        <w:rPr>
          <w:rFonts w:ascii="Calibri" w:hAnsi="Calibri" w:cs="Calibri"/>
          <w:sz w:val="24"/>
          <w:szCs w:val="24"/>
        </w:rPr>
      </w:pPr>
      <w:r>
        <w:rPr>
          <w:rFonts w:ascii="Calibri" w:hAnsi="Calibri" w:cs="Calibri"/>
          <w:sz w:val="24"/>
          <w:szCs w:val="24"/>
        </w:rPr>
        <w:t xml:space="preserve">We are using Flask as our </w:t>
      </w:r>
      <w:r w:rsidR="002E45F7">
        <w:rPr>
          <w:rFonts w:ascii="Calibri" w:hAnsi="Calibri" w:cs="Calibri"/>
          <w:sz w:val="24"/>
          <w:szCs w:val="24"/>
        </w:rPr>
        <w:t xml:space="preserve">web framework that handles HTTP requests and responses from our front-end and backend. As we are using python as our </w:t>
      </w:r>
      <w:r w:rsidR="006734AB">
        <w:rPr>
          <w:rFonts w:ascii="Calibri" w:hAnsi="Calibri" w:cs="Calibri"/>
          <w:sz w:val="24"/>
          <w:szCs w:val="24"/>
        </w:rPr>
        <w:t>back-end language, flask due to its base python web framework</w:t>
      </w:r>
      <w:r w:rsidR="002B6680">
        <w:rPr>
          <w:rFonts w:ascii="Calibri" w:hAnsi="Calibri" w:cs="Calibri"/>
          <w:sz w:val="24"/>
          <w:szCs w:val="24"/>
        </w:rPr>
        <w:t>,</w:t>
      </w:r>
      <w:r w:rsidR="006734AB">
        <w:rPr>
          <w:rFonts w:ascii="Calibri" w:hAnsi="Calibri" w:cs="Calibri"/>
          <w:sz w:val="24"/>
          <w:szCs w:val="24"/>
        </w:rPr>
        <w:t xml:space="preserve"> will work seamlessly along with it.</w:t>
      </w:r>
      <w:r w:rsidR="00C94E55">
        <w:rPr>
          <w:rFonts w:ascii="Calibri" w:hAnsi="Calibri" w:cs="Calibri"/>
          <w:sz w:val="24"/>
          <w:szCs w:val="24"/>
        </w:rPr>
        <w:t xml:space="preserve"> </w:t>
      </w:r>
      <w:r w:rsidR="00975B62">
        <w:rPr>
          <w:rFonts w:ascii="Calibri" w:hAnsi="Calibri" w:cs="Calibri"/>
          <w:sz w:val="24"/>
          <w:szCs w:val="24"/>
        </w:rPr>
        <w:t xml:space="preserve"> Also, as it is API-stable it will help </w:t>
      </w:r>
      <w:r w:rsidR="00B70574">
        <w:rPr>
          <w:rFonts w:ascii="Calibri" w:hAnsi="Calibri" w:cs="Calibri"/>
          <w:sz w:val="24"/>
          <w:szCs w:val="24"/>
        </w:rPr>
        <w:t xml:space="preserve">API’s call be fluent and safe making it very desirable to use as our main source of database will be in </w:t>
      </w:r>
      <w:r w:rsidR="002B6680">
        <w:rPr>
          <w:rFonts w:ascii="Calibri" w:hAnsi="Calibri" w:cs="Calibri"/>
          <w:sz w:val="24"/>
          <w:szCs w:val="24"/>
        </w:rPr>
        <w:t>APIs.</w:t>
      </w:r>
      <w:r w:rsidR="007F0481">
        <w:rPr>
          <w:rFonts w:ascii="Calibri" w:hAnsi="Calibri" w:cs="Calibri"/>
          <w:sz w:val="24"/>
          <w:szCs w:val="24"/>
        </w:rPr>
        <w:t xml:space="preserve">  We </w:t>
      </w:r>
      <w:r w:rsidR="00C87658">
        <w:rPr>
          <w:rFonts w:ascii="Calibri" w:hAnsi="Calibri" w:cs="Calibri"/>
          <w:sz w:val="24"/>
          <w:szCs w:val="24"/>
        </w:rPr>
        <w:t>have</w:t>
      </w:r>
      <w:r w:rsidR="007F0481">
        <w:rPr>
          <w:rFonts w:ascii="Calibri" w:hAnsi="Calibri" w:cs="Calibri"/>
          <w:sz w:val="24"/>
          <w:szCs w:val="24"/>
        </w:rPr>
        <w:t xml:space="preserve"> other alternatives such as </w:t>
      </w:r>
      <w:r w:rsidR="00915BC7">
        <w:rPr>
          <w:rFonts w:ascii="Calibri" w:hAnsi="Calibri" w:cs="Calibri"/>
          <w:sz w:val="24"/>
          <w:szCs w:val="24"/>
        </w:rPr>
        <w:t>Django</w:t>
      </w:r>
      <w:r w:rsidR="007F0481">
        <w:rPr>
          <w:rFonts w:ascii="Calibri" w:hAnsi="Calibri" w:cs="Calibri"/>
          <w:sz w:val="24"/>
          <w:szCs w:val="24"/>
        </w:rPr>
        <w:t xml:space="preserve"> </w:t>
      </w:r>
      <w:r w:rsidR="00915BC7">
        <w:rPr>
          <w:rFonts w:ascii="Calibri" w:hAnsi="Calibri" w:cs="Calibri"/>
          <w:sz w:val="24"/>
          <w:szCs w:val="24"/>
        </w:rPr>
        <w:t xml:space="preserve">which is </w:t>
      </w:r>
      <w:r w:rsidR="007F0481">
        <w:rPr>
          <w:rFonts w:ascii="Calibri" w:hAnsi="Calibri" w:cs="Calibri"/>
          <w:sz w:val="24"/>
          <w:szCs w:val="24"/>
        </w:rPr>
        <w:t xml:space="preserve">widely used in </w:t>
      </w:r>
      <w:r w:rsidR="00915BC7">
        <w:rPr>
          <w:rFonts w:ascii="Calibri" w:hAnsi="Calibri" w:cs="Calibri"/>
          <w:sz w:val="24"/>
          <w:szCs w:val="24"/>
        </w:rPr>
        <w:t xml:space="preserve">the </w:t>
      </w:r>
      <w:r w:rsidR="007F0481">
        <w:rPr>
          <w:rFonts w:ascii="Calibri" w:hAnsi="Calibri" w:cs="Calibri"/>
          <w:sz w:val="24"/>
          <w:szCs w:val="24"/>
        </w:rPr>
        <w:t xml:space="preserve">industry however due to us being familiar with </w:t>
      </w:r>
      <w:proofErr w:type="gramStart"/>
      <w:r w:rsidR="007F0481">
        <w:rPr>
          <w:rFonts w:ascii="Calibri" w:hAnsi="Calibri" w:cs="Calibri"/>
          <w:sz w:val="24"/>
          <w:szCs w:val="24"/>
        </w:rPr>
        <w:t>Flask</w:t>
      </w:r>
      <w:proofErr w:type="gramEnd"/>
      <w:r w:rsidR="00915BC7">
        <w:rPr>
          <w:rFonts w:ascii="Calibri" w:hAnsi="Calibri" w:cs="Calibri"/>
          <w:sz w:val="24"/>
          <w:szCs w:val="24"/>
        </w:rPr>
        <w:t xml:space="preserve"> we have decided to </w:t>
      </w:r>
      <w:r w:rsidR="00882B6C">
        <w:rPr>
          <w:rFonts w:ascii="Calibri" w:hAnsi="Calibri" w:cs="Calibri"/>
          <w:sz w:val="24"/>
          <w:szCs w:val="24"/>
        </w:rPr>
        <w:t>use</w:t>
      </w:r>
      <w:r w:rsidR="00915BC7">
        <w:rPr>
          <w:rFonts w:ascii="Calibri" w:hAnsi="Calibri" w:cs="Calibri"/>
          <w:sz w:val="24"/>
          <w:szCs w:val="24"/>
        </w:rPr>
        <w:t xml:space="preserve"> it.</w:t>
      </w:r>
    </w:p>
    <w:p w14:paraId="699939AB" w14:textId="77777777" w:rsidR="00C868BF" w:rsidRPr="009E79F4" w:rsidRDefault="00C868BF" w:rsidP="00514C4B">
      <w:pPr>
        <w:rPr>
          <w:rFonts w:ascii="Calibri" w:hAnsi="Calibri" w:cs="Calibri"/>
          <w:sz w:val="24"/>
          <w:szCs w:val="24"/>
        </w:rPr>
      </w:pPr>
    </w:p>
    <w:p w14:paraId="144EADF4" w14:textId="3C0FA44E" w:rsidR="00514C4B" w:rsidRPr="0054534F" w:rsidRDefault="3F9767B6" w:rsidP="3F9767B6">
      <w:pPr>
        <w:rPr>
          <w:b/>
          <w:bCs/>
        </w:rPr>
      </w:pPr>
      <w:r w:rsidRPr="3F9767B6">
        <w:rPr>
          <w:b/>
          <w:bCs/>
        </w:rPr>
        <w:t>Front-End Framework - Bootstrap</w:t>
      </w:r>
    </w:p>
    <w:p w14:paraId="55878D66" w14:textId="23B11224" w:rsidR="00DE313A" w:rsidRDefault="3F9767B6" w:rsidP="00DE313A">
      <w:pPr>
        <w:rPr>
          <w:rFonts w:ascii="Calibri" w:hAnsi="Calibri" w:cs="Calibri"/>
          <w:sz w:val="24"/>
          <w:szCs w:val="24"/>
        </w:rPr>
      </w:pPr>
      <w:r w:rsidRPr="3F9767B6">
        <w:rPr>
          <w:rFonts w:ascii="Calibri" w:hAnsi="Calibri" w:cs="Calibri"/>
          <w:sz w:val="24"/>
          <w:szCs w:val="24"/>
        </w:rPr>
        <w:t>To provide an interactive and visually appealing website, we have decided to use Bootstrap as the front-end web framework.  To do this Bootstrap will provide the HTML and CSS design templates for interface components, it will also supply optional JavaScript library to provide an interactive user interface.</w:t>
      </w:r>
      <w:r w:rsidR="007F0481">
        <w:rPr>
          <w:rFonts w:ascii="Calibri" w:hAnsi="Calibri" w:cs="Calibri"/>
          <w:sz w:val="24"/>
          <w:szCs w:val="24"/>
        </w:rPr>
        <w:t xml:space="preserve"> As Bootstrap is widely used in industry and how quickly and easily one can use a template </w:t>
      </w:r>
      <w:r w:rsidR="00915BC7">
        <w:rPr>
          <w:rFonts w:ascii="Calibri" w:hAnsi="Calibri" w:cs="Calibri"/>
          <w:sz w:val="24"/>
          <w:szCs w:val="24"/>
        </w:rPr>
        <w:t>for their own</w:t>
      </w:r>
      <w:r w:rsidR="007F0481">
        <w:rPr>
          <w:rFonts w:ascii="Calibri" w:hAnsi="Calibri" w:cs="Calibri"/>
          <w:sz w:val="24"/>
          <w:szCs w:val="24"/>
        </w:rPr>
        <w:t xml:space="preserve"> </w:t>
      </w:r>
      <w:proofErr w:type="gramStart"/>
      <w:r w:rsidR="007F0481">
        <w:rPr>
          <w:rFonts w:ascii="Calibri" w:hAnsi="Calibri" w:cs="Calibri"/>
          <w:sz w:val="24"/>
          <w:szCs w:val="24"/>
        </w:rPr>
        <w:t>website</w:t>
      </w:r>
      <w:proofErr w:type="gramEnd"/>
      <w:r w:rsidR="007F0481">
        <w:rPr>
          <w:rFonts w:ascii="Calibri" w:hAnsi="Calibri" w:cs="Calibri"/>
          <w:sz w:val="24"/>
          <w:szCs w:val="24"/>
        </w:rPr>
        <w:t xml:space="preserve"> we have decided to use Bootstrap over other front-end framework such as Foundation and other less</w:t>
      </w:r>
      <w:r w:rsidR="00F8679F">
        <w:rPr>
          <w:rFonts w:ascii="Calibri" w:hAnsi="Calibri" w:cs="Calibri"/>
          <w:sz w:val="24"/>
          <w:szCs w:val="24"/>
        </w:rPr>
        <w:t>er</w:t>
      </w:r>
      <w:r w:rsidR="007F0481">
        <w:rPr>
          <w:rFonts w:ascii="Calibri" w:hAnsi="Calibri" w:cs="Calibri"/>
          <w:sz w:val="24"/>
          <w:szCs w:val="24"/>
        </w:rPr>
        <w:t xml:space="preserve"> known front-end framework.</w:t>
      </w:r>
    </w:p>
    <w:p w14:paraId="41EB3258" w14:textId="1915971A" w:rsidR="00C868BF" w:rsidRDefault="00C868BF" w:rsidP="00DE313A">
      <w:pPr>
        <w:rPr>
          <w:rFonts w:ascii="Calibri" w:hAnsi="Calibri" w:cs="Calibri"/>
          <w:sz w:val="24"/>
          <w:szCs w:val="24"/>
        </w:rPr>
      </w:pPr>
    </w:p>
    <w:p w14:paraId="6C528604" w14:textId="7111EA65" w:rsidR="00C868BF" w:rsidRDefault="00C868BF" w:rsidP="00DE313A">
      <w:pPr>
        <w:rPr>
          <w:rFonts w:ascii="Calibri" w:hAnsi="Calibri" w:cs="Calibri"/>
          <w:sz w:val="24"/>
          <w:szCs w:val="24"/>
        </w:rPr>
      </w:pPr>
    </w:p>
    <w:p w14:paraId="575A08F2" w14:textId="77777777" w:rsidR="00882B6C" w:rsidRDefault="00882B6C" w:rsidP="00DE313A">
      <w:pPr>
        <w:rPr>
          <w:rFonts w:ascii="Calibri" w:hAnsi="Calibri" w:cs="Calibri"/>
          <w:sz w:val="24"/>
          <w:szCs w:val="24"/>
        </w:rPr>
      </w:pPr>
    </w:p>
    <w:p w14:paraId="7217A006" w14:textId="774276CE" w:rsidR="00514C4B" w:rsidRPr="0054534F" w:rsidRDefault="3F9767B6" w:rsidP="3F9767B6">
      <w:pPr>
        <w:rPr>
          <w:b/>
          <w:bCs/>
        </w:rPr>
      </w:pPr>
      <w:r w:rsidRPr="3F9767B6">
        <w:rPr>
          <w:b/>
          <w:bCs/>
        </w:rPr>
        <w:lastRenderedPageBreak/>
        <w:t>JavaScript</w:t>
      </w:r>
    </w:p>
    <w:p w14:paraId="028A2740" w14:textId="556789CA" w:rsidR="00EF62C5" w:rsidRDefault="3F9767B6" w:rsidP="007F5356">
      <w:pPr>
        <w:rPr>
          <w:rFonts w:ascii="Calibri" w:hAnsi="Calibri" w:cs="Calibri"/>
          <w:sz w:val="24"/>
          <w:szCs w:val="24"/>
        </w:rPr>
      </w:pPr>
      <w:r w:rsidRPr="3F9767B6">
        <w:rPr>
          <w:rFonts w:ascii="Calibri" w:hAnsi="Calibri" w:cs="Calibri"/>
          <w:sz w:val="24"/>
          <w:szCs w:val="24"/>
        </w:rPr>
        <w:t>JavaScript is an object-oriented computer language that we are using to support the other frameworks we are using. Due to its simplicity, it will be easier on the members to learn whilst also adding additional functions that are not provided from Bootstrap. The versatility and interoperability that JavaScript has also allows us to seamlessly add it to all the other frameworks we are using.</w:t>
      </w:r>
      <w:r w:rsidR="007F0481">
        <w:rPr>
          <w:rFonts w:ascii="Calibri" w:hAnsi="Calibri" w:cs="Calibri"/>
          <w:sz w:val="24"/>
          <w:szCs w:val="24"/>
        </w:rPr>
        <w:t xml:space="preserve"> </w:t>
      </w:r>
      <w:r w:rsidR="00166BA5">
        <w:rPr>
          <w:rFonts w:ascii="Calibri" w:hAnsi="Calibri" w:cs="Calibri"/>
          <w:sz w:val="24"/>
          <w:szCs w:val="24"/>
        </w:rPr>
        <w:t xml:space="preserve">Due to all these features which incorporates well with the other front-end framework we have decided to use JavaScript over the </w:t>
      </w:r>
      <w:proofErr w:type="spellStart"/>
      <w:r w:rsidR="002337D0">
        <w:rPr>
          <w:rFonts w:ascii="Calibri" w:hAnsi="Calibri" w:cs="Calibri"/>
          <w:sz w:val="24"/>
          <w:szCs w:val="24"/>
        </w:rPr>
        <w:t>CoffeeScript</w:t>
      </w:r>
      <w:proofErr w:type="spellEnd"/>
      <w:r w:rsidR="002337D0">
        <w:rPr>
          <w:rFonts w:ascii="Calibri" w:hAnsi="Calibri" w:cs="Calibri"/>
          <w:sz w:val="24"/>
          <w:szCs w:val="24"/>
        </w:rPr>
        <w:t>, Dart, TypeScript</w:t>
      </w:r>
      <w:r w:rsidR="002337D0">
        <w:rPr>
          <w:rFonts w:ascii="Calibri" w:hAnsi="Calibri" w:cs="Calibri"/>
          <w:sz w:val="24"/>
          <w:szCs w:val="24"/>
        </w:rPr>
        <w:t xml:space="preserve"> which cannot provide all the functions together that we mentioned that JavaScript could</w:t>
      </w:r>
      <w:r w:rsidR="00C87658">
        <w:rPr>
          <w:rFonts w:ascii="Calibri" w:hAnsi="Calibri" w:cs="Calibri"/>
          <w:sz w:val="24"/>
          <w:szCs w:val="24"/>
        </w:rPr>
        <w:t xml:space="preserve">. </w:t>
      </w:r>
    </w:p>
    <w:p w14:paraId="788AD822" w14:textId="32293CAB" w:rsidR="3F9767B6" w:rsidRDefault="3F9767B6" w:rsidP="3F9767B6">
      <w:pPr>
        <w:rPr>
          <w:b/>
          <w:bCs/>
        </w:rPr>
      </w:pPr>
      <w:r w:rsidRPr="3F9767B6">
        <w:rPr>
          <w:b/>
          <w:bCs/>
        </w:rPr>
        <w:t>Additional Front-End Framework - w3</w:t>
      </w:r>
    </w:p>
    <w:p w14:paraId="6D147341" w14:textId="449686EA" w:rsidR="00882B6C" w:rsidRPr="00F8679F" w:rsidRDefault="00F8679F" w:rsidP="3F9767B6">
      <w:pPr>
        <w:rPr>
          <w:rFonts w:ascii="Calibri" w:hAnsi="Calibri" w:cs="Calibri"/>
          <w:bCs/>
          <w:sz w:val="24"/>
          <w:szCs w:val="24"/>
        </w:rPr>
      </w:pPr>
      <w:r w:rsidRPr="00F8679F">
        <w:rPr>
          <w:rFonts w:ascii="Calibri" w:hAnsi="Calibri" w:cs="Calibri"/>
          <w:bCs/>
          <w:sz w:val="24"/>
          <w:szCs w:val="24"/>
        </w:rPr>
        <w:t xml:space="preserve">W3.CSS is another front-end framework incorporated into our website to help design our website faster, beautiful and responsive. While the JavaScript will add the dynamic aspect of the website, the W3.CSS will be the visual and functions of the website. </w:t>
      </w:r>
    </w:p>
    <w:p w14:paraId="5189FE5E" w14:textId="5C06A819" w:rsidR="3F9767B6" w:rsidRDefault="3F9767B6" w:rsidP="3F9767B6">
      <w:pPr>
        <w:rPr>
          <w:b/>
          <w:bCs/>
        </w:rPr>
      </w:pPr>
      <w:r w:rsidRPr="3F9767B6">
        <w:rPr>
          <w:b/>
          <w:bCs/>
        </w:rPr>
        <w:t>Data Structuring - Json</w:t>
      </w:r>
    </w:p>
    <w:p w14:paraId="4730BB71" w14:textId="463C4B5D" w:rsidR="00C868BF" w:rsidRDefault="3F9767B6">
      <w:pPr>
        <w:rPr>
          <w:rFonts w:ascii="Calibri" w:hAnsi="Calibri" w:cs="Calibri"/>
          <w:sz w:val="24"/>
          <w:szCs w:val="24"/>
        </w:rPr>
      </w:pPr>
      <w:r w:rsidRPr="3F9767B6">
        <w:rPr>
          <w:rFonts w:ascii="Calibri" w:hAnsi="Calibri" w:cs="Calibri"/>
          <w:sz w:val="24"/>
          <w:szCs w:val="24"/>
        </w:rPr>
        <w:t>Json will be our main form of back-end database to store new data received from APIs and sort them. As we found out that querying and requesting in APIs can be slow, we desired a faster way to retrieve the same data. Thereby using Json to store previous request</w:t>
      </w:r>
      <w:r w:rsidR="00F8679F">
        <w:rPr>
          <w:rFonts w:ascii="Calibri" w:hAnsi="Calibri" w:cs="Calibri"/>
          <w:sz w:val="24"/>
          <w:szCs w:val="24"/>
        </w:rPr>
        <w:t>s</w:t>
      </w:r>
      <w:r w:rsidRPr="3F9767B6">
        <w:rPr>
          <w:rFonts w:ascii="Calibri" w:hAnsi="Calibri" w:cs="Calibri"/>
          <w:sz w:val="24"/>
          <w:szCs w:val="24"/>
        </w:rPr>
        <w:t xml:space="preserve"> and when </w:t>
      </w:r>
      <w:r w:rsidR="00F8679F">
        <w:rPr>
          <w:rFonts w:ascii="Calibri" w:hAnsi="Calibri" w:cs="Calibri"/>
          <w:sz w:val="24"/>
          <w:szCs w:val="24"/>
        </w:rPr>
        <w:t xml:space="preserve">the </w:t>
      </w:r>
      <w:r w:rsidRPr="3F9767B6">
        <w:rPr>
          <w:rFonts w:ascii="Calibri" w:hAnsi="Calibri" w:cs="Calibri"/>
          <w:sz w:val="24"/>
          <w:szCs w:val="24"/>
        </w:rPr>
        <w:t>same request is called</w:t>
      </w:r>
      <w:r w:rsidR="00F8679F">
        <w:rPr>
          <w:rFonts w:ascii="Calibri" w:hAnsi="Calibri" w:cs="Calibri"/>
          <w:sz w:val="24"/>
          <w:szCs w:val="24"/>
        </w:rPr>
        <w:t xml:space="preserve"> </w:t>
      </w:r>
      <w:proofErr w:type="gramStart"/>
      <w:r w:rsidR="00F8679F">
        <w:rPr>
          <w:rFonts w:ascii="Calibri" w:hAnsi="Calibri" w:cs="Calibri"/>
          <w:sz w:val="24"/>
          <w:szCs w:val="24"/>
        </w:rPr>
        <w:t>later</w:t>
      </w:r>
      <w:proofErr w:type="gramEnd"/>
      <w:r w:rsidRPr="3F9767B6">
        <w:rPr>
          <w:rFonts w:ascii="Calibri" w:hAnsi="Calibri" w:cs="Calibri"/>
          <w:sz w:val="24"/>
          <w:szCs w:val="24"/>
        </w:rPr>
        <w:t xml:space="preserve"> we can just send the stored data of the same request, improving the overall time and fluidity of the webpage. Also, as we are storing different arrays of data (maps, customer review </w:t>
      </w:r>
      <w:proofErr w:type="spellStart"/>
      <w:r w:rsidRPr="3F9767B6">
        <w:rPr>
          <w:rFonts w:ascii="Calibri" w:hAnsi="Calibri" w:cs="Calibri"/>
          <w:sz w:val="24"/>
          <w:szCs w:val="24"/>
        </w:rPr>
        <w:t>etc</w:t>
      </w:r>
      <w:proofErr w:type="spellEnd"/>
      <w:r w:rsidRPr="3F9767B6">
        <w:rPr>
          <w:rFonts w:ascii="Calibri" w:hAnsi="Calibri" w:cs="Calibri"/>
          <w:sz w:val="24"/>
          <w:szCs w:val="24"/>
        </w:rPr>
        <w:t>) Json has great compatibility with our needs.</w:t>
      </w:r>
      <w:r w:rsidR="00166BA5">
        <w:rPr>
          <w:rFonts w:ascii="Calibri" w:hAnsi="Calibri" w:cs="Calibri"/>
          <w:sz w:val="24"/>
          <w:szCs w:val="24"/>
        </w:rPr>
        <w:t xml:space="preserve"> We have decided not to use a formal database system such as SQL or PostgreSQL as our mentor told us that it will provide too much workload to learn and code it up. We have decided not to us other Data Serialization Comparisons as they are less used in industry </w:t>
      </w:r>
      <w:r w:rsidR="007C5E30">
        <w:rPr>
          <w:rFonts w:ascii="Calibri" w:hAnsi="Calibri" w:cs="Calibri"/>
          <w:sz w:val="24"/>
          <w:szCs w:val="24"/>
        </w:rPr>
        <w:t>while also co-operating less with the JavaScript front-end framework we used.</w:t>
      </w:r>
    </w:p>
    <w:p w14:paraId="2DEACB5E" w14:textId="3738424D" w:rsidR="001C7728" w:rsidRDefault="001C7728" w:rsidP="001C7728">
      <w:pPr>
        <w:rPr>
          <w:b/>
          <w:bCs/>
        </w:rPr>
      </w:pPr>
      <w:r>
        <w:rPr>
          <w:b/>
          <w:bCs/>
        </w:rPr>
        <w:t>Google Maps and Places API</w:t>
      </w:r>
    </w:p>
    <w:p w14:paraId="2388AF4A" w14:textId="12240EFF" w:rsidR="001C7728" w:rsidRPr="00F8679F" w:rsidRDefault="001C7728" w:rsidP="001C7728">
      <w:pPr>
        <w:rPr>
          <w:rFonts w:ascii="Calibri" w:hAnsi="Calibri" w:cs="Calibri"/>
          <w:bCs/>
          <w:sz w:val="24"/>
          <w:szCs w:val="24"/>
        </w:rPr>
      </w:pPr>
      <w:r w:rsidRPr="00F8679F">
        <w:rPr>
          <w:rFonts w:ascii="Calibri" w:hAnsi="Calibri" w:cs="Calibri"/>
          <w:bCs/>
          <w:sz w:val="24"/>
          <w:szCs w:val="24"/>
        </w:rPr>
        <w:t>The reason why we utilized these APIs was because it was free. It also provided a wide range of data about the POIs in which we can utilize to provide the information to the detailed webpage and search webpage. It also provided customer review</w:t>
      </w:r>
      <w:r w:rsidR="00F8679F">
        <w:rPr>
          <w:rFonts w:ascii="Calibri" w:hAnsi="Calibri" w:cs="Calibri"/>
          <w:bCs/>
          <w:sz w:val="24"/>
          <w:szCs w:val="24"/>
        </w:rPr>
        <w:t>s</w:t>
      </w:r>
      <w:r w:rsidRPr="00F8679F">
        <w:rPr>
          <w:rFonts w:ascii="Calibri" w:hAnsi="Calibri" w:cs="Calibri"/>
          <w:bCs/>
          <w:sz w:val="24"/>
          <w:szCs w:val="24"/>
        </w:rPr>
        <w:t xml:space="preserve"> in which we needed to provide the user a more objective understanding of the destination. Lastly it provided images about the POIs which was useful to show the user what the place they are going to look like.</w:t>
      </w:r>
    </w:p>
    <w:p w14:paraId="45E86D27" w14:textId="77777777" w:rsidR="00C868BF" w:rsidRDefault="00C868BF" w:rsidP="001C7728">
      <w:pPr>
        <w:rPr>
          <w:bCs/>
        </w:rPr>
      </w:pPr>
    </w:p>
    <w:p w14:paraId="7BBDCA53" w14:textId="59929094" w:rsidR="001C7728" w:rsidRDefault="001C7728" w:rsidP="001C7728">
      <w:pPr>
        <w:rPr>
          <w:b/>
          <w:bCs/>
        </w:rPr>
      </w:pPr>
      <w:r>
        <w:rPr>
          <w:b/>
          <w:bCs/>
        </w:rPr>
        <w:t>Google Distance Matrix API</w:t>
      </w:r>
    </w:p>
    <w:p w14:paraId="087F0347" w14:textId="2057F08F" w:rsidR="00C868BF" w:rsidRDefault="001C7728" w:rsidP="001C7728">
      <w:pPr>
        <w:rPr>
          <w:rFonts w:ascii="Calibri" w:hAnsi="Calibri" w:cs="Calibri"/>
          <w:bCs/>
          <w:sz w:val="24"/>
          <w:szCs w:val="24"/>
        </w:rPr>
      </w:pPr>
      <w:r w:rsidRPr="00F8679F">
        <w:rPr>
          <w:rFonts w:ascii="Calibri" w:hAnsi="Calibri" w:cs="Calibri"/>
          <w:bCs/>
          <w:sz w:val="24"/>
          <w:szCs w:val="24"/>
        </w:rPr>
        <w:lastRenderedPageBreak/>
        <w:t xml:space="preserve">This API provided the distance and time it takes from destination A to destination B. This was very useful as it will help provide the important feature of validating the timetable that the user created. </w:t>
      </w:r>
    </w:p>
    <w:p w14:paraId="68B45BD6" w14:textId="77777777" w:rsidR="00882B6C" w:rsidRPr="00F8679F" w:rsidRDefault="00882B6C" w:rsidP="001C7728">
      <w:pPr>
        <w:rPr>
          <w:rFonts w:ascii="Calibri" w:hAnsi="Calibri" w:cs="Calibri"/>
          <w:bCs/>
          <w:sz w:val="24"/>
          <w:szCs w:val="24"/>
        </w:rPr>
      </w:pPr>
    </w:p>
    <w:p w14:paraId="6D651FC0" w14:textId="2DC5C967" w:rsidR="001C7728" w:rsidRDefault="001C7728" w:rsidP="001C7728">
      <w:pPr>
        <w:rPr>
          <w:b/>
          <w:bCs/>
        </w:rPr>
      </w:pPr>
      <w:proofErr w:type="spellStart"/>
      <w:r>
        <w:rPr>
          <w:b/>
          <w:bCs/>
        </w:rPr>
        <w:t>MediaWiki</w:t>
      </w:r>
      <w:proofErr w:type="spellEnd"/>
      <w:r>
        <w:rPr>
          <w:b/>
          <w:bCs/>
        </w:rPr>
        <w:t xml:space="preserve"> API</w:t>
      </w:r>
    </w:p>
    <w:p w14:paraId="37D83032" w14:textId="3BFEFB07" w:rsidR="001C7728" w:rsidRDefault="001C7728" w:rsidP="001C7728">
      <w:pPr>
        <w:rPr>
          <w:rFonts w:ascii="Calibri" w:hAnsi="Calibri" w:cs="Calibri"/>
          <w:bCs/>
          <w:sz w:val="24"/>
          <w:szCs w:val="24"/>
        </w:rPr>
      </w:pPr>
      <w:r w:rsidRPr="00F8679F">
        <w:rPr>
          <w:rFonts w:ascii="Calibri" w:hAnsi="Calibri" w:cs="Calibri"/>
          <w:bCs/>
          <w:sz w:val="24"/>
          <w:szCs w:val="24"/>
        </w:rPr>
        <w:t>Provided a more In-depth explanation about the destination</w:t>
      </w:r>
      <w:r w:rsidR="00F8679F">
        <w:rPr>
          <w:rFonts w:ascii="Calibri" w:hAnsi="Calibri" w:cs="Calibri"/>
          <w:bCs/>
          <w:sz w:val="24"/>
          <w:szCs w:val="24"/>
        </w:rPr>
        <w:t>s</w:t>
      </w:r>
      <w:r w:rsidRPr="00F8679F">
        <w:rPr>
          <w:rFonts w:ascii="Calibri" w:hAnsi="Calibri" w:cs="Calibri"/>
          <w:bCs/>
          <w:sz w:val="24"/>
          <w:szCs w:val="24"/>
        </w:rPr>
        <w:t xml:space="preserve"> the user is interest</w:t>
      </w:r>
      <w:r w:rsidR="00F8679F">
        <w:rPr>
          <w:rFonts w:ascii="Calibri" w:hAnsi="Calibri" w:cs="Calibri"/>
          <w:bCs/>
          <w:sz w:val="24"/>
          <w:szCs w:val="24"/>
        </w:rPr>
        <w:t>ed</w:t>
      </w:r>
      <w:r w:rsidRPr="00F8679F">
        <w:rPr>
          <w:rFonts w:ascii="Calibri" w:hAnsi="Calibri" w:cs="Calibri"/>
          <w:bCs/>
          <w:sz w:val="24"/>
          <w:szCs w:val="24"/>
        </w:rPr>
        <w:t xml:space="preserve"> in</w:t>
      </w:r>
    </w:p>
    <w:p w14:paraId="3FF11FA6" w14:textId="77777777" w:rsidR="00882B6C" w:rsidRPr="00F8679F" w:rsidRDefault="00882B6C" w:rsidP="001C7728">
      <w:pPr>
        <w:rPr>
          <w:rFonts w:ascii="Calibri" w:hAnsi="Calibri" w:cs="Calibri"/>
          <w:bCs/>
          <w:sz w:val="24"/>
          <w:szCs w:val="24"/>
        </w:rPr>
      </w:pPr>
    </w:p>
    <w:p w14:paraId="73A00714" w14:textId="77777777" w:rsidR="001C7728" w:rsidRDefault="001C7728" w:rsidP="001C7728">
      <w:pPr>
        <w:rPr>
          <w:b/>
          <w:bCs/>
        </w:rPr>
      </w:pPr>
      <w:r w:rsidRPr="001C7728">
        <w:rPr>
          <w:b/>
          <w:bCs/>
        </w:rPr>
        <w:t>Tourism information and services hub (content user API)</w:t>
      </w:r>
    </w:p>
    <w:p w14:paraId="2803554A" w14:textId="2422C823" w:rsidR="001C7728" w:rsidRPr="00F8679F" w:rsidRDefault="001C7728" w:rsidP="001C7728">
      <w:pPr>
        <w:rPr>
          <w:rFonts w:ascii="Calibri" w:hAnsi="Calibri" w:cs="Calibri"/>
          <w:bCs/>
          <w:sz w:val="24"/>
          <w:szCs w:val="24"/>
        </w:rPr>
      </w:pPr>
      <w:r w:rsidRPr="00F8679F">
        <w:rPr>
          <w:rFonts w:ascii="Calibri" w:hAnsi="Calibri" w:cs="Calibri"/>
          <w:bCs/>
          <w:sz w:val="24"/>
          <w:szCs w:val="24"/>
        </w:rPr>
        <w:t xml:space="preserve">This provided all the data we needed about Singapore. This was also a very secure API as it was provided by the Singaporean government so no risk utilizing it. </w:t>
      </w:r>
      <w:proofErr w:type="gramStart"/>
      <w:r w:rsidRPr="00F8679F">
        <w:rPr>
          <w:rFonts w:ascii="Calibri" w:hAnsi="Calibri" w:cs="Calibri"/>
          <w:bCs/>
          <w:sz w:val="24"/>
          <w:szCs w:val="24"/>
        </w:rPr>
        <w:t>Also</w:t>
      </w:r>
      <w:proofErr w:type="gramEnd"/>
      <w:r w:rsidRPr="00F8679F">
        <w:rPr>
          <w:rFonts w:ascii="Calibri" w:hAnsi="Calibri" w:cs="Calibri"/>
          <w:bCs/>
          <w:sz w:val="24"/>
          <w:szCs w:val="24"/>
        </w:rPr>
        <w:t xml:space="preserve"> it was free unlike the Australian tourism information and service hub, making it easier to access and use. </w:t>
      </w:r>
      <w:proofErr w:type="gramStart"/>
      <w:r w:rsidRPr="00F8679F">
        <w:rPr>
          <w:rFonts w:ascii="Calibri" w:hAnsi="Calibri" w:cs="Calibri"/>
          <w:bCs/>
          <w:sz w:val="24"/>
          <w:szCs w:val="24"/>
        </w:rPr>
        <w:t>Lastly</w:t>
      </w:r>
      <w:proofErr w:type="gramEnd"/>
      <w:r w:rsidRPr="00F8679F">
        <w:rPr>
          <w:rFonts w:ascii="Calibri" w:hAnsi="Calibri" w:cs="Calibri"/>
          <w:bCs/>
          <w:sz w:val="24"/>
          <w:szCs w:val="24"/>
        </w:rPr>
        <w:t xml:space="preserve"> they provided an in-depth description in how to use its API making it very simple and easy to use. This was one of the main APIs we used, it provided the detail of the POIs, provided the events that coming up, provided the </w:t>
      </w:r>
      <w:r w:rsidR="00C868BF" w:rsidRPr="00F8679F">
        <w:rPr>
          <w:rFonts w:ascii="Calibri" w:hAnsi="Calibri" w:cs="Calibri"/>
          <w:bCs/>
          <w:sz w:val="24"/>
          <w:szCs w:val="24"/>
        </w:rPr>
        <w:t xml:space="preserve">pictures </w:t>
      </w:r>
      <w:proofErr w:type="gramStart"/>
      <w:r w:rsidR="00F8679F">
        <w:rPr>
          <w:rFonts w:ascii="Calibri" w:hAnsi="Calibri" w:cs="Calibri"/>
          <w:bCs/>
          <w:sz w:val="24"/>
          <w:szCs w:val="24"/>
        </w:rPr>
        <w:t>and also</w:t>
      </w:r>
      <w:proofErr w:type="gramEnd"/>
      <w:r w:rsidR="00F8679F">
        <w:rPr>
          <w:rFonts w:ascii="Calibri" w:hAnsi="Calibri" w:cs="Calibri"/>
          <w:bCs/>
          <w:sz w:val="24"/>
          <w:szCs w:val="24"/>
        </w:rPr>
        <w:t xml:space="preserve"> the reviews.</w:t>
      </w:r>
    </w:p>
    <w:p w14:paraId="4ECDF9B1" w14:textId="77777777" w:rsidR="0092301F" w:rsidRDefault="0092301F"/>
    <w:p w14:paraId="4D5066A8" w14:textId="79E052AF" w:rsidR="00896E04" w:rsidRDefault="00896E04" w:rsidP="3F9767B6">
      <w:pPr>
        <w:rPr>
          <w:rFonts w:ascii="Calibri" w:hAnsi="Calibri" w:cs="Calibri"/>
          <w:sz w:val="24"/>
          <w:szCs w:val="24"/>
        </w:rPr>
      </w:pPr>
    </w:p>
    <w:p w14:paraId="2DD0F1A5" w14:textId="54757D58" w:rsidR="00896E04" w:rsidRDefault="00896E04" w:rsidP="3F9767B6">
      <w:pPr>
        <w:rPr>
          <w:rFonts w:ascii="Calibri" w:hAnsi="Calibri" w:cs="Calibri"/>
          <w:sz w:val="24"/>
          <w:szCs w:val="24"/>
        </w:rPr>
      </w:pPr>
    </w:p>
    <w:p w14:paraId="3A568E9B" w14:textId="25A9B0E5" w:rsidR="00C868BF" w:rsidRDefault="00C868BF" w:rsidP="3F9767B6">
      <w:pPr>
        <w:rPr>
          <w:rFonts w:ascii="Calibri" w:hAnsi="Calibri" w:cs="Calibri"/>
          <w:sz w:val="24"/>
          <w:szCs w:val="24"/>
        </w:rPr>
      </w:pPr>
    </w:p>
    <w:p w14:paraId="79F3F9D6" w14:textId="5F9C18CD" w:rsidR="00C868BF" w:rsidRDefault="00C868BF" w:rsidP="3F9767B6">
      <w:pPr>
        <w:rPr>
          <w:rFonts w:ascii="Calibri" w:hAnsi="Calibri" w:cs="Calibri"/>
          <w:sz w:val="24"/>
          <w:szCs w:val="24"/>
        </w:rPr>
      </w:pPr>
    </w:p>
    <w:p w14:paraId="027051A9" w14:textId="5F93FA09" w:rsidR="00C868BF" w:rsidRDefault="00C868BF" w:rsidP="3F9767B6">
      <w:pPr>
        <w:rPr>
          <w:rFonts w:ascii="Calibri" w:hAnsi="Calibri" w:cs="Calibri"/>
          <w:sz w:val="24"/>
          <w:szCs w:val="24"/>
        </w:rPr>
      </w:pPr>
    </w:p>
    <w:p w14:paraId="4AEC1478" w14:textId="5AF76EB6" w:rsidR="00C868BF" w:rsidRDefault="00C868BF" w:rsidP="3F9767B6">
      <w:pPr>
        <w:rPr>
          <w:rFonts w:ascii="Calibri" w:hAnsi="Calibri" w:cs="Calibri"/>
          <w:sz w:val="24"/>
          <w:szCs w:val="24"/>
        </w:rPr>
      </w:pPr>
    </w:p>
    <w:p w14:paraId="615F3533" w14:textId="7A6DB5F0" w:rsidR="00C868BF" w:rsidRDefault="00C868BF" w:rsidP="3F9767B6">
      <w:pPr>
        <w:rPr>
          <w:rFonts w:ascii="Calibri" w:hAnsi="Calibri" w:cs="Calibri"/>
          <w:sz w:val="24"/>
          <w:szCs w:val="24"/>
        </w:rPr>
      </w:pPr>
    </w:p>
    <w:p w14:paraId="6EB3F821" w14:textId="258397E1" w:rsidR="00C868BF" w:rsidRDefault="00C868BF" w:rsidP="3F9767B6">
      <w:pPr>
        <w:rPr>
          <w:rFonts w:ascii="Calibri" w:hAnsi="Calibri" w:cs="Calibri"/>
          <w:sz w:val="24"/>
          <w:szCs w:val="24"/>
        </w:rPr>
      </w:pPr>
    </w:p>
    <w:p w14:paraId="3AB7101F" w14:textId="6564F2C4" w:rsidR="00C868BF" w:rsidRDefault="00C868BF" w:rsidP="3F9767B6">
      <w:pPr>
        <w:rPr>
          <w:rFonts w:ascii="Calibri" w:hAnsi="Calibri" w:cs="Calibri"/>
          <w:sz w:val="24"/>
          <w:szCs w:val="24"/>
        </w:rPr>
      </w:pPr>
    </w:p>
    <w:p w14:paraId="71703C2F" w14:textId="77777777" w:rsidR="00C868BF" w:rsidRDefault="00C868BF" w:rsidP="3F9767B6">
      <w:pPr>
        <w:rPr>
          <w:rFonts w:ascii="Calibri" w:hAnsi="Calibri" w:cs="Calibri"/>
          <w:sz w:val="24"/>
          <w:szCs w:val="24"/>
        </w:rPr>
      </w:pPr>
    </w:p>
    <w:p w14:paraId="6E6E530B" w14:textId="498E42BA" w:rsidR="007F5356" w:rsidRPr="00185451" w:rsidRDefault="007F5356" w:rsidP="007F5356">
      <w:pPr>
        <w:pStyle w:val="Heading3"/>
        <w:rPr>
          <w:sz w:val="44"/>
          <w:szCs w:val="44"/>
        </w:rPr>
      </w:pPr>
      <w:bookmarkStart w:id="14" w:name="_Toc7181978"/>
      <w:r w:rsidRPr="00185451">
        <w:rPr>
          <w:sz w:val="44"/>
          <w:szCs w:val="44"/>
        </w:rPr>
        <w:lastRenderedPageBreak/>
        <w:t>Choice of Platform</w:t>
      </w:r>
      <w:bookmarkEnd w:id="14"/>
    </w:p>
    <w:p w14:paraId="47F69562" w14:textId="77777777" w:rsidR="007F5356" w:rsidRDefault="007F5356" w:rsidP="007F5356">
      <w:r>
        <w:t>The platform which the project can be supported by any computers that run on Linux and Windows.</w:t>
      </w:r>
    </w:p>
    <w:p w14:paraId="59CD9C0E" w14:textId="77777777" w:rsidR="007F5356" w:rsidRDefault="007F5356" w:rsidP="007F5356">
      <w:r>
        <w:t>And the supported web-browser are:</w:t>
      </w:r>
    </w:p>
    <w:p w14:paraId="3FE89B8E" w14:textId="77777777" w:rsidR="007F5356" w:rsidRDefault="007F5356" w:rsidP="007F5356">
      <w:pPr>
        <w:pStyle w:val="ListParagraph"/>
        <w:numPr>
          <w:ilvl w:val="0"/>
          <w:numId w:val="16"/>
        </w:numPr>
      </w:pPr>
      <w:r>
        <w:t>Chrome</w:t>
      </w:r>
    </w:p>
    <w:p w14:paraId="59A46197" w14:textId="77777777" w:rsidR="007F5356" w:rsidRDefault="007F5356" w:rsidP="007F5356">
      <w:pPr>
        <w:pStyle w:val="ListParagraph"/>
        <w:numPr>
          <w:ilvl w:val="0"/>
          <w:numId w:val="16"/>
        </w:numPr>
      </w:pPr>
      <w:r>
        <w:t>Firefox</w:t>
      </w:r>
    </w:p>
    <w:p w14:paraId="1240B0E1" w14:textId="09C7192A" w:rsidR="007F5356" w:rsidRDefault="007F5356" w:rsidP="007F5356">
      <w:pPr>
        <w:pStyle w:val="ListParagraph"/>
        <w:numPr>
          <w:ilvl w:val="0"/>
          <w:numId w:val="16"/>
        </w:numPr>
      </w:pPr>
      <w:r>
        <w:t>Others wide-range use web-browser</w:t>
      </w:r>
    </w:p>
    <w:p w14:paraId="361D0E7D" w14:textId="022D8DB9" w:rsidR="003D3475" w:rsidRDefault="003D3475" w:rsidP="003D3475">
      <w:r>
        <w:t>The reason why we decided to allow our website to run on these web-browsers was because we wanted to get wide enough coverage so that a lot of people can benefit from our website.</w:t>
      </w:r>
    </w:p>
    <w:p w14:paraId="101C7C80" w14:textId="77777777" w:rsidR="003D3475" w:rsidRPr="00E2538B" w:rsidRDefault="003D3475" w:rsidP="003D3475"/>
    <w:p w14:paraId="773CB164" w14:textId="1974C7CE" w:rsidR="007F5356" w:rsidRPr="007F5356" w:rsidRDefault="007F5356" w:rsidP="007F5356">
      <w:pPr>
        <w:rPr>
          <w:lang w:val="en-GB"/>
        </w:rPr>
      </w:pPr>
    </w:p>
    <w:p w14:paraId="224A68A9" w14:textId="26BD0720" w:rsidR="007F5356" w:rsidRPr="00185451" w:rsidRDefault="007F5356" w:rsidP="007F5356">
      <w:pPr>
        <w:pStyle w:val="Heading3"/>
        <w:rPr>
          <w:sz w:val="44"/>
          <w:szCs w:val="44"/>
        </w:rPr>
      </w:pPr>
      <w:bookmarkStart w:id="15" w:name="_Toc7181979"/>
      <w:r w:rsidRPr="00185451">
        <w:rPr>
          <w:sz w:val="44"/>
          <w:szCs w:val="44"/>
        </w:rPr>
        <w:t>Benefits</w:t>
      </w:r>
      <w:bookmarkEnd w:id="15"/>
    </w:p>
    <w:p w14:paraId="19DDB509" w14:textId="40E7B65F" w:rsidR="00377F91" w:rsidRDefault="009A778E" w:rsidP="00377F91">
      <w:r>
        <w:t xml:space="preserve">The aim of our project was to create </w:t>
      </w:r>
      <w:r w:rsidR="0010447B">
        <w:t xml:space="preserve">a website that allows the users to </w:t>
      </w:r>
      <w:r w:rsidR="00445BF2">
        <w:t>plan</w:t>
      </w:r>
      <w:r w:rsidR="0010447B">
        <w:t xml:space="preserve"> where </w:t>
      </w:r>
      <w:r w:rsidR="00DA4B3B">
        <w:t>to and what to do</w:t>
      </w:r>
      <w:r w:rsidR="00B80230">
        <w:t xml:space="preserve">. To do this our team has utilized various </w:t>
      </w:r>
      <w:r w:rsidR="00445BF2">
        <w:t>software components and technology to achieve this aim.</w:t>
      </w:r>
      <w:r w:rsidR="003F50A0">
        <w:t xml:space="preserve"> </w:t>
      </w:r>
      <w:r w:rsidR="009F54B7">
        <w:t xml:space="preserve">Firstly, </w:t>
      </w:r>
      <w:r w:rsidR="0054656A">
        <w:t>using</w:t>
      </w:r>
      <w:r w:rsidR="009F54B7">
        <w:t xml:space="preserve"> Bootstrap implemented with CSS3, we were easily able to create a simple, coherent but elegant user interface at tremendous speeds</w:t>
      </w:r>
      <w:r w:rsidR="0054656A">
        <w:t xml:space="preserve">. </w:t>
      </w:r>
      <w:r w:rsidR="003B5E0B">
        <w:t>Also,</w:t>
      </w:r>
      <w:r w:rsidR="00341FFC">
        <w:t xml:space="preserve"> </w:t>
      </w:r>
      <w:r w:rsidR="00DA4B3B">
        <w:t>using</w:t>
      </w:r>
      <w:r w:rsidR="00341FFC">
        <w:t xml:space="preserve"> JavaScript </w:t>
      </w:r>
      <w:r w:rsidR="003B5E0B">
        <w:t xml:space="preserve">with its </w:t>
      </w:r>
      <w:r w:rsidR="00341FFC">
        <w:t xml:space="preserve">additional functions that </w:t>
      </w:r>
      <w:r w:rsidR="00291ECF">
        <w:t xml:space="preserve">are not in CSS3 </w:t>
      </w:r>
      <w:r w:rsidR="003B5E0B">
        <w:t>we were able to create</w:t>
      </w:r>
      <w:r w:rsidR="00291ECF">
        <w:t xml:space="preserve"> a dynamic whilst also smooth user experience.</w:t>
      </w:r>
      <w:r w:rsidR="003B5E0B">
        <w:t xml:space="preserve"> Due to the use of JavaScript and python, we were able to create a dynamic timetable that </w:t>
      </w:r>
      <w:r w:rsidR="00DA4B3B">
        <w:t>can</w:t>
      </w:r>
      <w:r w:rsidR="003B5E0B">
        <w:t xml:space="preserve"> validate if the schedule is plausible or not. This allows the user to be able to better plan and manage their trips so that it will be a less stressful trip. This was possible as python allowed us to create complex algorithms to measure the from destination A to destination B with the help of Google Distance Matrix API. The JavaScript allowed us to understand the position of each events in the timetable so that we </w:t>
      </w:r>
      <w:r w:rsidR="00DA4B3B">
        <w:t xml:space="preserve">can </w:t>
      </w:r>
      <w:r w:rsidR="003B5E0B">
        <w:t>measure the time it takes from each event, whilst also allowing us to seeing if the opening hours matches when the user wants to go there, etc.</w:t>
      </w:r>
    </w:p>
    <w:p w14:paraId="7E575747" w14:textId="5FCE069F" w:rsidR="00520596" w:rsidRDefault="00520596" w:rsidP="00377F91">
      <w:r>
        <w:t xml:space="preserve">Secondly, creating our own database system with Json allows the webpage queries and calls to </w:t>
      </w:r>
      <w:r w:rsidR="00A263CC">
        <w:t>be quickly responded to</w:t>
      </w:r>
      <w:r w:rsidR="00931960">
        <w:t>, a</w:t>
      </w:r>
      <w:r w:rsidR="00A263CC">
        <w:t xml:space="preserve">llowing </w:t>
      </w:r>
      <w:r w:rsidR="00291ECF">
        <w:t xml:space="preserve">a </w:t>
      </w:r>
      <w:r w:rsidR="00931960">
        <w:t>fluent</w:t>
      </w:r>
      <w:r w:rsidR="00291ECF">
        <w:t xml:space="preserve"> website</w:t>
      </w:r>
      <w:r w:rsidR="00931960">
        <w:t xml:space="preserve">. </w:t>
      </w:r>
      <w:r w:rsidR="003B5E0B">
        <w:t>It also allowed us to store the user information such as their email, name and timetable</w:t>
      </w:r>
      <w:r w:rsidR="00DA4B3B">
        <w:t xml:space="preserve"> and enabled a way to</w:t>
      </w:r>
      <w:r w:rsidR="003B5E0B">
        <w:t xml:space="preserve"> design a more individualistic website where we can focus on each </w:t>
      </w:r>
      <w:r w:rsidR="00DA4B3B">
        <w:t xml:space="preserve">user’s </w:t>
      </w:r>
      <w:r w:rsidR="003B5E0B">
        <w:t xml:space="preserve">preference. </w:t>
      </w:r>
      <w:r w:rsidR="00291ECF">
        <w:t xml:space="preserve">Lastly </w:t>
      </w:r>
      <w:r w:rsidR="00D93A99">
        <w:t xml:space="preserve">utilizing </w:t>
      </w:r>
      <w:r w:rsidR="00E64EDA">
        <w:t xml:space="preserve">python to handle the back-end with its vast library function, helped create a simple but robust </w:t>
      </w:r>
      <w:r w:rsidR="005C586E">
        <w:t>framework for the webpage.</w:t>
      </w:r>
    </w:p>
    <w:p w14:paraId="1043CD18" w14:textId="77777777" w:rsidR="00377F91" w:rsidRDefault="00377F91" w:rsidP="00377F91"/>
    <w:p w14:paraId="3D611921" w14:textId="77777777" w:rsidR="00A27B82" w:rsidRDefault="00A27B82" w:rsidP="00A27B82">
      <w:pPr>
        <w:pStyle w:val="Subtitle"/>
        <w:rPr>
          <w:sz w:val="52"/>
          <w:szCs w:val="52"/>
        </w:rPr>
      </w:pPr>
      <w:r>
        <w:rPr>
          <w:sz w:val="52"/>
          <w:szCs w:val="52"/>
        </w:rPr>
        <w:lastRenderedPageBreak/>
        <w:t>Initial Software design</w:t>
      </w:r>
    </w:p>
    <w:p w14:paraId="510DE9BE" w14:textId="77777777" w:rsidR="00A27B82" w:rsidRDefault="00A27B82" w:rsidP="00A27B82">
      <w:pPr>
        <w:pStyle w:val="NoSpacing"/>
      </w:pPr>
      <w:bookmarkStart w:id="16" w:name="_Toc7181980"/>
      <w:r w:rsidRPr="00520DD2">
        <w:rPr>
          <w:rStyle w:val="Heading3Char"/>
        </w:rPr>
        <w:t>Requirement 1:</w:t>
      </w:r>
      <w:bookmarkEnd w:id="16"/>
      <w:r>
        <w:rPr>
          <w:b/>
        </w:rPr>
        <w:t xml:space="preserve"> </w:t>
      </w:r>
      <w:r>
        <w:t>There needs a simple way to search for places by categories.</w:t>
      </w:r>
    </w:p>
    <w:p w14:paraId="1DCD074D" w14:textId="77777777" w:rsidR="00A27B82" w:rsidRDefault="00A27B82" w:rsidP="00A27B82">
      <w:pPr>
        <w:pStyle w:val="NoSpacing"/>
      </w:pPr>
    </w:p>
    <w:p w14:paraId="51A38F54" w14:textId="77777777" w:rsidR="00A27B82" w:rsidRDefault="00A27B82" w:rsidP="00A27B82">
      <w:pPr>
        <w:pStyle w:val="NoSpacing"/>
      </w:pPr>
      <w:r>
        <w:rPr>
          <w:b/>
        </w:rPr>
        <w:t>Feature1</w:t>
      </w:r>
      <w:r>
        <w:t xml:space="preserve">: Search for places within a city. </w:t>
      </w:r>
    </w:p>
    <w:p w14:paraId="0ABE6CA6" w14:textId="77777777" w:rsidR="00A27B82" w:rsidRDefault="00A27B82" w:rsidP="00A27B82">
      <w:r>
        <w:rPr>
          <w:b/>
        </w:rPr>
        <w:t xml:space="preserve">As a: </w:t>
      </w:r>
      <w:r>
        <w:t>user</w:t>
      </w:r>
    </w:p>
    <w:p w14:paraId="465ADBB2" w14:textId="77777777" w:rsidR="00A27B82" w:rsidRDefault="00A27B82" w:rsidP="00A27B82"/>
    <w:p w14:paraId="26AB08C4" w14:textId="77777777" w:rsidR="00A27B82" w:rsidRDefault="00A27B82" w:rsidP="00A27B82">
      <w:r>
        <w:rPr>
          <w:b/>
        </w:rPr>
        <w:t xml:space="preserve">So that: </w:t>
      </w:r>
      <w:r>
        <w:t xml:space="preserve"> I can seek further information about different places in </w:t>
      </w:r>
      <w:proofErr w:type="gramStart"/>
      <w:r>
        <w:t>a  city</w:t>
      </w:r>
      <w:proofErr w:type="gramEnd"/>
      <w:r>
        <w:t>.</w:t>
      </w:r>
    </w:p>
    <w:p w14:paraId="0A7C1D86" w14:textId="77777777" w:rsidR="00A27B82" w:rsidRDefault="00A27B82" w:rsidP="00A27B82">
      <w:r>
        <w:rPr>
          <w:b/>
        </w:rPr>
        <w:t xml:space="preserve">I want to: </w:t>
      </w:r>
      <w:r>
        <w:t>search for places that are in the city.</w:t>
      </w:r>
    </w:p>
    <w:p w14:paraId="56855ABF" w14:textId="77777777" w:rsidR="00A27B82" w:rsidRDefault="00A27B82" w:rsidP="00A27B82">
      <w:r>
        <w:rPr>
          <w:b/>
        </w:rPr>
        <w:t xml:space="preserve">Scenario: </w:t>
      </w:r>
      <w:r>
        <w:t>the user can search for destinations in that city by typing in relevant key words.</w:t>
      </w:r>
    </w:p>
    <w:p w14:paraId="54F72CA6" w14:textId="77777777" w:rsidR="00A27B82" w:rsidRDefault="00A27B82" w:rsidP="00A27B82">
      <w:pPr>
        <w:pStyle w:val="NoSpacing"/>
      </w:pPr>
      <w:r>
        <w:rPr>
          <w:b/>
        </w:rPr>
        <w:t xml:space="preserve">Given: </w:t>
      </w:r>
      <w:r>
        <w:t>I am in the search page</w:t>
      </w:r>
    </w:p>
    <w:p w14:paraId="2978BF49" w14:textId="77777777" w:rsidR="00A27B82" w:rsidRDefault="00A27B82" w:rsidP="00A27B82">
      <w:pPr>
        <w:pStyle w:val="NoSpacing"/>
      </w:pPr>
      <w:r>
        <w:rPr>
          <w:b/>
        </w:rPr>
        <w:t xml:space="preserve">When: </w:t>
      </w:r>
      <w:r>
        <w:t>I type in some key words in the search bar</w:t>
      </w:r>
    </w:p>
    <w:p w14:paraId="184F2B57" w14:textId="77777777" w:rsidR="00A27B82" w:rsidRDefault="00A27B82" w:rsidP="00A27B82">
      <w:pPr>
        <w:pStyle w:val="NoSpacing"/>
      </w:pPr>
      <w:r>
        <w:rPr>
          <w:b/>
        </w:rPr>
        <w:t xml:space="preserve">And: </w:t>
      </w:r>
      <w:r>
        <w:t>I press “Search”</w:t>
      </w:r>
    </w:p>
    <w:p w14:paraId="303E5796" w14:textId="5B51903D" w:rsidR="00A27B82" w:rsidRDefault="00A27B82" w:rsidP="00A27B82">
      <w:pPr>
        <w:pStyle w:val="NoSpacing"/>
      </w:pPr>
      <w:r w:rsidRPr="2435B5C1">
        <w:rPr>
          <w:b/>
          <w:bCs/>
        </w:rPr>
        <w:t xml:space="preserve">Then: </w:t>
      </w:r>
      <w:r>
        <w:t>I should see destinations related to the key words in the city I previously selected</w:t>
      </w:r>
    </w:p>
    <w:p w14:paraId="62B2EB0F" w14:textId="77777777" w:rsidR="00A27B82" w:rsidRDefault="00A27B82" w:rsidP="00A27B82">
      <w:pPr>
        <w:pStyle w:val="NoSpacing"/>
      </w:pPr>
    </w:p>
    <w:p w14:paraId="04F088ED" w14:textId="63175531" w:rsidR="00A27B82" w:rsidRDefault="00896E04" w:rsidP="00896E04">
      <w:pPr>
        <w:pStyle w:val="NoSpacing"/>
      </w:pPr>
      <w:r>
        <w:rPr>
          <w:noProof/>
        </w:rPr>
        <w:drawing>
          <wp:anchor distT="0" distB="0" distL="114300" distR="114300" simplePos="0" relativeHeight="251618304" behindDoc="1" locked="0" layoutInCell="1" allowOverlap="1" wp14:anchorId="368438F6" wp14:editId="5FCBFA7B">
            <wp:simplePos x="0" y="0"/>
            <wp:positionH relativeFrom="column">
              <wp:posOffset>-209550</wp:posOffset>
            </wp:positionH>
            <wp:positionV relativeFrom="paragraph">
              <wp:posOffset>716915</wp:posOffset>
            </wp:positionV>
            <wp:extent cx="6181725" cy="3193415"/>
            <wp:effectExtent l="0" t="0" r="9525" b="6985"/>
            <wp:wrapTight wrapText="bothSides">
              <wp:wrapPolygon edited="0">
                <wp:start x="0" y="0"/>
                <wp:lineTo x="0" y="21518"/>
                <wp:lineTo x="21567" y="21518"/>
                <wp:lineTo x="21567" y="0"/>
                <wp:lineTo x="0" y="0"/>
              </wp:wrapPolygon>
            </wp:wrapTight>
            <wp:docPr id="1085850478" name="Picture 1085850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81725" cy="3193415"/>
                    </a:xfrm>
                    <a:prstGeom prst="rect">
                      <a:avLst/>
                    </a:prstGeom>
                  </pic:spPr>
                </pic:pic>
              </a:graphicData>
            </a:graphic>
          </wp:anchor>
        </w:drawing>
      </w:r>
      <w:r w:rsidR="00A27B82">
        <w:br w:type="page"/>
      </w:r>
      <w:r w:rsidR="00A27B82">
        <w:rPr>
          <w:b/>
          <w:bCs/>
        </w:rPr>
        <w:lastRenderedPageBreak/>
        <w:t>Feature2</w:t>
      </w:r>
      <w:r w:rsidR="00A27B82">
        <w:t xml:space="preserve">: Search for places sorted by accommodation, tourist attractions and restaurants. </w:t>
      </w:r>
    </w:p>
    <w:p w14:paraId="1AC1A3D9" w14:textId="77777777" w:rsidR="00A27B82" w:rsidRDefault="00A27B82" w:rsidP="00A27B82">
      <w:r>
        <w:rPr>
          <w:b/>
        </w:rPr>
        <w:t xml:space="preserve">As a: </w:t>
      </w:r>
      <w:r>
        <w:t>user</w:t>
      </w:r>
    </w:p>
    <w:p w14:paraId="11B774B5" w14:textId="77777777" w:rsidR="00A27B82" w:rsidRDefault="00A27B82" w:rsidP="00A27B82"/>
    <w:p w14:paraId="4604F20F" w14:textId="77777777" w:rsidR="00A27B82" w:rsidRDefault="00A27B82" w:rsidP="00A27B82">
      <w:r>
        <w:rPr>
          <w:b/>
        </w:rPr>
        <w:t>So that:</w:t>
      </w:r>
      <w:r>
        <w:t xml:space="preserve"> I can seek further information about the destinations I have in mind. </w:t>
      </w:r>
    </w:p>
    <w:p w14:paraId="46C70D07" w14:textId="77777777" w:rsidR="00A27B82" w:rsidRDefault="00A27B82" w:rsidP="00A27B82">
      <w:r>
        <w:rPr>
          <w:b/>
        </w:rPr>
        <w:t xml:space="preserve">I want to: </w:t>
      </w:r>
      <w:r>
        <w:t xml:space="preserve">search for places sorted by accommodation, tourist attractions and restaurants that match the type of destination I have in mind. </w:t>
      </w:r>
    </w:p>
    <w:p w14:paraId="5D4BAEBE" w14:textId="77777777" w:rsidR="00A27B82" w:rsidRDefault="00A27B82" w:rsidP="00A27B82">
      <w:r>
        <w:rPr>
          <w:b/>
        </w:rPr>
        <w:t xml:space="preserve">Scenario: </w:t>
      </w:r>
      <w:r>
        <w:t xml:space="preserve">the user can further search for destinations sorted by restaurants, accommodation or tourist attractions.  </w:t>
      </w:r>
    </w:p>
    <w:p w14:paraId="3B7B89C3" w14:textId="77777777" w:rsidR="00A27B82" w:rsidRDefault="00A27B82" w:rsidP="00A27B82">
      <w:pPr>
        <w:pStyle w:val="NoSpacing"/>
        <w:rPr>
          <w:b/>
        </w:rPr>
      </w:pPr>
      <w:r>
        <w:rPr>
          <w:b/>
        </w:rPr>
        <w:t xml:space="preserve">Given: </w:t>
      </w:r>
      <w:r>
        <w:t>I am in the search page</w:t>
      </w:r>
    </w:p>
    <w:p w14:paraId="0D60D669" w14:textId="77777777" w:rsidR="00A27B82" w:rsidRDefault="00A27B82" w:rsidP="00A27B82">
      <w:pPr>
        <w:pStyle w:val="NoSpacing"/>
      </w:pPr>
      <w:r>
        <w:rPr>
          <w:b/>
        </w:rPr>
        <w:t xml:space="preserve">When: </w:t>
      </w:r>
      <w:r>
        <w:t>I click on “Category”</w:t>
      </w:r>
    </w:p>
    <w:p w14:paraId="570E2215" w14:textId="77777777" w:rsidR="00A27B82" w:rsidRDefault="00A27B82" w:rsidP="00A27B82">
      <w:pPr>
        <w:pStyle w:val="NoSpacing"/>
      </w:pPr>
      <w:r>
        <w:rPr>
          <w:b/>
        </w:rPr>
        <w:t xml:space="preserve">Then: </w:t>
      </w:r>
      <w:r>
        <w:t>I should see 3 selections: “Restaurants”, “Tourist attractions”, and “Accommodations”</w:t>
      </w:r>
    </w:p>
    <w:p w14:paraId="543E5259" w14:textId="77777777" w:rsidR="00A27B82" w:rsidRDefault="00A27B82" w:rsidP="00A27B82">
      <w:pPr>
        <w:pStyle w:val="NoSpacing"/>
      </w:pPr>
      <w:r>
        <w:rPr>
          <w:b/>
        </w:rPr>
        <w:t xml:space="preserve">When: </w:t>
      </w:r>
      <w:r>
        <w:t>I click on one of the selections</w:t>
      </w:r>
    </w:p>
    <w:p w14:paraId="75EA0E8C" w14:textId="77777777" w:rsidR="00A27B82" w:rsidRDefault="00A27B82" w:rsidP="00A27B82">
      <w:pPr>
        <w:pStyle w:val="NoSpacing"/>
      </w:pPr>
      <w:r>
        <w:rPr>
          <w:b/>
        </w:rPr>
        <w:t xml:space="preserve">And: </w:t>
      </w:r>
      <w:r>
        <w:t>I type some key words in the search bar</w:t>
      </w:r>
    </w:p>
    <w:p w14:paraId="2F3D187B" w14:textId="77777777" w:rsidR="00A27B82" w:rsidRDefault="00A27B82" w:rsidP="00A27B82">
      <w:pPr>
        <w:pStyle w:val="NoSpacing"/>
      </w:pPr>
      <w:r>
        <w:rPr>
          <w:b/>
        </w:rPr>
        <w:t xml:space="preserve">And: </w:t>
      </w:r>
      <w:r>
        <w:t>I press “Search”</w:t>
      </w:r>
    </w:p>
    <w:p w14:paraId="55E0F7D4" w14:textId="0E96C578" w:rsidR="00A27B82" w:rsidRDefault="00A27B82" w:rsidP="00A27B82">
      <w:pPr>
        <w:pStyle w:val="NoSpacing"/>
      </w:pPr>
      <w:r w:rsidRPr="3F9767B6">
        <w:rPr>
          <w:b/>
          <w:bCs/>
        </w:rPr>
        <w:t xml:space="preserve">Then: </w:t>
      </w:r>
      <w:r>
        <w:t>I should see results related to the key words and my selection</w:t>
      </w:r>
    </w:p>
    <w:p w14:paraId="3290755B" w14:textId="5B5D2E6B" w:rsidR="00A27B82" w:rsidRDefault="00A27B82" w:rsidP="00A27B82"/>
    <w:p w14:paraId="03D896B3" w14:textId="20CA9544" w:rsidR="00A27B82" w:rsidRDefault="00896E04" w:rsidP="00A27B82">
      <w:r>
        <w:rPr>
          <w:noProof/>
        </w:rPr>
        <w:drawing>
          <wp:anchor distT="0" distB="0" distL="114300" distR="114300" simplePos="0" relativeHeight="251621376" behindDoc="1" locked="0" layoutInCell="1" allowOverlap="1" wp14:anchorId="0D0C5D3F" wp14:editId="6C417FD6">
            <wp:simplePos x="0" y="0"/>
            <wp:positionH relativeFrom="column">
              <wp:posOffset>0</wp:posOffset>
            </wp:positionH>
            <wp:positionV relativeFrom="paragraph">
              <wp:posOffset>685800</wp:posOffset>
            </wp:positionV>
            <wp:extent cx="6195695" cy="2943225"/>
            <wp:effectExtent l="0" t="0" r="0" b="9525"/>
            <wp:wrapTight wrapText="bothSides">
              <wp:wrapPolygon edited="0">
                <wp:start x="0" y="0"/>
                <wp:lineTo x="0" y="21530"/>
                <wp:lineTo x="21518" y="21530"/>
                <wp:lineTo x="21518" y="0"/>
                <wp:lineTo x="0" y="0"/>
              </wp:wrapPolygon>
            </wp:wrapTight>
            <wp:docPr id="904352958" name="Picture"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195695" cy="2943225"/>
                    </a:xfrm>
                    <a:prstGeom prst="rect">
                      <a:avLst/>
                    </a:prstGeom>
                  </pic:spPr>
                </pic:pic>
              </a:graphicData>
            </a:graphic>
          </wp:anchor>
        </w:drawing>
      </w:r>
      <w:r w:rsidR="00A27B82">
        <w:br w:type="page"/>
      </w:r>
    </w:p>
    <w:p w14:paraId="271A0F4B" w14:textId="77777777" w:rsidR="00A27B82" w:rsidRDefault="00A27B82" w:rsidP="00896E04">
      <w:pPr>
        <w:pStyle w:val="NoSpacing"/>
      </w:pPr>
      <w:r>
        <w:rPr>
          <w:b/>
          <w:bCs/>
        </w:rPr>
        <w:lastRenderedPageBreak/>
        <w:t>Feature3</w:t>
      </w:r>
      <w:r>
        <w:t>: To be able to further categorize the search using filters</w:t>
      </w:r>
    </w:p>
    <w:p w14:paraId="2DC987EA" w14:textId="77777777" w:rsidR="00A27B82" w:rsidRDefault="00A27B82" w:rsidP="00A27B82"/>
    <w:p w14:paraId="276FE36B" w14:textId="77777777" w:rsidR="00A27B82" w:rsidRDefault="00A27B82" w:rsidP="00A27B82">
      <w:r>
        <w:rPr>
          <w:b/>
        </w:rPr>
        <w:t xml:space="preserve">As a: </w:t>
      </w:r>
      <w:r>
        <w:t>user</w:t>
      </w:r>
    </w:p>
    <w:p w14:paraId="0A743752" w14:textId="77777777" w:rsidR="00A27B82" w:rsidRDefault="00A27B82" w:rsidP="00A27B82">
      <w:r>
        <w:rPr>
          <w:b/>
        </w:rPr>
        <w:t>So that:</w:t>
      </w:r>
      <w:r>
        <w:t xml:space="preserve"> I can narrow down the search results according to my interest, in order to seek information about the destinations more efficiently. </w:t>
      </w:r>
    </w:p>
    <w:p w14:paraId="277B0827" w14:textId="77777777" w:rsidR="00A27B82" w:rsidRDefault="00A27B82" w:rsidP="00A27B82">
      <w:r>
        <w:rPr>
          <w:b/>
        </w:rPr>
        <w:t xml:space="preserve">I want to: </w:t>
      </w:r>
      <w:r>
        <w:t>search by further categories after the search produced some results</w:t>
      </w:r>
    </w:p>
    <w:p w14:paraId="35F47EF5" w14:textId="44EA0F02" w:rsidR="00A27B82" w:rsidRDefault="00A27B82" w:rsidP="00A27B82">
      <w:r>
        <w:rPr>
          <w:b/>
        </w:rPr>
        <w:t xml:space="preserve">Scenario: </w:t>
      </w:r>
      <w:r>
        <w:t>Within the search result page there are filters on the left-hand side in which you can further specify what you are looking for</w:t>
      </w:r>
    </w:p>
    <w:p w14:paraId="24B8B5BF" w14:textId="77777777" w:rsidR="00896E04" w:rsidRDefault="00896E04" w:rsidP="00896E04">
      <w:pPr>
        <w:pStyle w:val="NoSpacing"/>
      </w:pPr>
      <w:r>
        <w:rPr>
          <w:b/>
        </w:rPr>
        <w:t xml:space="preserve">Given: </w:t>
      </w:r>
      <w:r>
        <w:t>I am in the search result page</w:t>
      </w:r>
    </w:p>
    <w:p w14:paraId="5D212FF6" w14:textId="77777777" w:rsidR="00896E04" w:rsidRDefault="00896E04" w:rsidP="00896E04">
      <w:pPr>
        <w:pStyle w:val="NoSpacing"/>
      </w:pPr>
      <w:r>
        <w:rPr>
          <w:b/>
        </w:rPr>
        <w:t xml:space="preserve">When: </w:t>
      </w:r>
      <w:r>
        <w:t xml:space="preserve">I have selected a </w:t>
      </w:r>
      <w:proofErr w:type="gramStart"/>
      <w:r>
        <w:t>filter(</w:t>
      </w:r>
      <w:proofErr w:type="gramEnd"/>
      <w:r>
        <w:t>e.g. low cost)</w:t>
      </w:r>
    </w:p>
    <w:p w14:paraId="5D39C675" w14:textId="4F0EEC7F" w:rsidR="00896E04" w:rsidRDefault="00896E04" w:rsidP="00896E04">
      <w:pPr>
        <w:pStyle w:val="NoSpacing"/>
      </w:pPr>
      <w:r w:rsidRPr="3F9767B6">
        <w:rPr>
          <w:b/>
          <w:bCs/>
        </w:rPr>
        <w:t xml:space="preserve">Then: </w:t>
      </w:r>
      <w:r>
        <w:t>It will further sort the destination according to the filter.</w:t>
      </w:r>
    </w:p>
    <w:p w14:paraId="3C912D5F" w14:textId="146BA952" w:rsidR="00896E04" w:rsidRDefault="00896E04" w:rsidP="00A27B82"/>
    <w:p w14:paraId="487620DA" w14:textId="76D71419" w:rsidR="00896E04" w:rsidRDefault="00896E04" w:rsidP="00A27B82"/>
    <w:p w14:paraId="342AF92C" w14:textId="014B61AB" w:rsidR="00896E04" w:rsidRDefault="00896E04" w:rsidP="00A27B82">
      <w:r>
        <w:rPr>
          <w:noProof/>
        </w:rPr>
        <w:drawing>
          <wp:anchor distT="0" distB="0" distL="114300" distR="114300" simplePos="0" relativeHeight="251627520" behindDoc="1" locked="0" layoutInCell="1" allowOverlap="1" wp14:anchorId="704EFB0A" wp14:editId="1810933C">
            <wp:simplePos x="0" y="0"/>
            <wp:positionH relativeFrom="column">
              <wp:posOffset>0</wp:posOffset>
            </wp:positionH>
            <wp:positionV relativeFrom="paragraph">
              <wp:posOffset>161290</wp:posOffset>
            </wp:positionV>
            <wp:extent cx="6227320" cy="2996897"/>
            <wp:effectExtent l="0" t="0" r="2540" b="0"/>
            <wp:wrapTight wrapText="bothSides">
              <wp:wrapPolygon edited="0">
                <wp:start x="0" y="0"/>
                <wp:lineTo x="0" y="21421"/>
                <wp:lineTo x="21543" y="21421"/>
                <wp:lineTo x="21543" y="0"/>
                <wp:lineTo x="0" y="0"/>
              </wp:wrapPolygon>
            </wp:wrapTight>
            <wp:docPr id="636178541" name="Picture 213960877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608777"/>
                    <pic:cNvPicPr/>
                  </pic:nvPicPr>
                  <pic:blipFill>
                    <a:blip r:embed="rId12">
                      <a:extLst>
                        <a:ext uri="{28A0092B-C50C-407E-A947-70E740481C1C}">
                          <a14:useLocalDpi xmlns:a14="http://schemas.microsoft.com/office/drawing/2010/main" val="0"/>
                        </a:ext>
                      </a:extLst>
                    </a:blip>
                    <a:stretch>
                      <a:fillRect/>
                    </a:stretch>
                  </pic:blipFill>
                  <pic:spPr>
                    <a:xfrm>
                      <a:off x="0" y="0"/>
                      <a:ext cx="6227320" cy="2996897"/>
                    </a:xfrm>
                    <a:prstGeom prst="rect">
                      <a:avLst/>
                    </a:prstGeom>
                  </pic:spPr>
                </pic:pic>
              </a:graphicData>
            </a:graphic>
          </wp:anchor>
        </w:drawing>
      </w:r>
    </w:p>
    <w:p w14:paraId="34199924" w14:textId="77777777" w:rsidR="00896E04" w:rsidRDefault="00896E04" w:rsidP="00A27B82"/>
    <w:p w14:paraId="1A99F57A" w14:textId="77777777" w:rsidR="00896E04" w:rsidRDefault="00896E04" w:rsidP="00A27B82"/>
    <w:p w14:paraId="6950CEAC" w14:textId="77777777" w:rsidR="00896E04" w:rsidRDefault="00896E04" w:rsidP="00A27B82"/>
    <w:p w14:paraId="3C6C9455" w14:textId="1F6B0FFB" w:rsidR="00A27B82" w:rsidRDefault="00A27B82" w:rsidP="00A27B82">
      <w:bookmarkStart w:id="17" w:name="_Toc7181981"/>
      <w:r w:rsidRPr="3F9767B6">
        <w:rPr>
          <w:rStyle w:val="Heading3Char"/>
        </w:rPr>
        <w:lastRenderedPageBreak/>
        <w:t>Requirement 2:</w:t>
      </w:r>
      <w:bookmarkEnd w:id="17"/>
      <w:r w:rsidRPr="3F9767B6">
        <w:rPr>
          <w:b/>
          <w:bCs/>
        </w:rPr>
        <w:t xml:space="preserve"> </w:t>
      </w:r>
      <w:r>
        <w:t>present information of each search result in the search result page in 2 different levels of specificity.</w:t>
      </w:r>
    </w:p>
    <w:p w14:paraId="2C8342AB" w14:textId="77777777" w:rsidR="00A27B82" w:rsidRDefault="00A27B82" w:rsidP="00896E04">
      <w:pPr>
        <w:pStyle w:val="NoSpacing"/>
      </w:pPr>
      <w:r>
        <w:rPr>
          <w:b/>
        </w:rPr>
        <w:t>Feature1</w:t>
      </w:r>
      <w:r>
        <w:t>: present only the very-essential (e.g. name, picture etc.) information for each search result.</w:t>
      </w:r>
    </w:p>
    <w:p w14:paraId="42A16008" w14:textId="77777777" w:rsidR="00A27B82" w:rsidRDefault="00A27B82" w:rsidP="00A27B82"/>
    <w:p w14:paraId="43EDD871" w14:textId="77777777" w:rsidR="00A27B82" w:rsidRDefault="00A27B82" w:rsidP="00A27B82">
      <w:r>
        <w:rPr>
          <w:b/>
        </w:rPr>
        <w:t xml:space="preserve">As a: </w:t>
      </w:r>
      <w:r>
        <w:t>user</w:t>
      </w:r>
    </w:p>
    <w:p w14:paraId="1695301C" w14:textId="77777777" w:rsidR="00A27B82" w:rsidRDefault="00A27B82" w:rsidP="00A27B82">
      <w:r>
        <w:rPr>
          <w:b/>
        </w:rPr>
        <w:t>So that:</w:t>
      </w:r>
      <w:r>
        <w:t xml:space="preserve"> I can decide whether to look further into the search results. </w:t>
      </w:r>
    </w:p>
    <w:p w14:paraId="74635977" w14:textId="77777777" w:rsidR="00A27B82" w:rsidRDefault="00A27B82" w:rsidP="00A27B82">
      <w:r>
        <w:rPr>
          <w:b/>
        </w:rPr>
        <w:t xml:space="preserve">I want to: </w:t>
      </w:r>
      <w:r>
        <w:t>see the basic information about each search result</w:t>
      </w:r>
    </w:p>
    <w:p w14:paraId="226C2C62" w14:textId="77777777" w:rsidR="00A27B82" w:rsidRDefault="00A27B82" w:rsidP="00A27B82">
      <w:r>
        <w:rPr>
          <w:b/>
        </w:rPr>
        <w:t xml:space="preserve">Scenario: </w:t>
      </w:r>
      <w:r>
        <w:t xml:space="preserve">After search result completes, small containers of basic information about each individual destination is presented. </w:t>
      </w:r>
    </w:p>
    <w:p w14:paraId="2AEF72B6" w14:textId="77777777" w:rsidR="00A27B82" w:rsidRDefault="00A27B82" w:rsidP="00A27B82">
      <w:pPr>
        <w:pStyle w:val="NoSpacing"/>
      </w:pPr>
      <w:r>
        <w:rPr>
          <w:b/>
        </w:rPr>
        <w:t xml:space="preserve">Given: </w:t>
      </w:r>
      <w:r>
        <w:t>I am in the search page</w:t>
      </w:r>
    </w:p>
    <w:p w14:paraId="3F10720E" w14:textId="77777777" w:rsidR="00A27B82" w:rsidRDefault="00A27B82" w:rsidP="00A27B82">
      <w:pPr>
        <w:pStyle w:val="NoSpacing"/>
        <w:rPr>
          <w:b/>
        </w:rPr>
      </w:pPr>
      <w:r>
        <w:rPr>
          <w:b/>
        </w:rPr>
        <w:t xml:space="preserve">When: </w:t>
      </w:r>
      <w:r>
        <w:t>I press the search button with a city and “Restaurant” selected</w:t>
      </w:r>
    </w:p>
    <w:p w14:paraId="74F456EE" w14:textId="77777777" w:rsidR="00A27B82" w:rsidRDefault="00A27B82" w:rsidP="00A27B82">
      <w:pPr>
        <w:pStyle w:val="NoSpacing"/>
      </w:pPr>
      <w:r w:rsidRPr="7BDFA9DF">
        <w:rPr>
          <w:b/>
          <w:bCs/>
        </w:rPr>
        <w:t xml:space="preserve">Then: </w:t>
      </w:r>
      <w:r>
        <w:t>It should load a new page with all the relevant search results</w:t>
      </w:r>
    </w:p>
    <w:p w14:paraId="5CB7CC1D" w14:textId="77777777" w:rsidR="00A27B82" w:rsidRDefault="00A27B82" w:rsidP="00A27B82">
      <w:pPr>
        <w:pStyle w:val="NoSpacing"/>
      </w:pPr>
      <w:r w:rsidRPr="7BDFA9DF">
        <w:rPr>
          <w:b/>
          <w:bCs/>
        </w:rPr>
        <w:t xml:space="preserve">And: </w:t>
      </w:r>
      <w:r>
        <w:t>Each result should contain the very basic information for the restaurant, such as its name, cuisine, average rating and cost.</w:t>
      </w:r>
    </w:p>
    <w:p w14:paraId="121E64DB" w14:textId="77777777" w:rsidR="00A27B82" w:rsidRDefault="00A27B82" w:rsidP="00A27B82">
      <w:pPr>
        <w:pStyle w:val="NoSpacing"/>
      </w:pPr>
    </w:p>
    <w:p w14:paraId="330FE3C0" w14:textId="77777777" w:rsidR="00A27B82" w:rsidRDefault="00A27B82" w:rsidP="00896E04">
      <w:pPr>
        <w:pStyle w:val="NoSpacing"/>
      </w:pPr>
      <w:r>
        <w:br w:type="page"/>
      </w:r>
      <w:r w:rsidRPr="3F9767B6">
        <w:rPr>
          <w:b/>
          <w:bCs/>
        </w:rPr>
        <w:lastRenderedPageBreak/>
        <w:t>Feature2</w:t>
      </w:r>
      <w:r>
        <w:t>: present further succinct information for each search result with a hover box.</w:t>
      </w:r>
    </w:p>
    <w:p w14:paraId="03A10D74" w14:textId="77777777" w:rsidR="00A27B82" w:rsidRDefault="00A27B82" w:rsidP="00A27B82"/>
    <w:p w14:paraId="548DC04E" w14:textId="77777777" w:rsidR="00A27B82" w:rsidRDefault="00A27B82" w:rsidP="00A27B82">
      <w:r>
        <w:rPr>
          <w:b/>
        </w:rPr>
        <w:t xml:space="preserve">As a: </w:t>
      </w:r>
      <w:r>
        <w:t>user</w:t>
      </w:r>
    </w:p>
    <w:p w14:paraId="5D174DC5" w14:textId="77777777" w:rsidR="00A27B82" w:rsidRDefault="00A27B82" w:rsidP="00A27B82">
      <w:r>
        <w:rPr>
          <w:b/>
        </w:rPr>
        <w:t>So that:</w:t>
      </w:r>
      <w:r>
        <w:t xml:space="preserve"> I can quickly compare multiple destinations without the need to load each of them. </w:t>
      </w:r>
    </w:p>
    <w:p w14:paraId="620F6BCF" w14:textId="77777777" w:rsidR="00A27B82" w:rsidRDefault="00A27B82" w:rsidP="00A27B82">
      <w:r>
        <w:rPr>
          <w:b/>
        </w:rPr>
        <w:t xml:space="preserve">I want to: </w:t>
      </w:r>
      <w:r>
        <w:t>see more but not full relevant information about the destinations I am interested in.</w:t>
      </w:r>
    </w:p>
    <w:p w14:paraId="04A7DDF6" w14:textId="77777777" w:rsidR="00A27B82" w:rsidRDefault="00A27B82" w:rsidP="00A27B82">
      <w:r>
        <w:rPr>
          <w:b/>
        </w:rPr>
        <w:t xml:space="preserve">Scenario: </w:t>
      </w:r>
      <w:r>
        <w:t>when I move my mouse to a search result, I can see more information about it in a hover box.</w:t>
      </w:r>
    </w:p>
    <w:p w14:paraId="36FAE036" w14:textId="77777777" w:rsidR="00A27B82" w:rsidRDefault="00A27B82" w:rsidP="00A27B82">
      <w:pPr>
        <w:pStyle w:val="NoSpacing"/>
      </w:pPr>
      <w:r>
        <w:rPr>
          <w:b/>
        </w:rPr>
        <w:t xml:space="preserve">Given: </w:t>
      </w:r>
      <w:r>
        <w:t>I am in the search result page of “restaurants in the selected city”</w:t>
      </w:r>
    </w:p>
    <w:p w14:paraId="51785A26" w14:textId="712C92BA" w:rsidR="00A27B82" w:rsidRDefault="00A27B82" w:rsidP="00A27B82">
      <w:pPr>
        <w:pStyle w:val="NoSpacing"/>
      </w:pPr>
      <w:r>
        <w:rPr>
          <w:b/>
        </w:rPr>
        <w:t xml:space="preserve">When: </w:t>
      </w:r>
      <w:r>
        <w:t>I move my mouse to one of the results.</w:t>
      </w:r>
    </w:p>
    <w:p w14:paraId="62F6D434" w14:textId="3E7A745C" w:rsidR="00896E04" w:rsidRDefault="00896E04" w:rsidP="00896E04">
      <w:pPr>
        <w:pStyle w:val="NoSpacing"/>
      </w:pPr>
      <w:bookmarkStart w:id="18" w:name="_Hlk7178976"/>
      <w:r w:rsidRPr="3F9767B6">
        <w:rPr>
          <w:b/>
          <w:bCs/>
        </w:rPr>
        <w:t xml:space="preserve">Then: </w:t>
      </w:r>
      <w:r>
        <w:t>I should see a slightly more detailed description container of this destination, showing further information such as a preview of customers’ reviews, location of the restaurant, opening hours, etc.</w:t>
      </w:r>
    </w:p>
    <w:bookmarkEnd w:id="18"/>
    <w:p w14:paraId="5605D9E3" w14:textId="3984BE18" w:rsidR="00896E04" w:rsidRDefault="00896E04" w:rsidP="00A27B82">
      <w:pPr>
        <w:pStyle w:val="NoSpacing"/>
      </w:pPr>
    </w:p>
    <w:p w14:paraId="347D7663" w14:textId="7ACED4D2" w:rsidR="00896E04" w:rsidRDefault="00896E04" w:rsidP="00A27B82">
      <w:pPr>
        <w:pStyle w:val="NoSpacing"/>
      </w:pPr>
    </w:p>
    <w:p w14:paraId="6BC76F9A" w14:textId="77777777" w:rsidR="00896E04" w:rsidRDefault="00896E04" w:rsidP="00A27B82">
      <w:pPr>
        <w:pStyle w:val="NoSpacing"/>
      </w:pPr>
    </w:p>
    <w:p w14:paraId="6E10C952" w14:textId="15083884" w:rsidR="00896E04" w:rsidRDefault="00896E04" w:rsidP="00A27B82">
      <w:pPr>
        <w:pStyle w:val="NoSpacing"/>
      </w:pPr>
      <w:r>
        <w:rPr>
          <w:noProof/>
        </w:rPr>
        <w:drawing>
          <wp:anchor distT="0" distB="0" distL="114300" distR="114300" simplePos="0" relativeHeight="251664384" behindDoc="1" locked="0" layoutInCell="1" allowOverlap="1" wp14:anchorId="776CDED1" wp14:editId="26ACE0FA">
            <wp:simplePos x="0" y="0"/>
            <wp:positionH relativeFrom="column">
              <wp:posOffset>0</wp:posOffset>
            </wp:positionH>
            <wp:positionV relativeFrom="paragraph">
              <wp:posOffset>170815</wp:posOffset>
            </wp:positionV>
            <wp:extent cx="5486400" cy="2640330"/>
            <wp:effectExtent l="0" t="0" r="0" b="7620"/>
            <wp:wrapTight wrapText="bothSides">
              <wp:wrapPolygon edited="0">
                <wp:start x="0" y="0"/>
                <wp:lineTo x="0" y="21506"/>
                <wp:lineTo x="21525" y="21506"/>
                <wp:lineTo x="21525" y="0"/>
                <wp:lineTo x="0" y="0"/>
              </wp:wrapPolygon>
            </wp:wrapTight>
            <wp:docPr id="2084337790" name="Picture 131406495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064952"/>
                    <pic:cNvPicPr/>
                  </pic:nvPicPr>
                  <pic:blipFill>
                    <a:blip r:embed="rId13">
                      <a:extLst>
                        <a:ext uri="{28A0092B-C50C-407E-A947-70E740481C1C}">
                          <a14:useLocalDpi xmlns:a14="http://schemas.microsoft.com/office/drawing/2010/main" val="0"/>
                        </a:ext>
                      </a:extLst>
                    </a:blip>
                    <a:stretch>
                      <a:fillRect/>
                    </a:stretch>
                  </pic:blipFill>
                  <pic:spPr>
                    <a:xfrm>
                      <a:off x="0" y="0"/>
                      <a:ext cx="5486400" cy="2640330"/>
                    </a:xfrm>
                    <a:prstGeom prst="rect">
                      <a:avLst/>
                    </a:prstGeom>
                  </pic:spPr>
                </pic:pic>
              </a:graphicData>
            </a:graphic>
          </wp:anchor>
        </w:drawing>
      </w:r>
    </w:p>
    <w:p w14:paraId="7D89AA56" w14:textId="77777777" w:rsidR="00896E04" w:rsidRDefault="00896E04" w:rsidP="00A27B82">
      <w:pPr>
        <w:rPr>
          <w:rStyle w:val="Heading3Char"/>
        </w:rPr>
      </w:pPr>
    </w:p>
    <w:p w14:paraId="568D6430" w14:textId="77777777" w:rsidR="00896E04" w:rsidRDefault="00896E04" w:rsidP="00A27B82">
      <w:pPr>
        <w:rPr>
          <w:rStyle w:val="Heading3Char"/>
        </w:rPr>
      </w:pPr>
    </w:p>
    <w:p w14:paraId="62E0EA09" w14:textId="77777777" w:rsidR="00896E04" w:rsidRDefault="00896E04" w:rsidP="00A27B82">
      <w:pPr>
        <w:rPr>
          <w:rStyle w:val="Heading3Char"/>
        </w:rPr>
      </w:pPr>
    </w:p>
    <w:p w14:paraId="529508C7" w14:textId="77777777" w:rsidR="00896E04" w:rsidRDefault="00896E04" w:rsidP="00A27B82">
      <w:pPr>
        <w:rPr>
          <w:rStyle w:val="Heading3Char"/>
        </w:rPr>
      </w:pPr>
    </w:p>
    <w:p w14:paraId="0B2D9269" w14:textId="22E1E161" w:rsidR="00A27B82" w:rsidRDefault="00A27B82" w:rsidP="00A27B82">
      <w:pPr>
        <w:rPr>
          <w:b/>
          <w:bCs/>
        </w:rPr>
      </w:pPr>
      <w:bookmarkStart w:id="19" w:name="_Toc7181982"/>
      <w:r w:rsidRPr="3F9767B6">
        <w:rPr>
          <w:rStyle w:val="Heading3Char"/>
        </w:rPr>
        <w:lastRenderedPageBreak/>
        <w:t>Requirement 3:</w:t>
      </w:r>
      <w:bookmarkEnd w:id="19"/>
      <w:r w:rsidRPr="3F9767B6">
        <w:rPr>
          <w:b/>
          <w:bCs/>
        </w:rPr>
        <w:t xml:space="preserve"> </w:t>
      </w:r>
      <w:r>
        <w:t>present in-depth descriptions for destinations of all kind. (if available)</w:t>
      </w:r>
    </w:p>
    <w:p w14:paraId="6E567905" w14:textId="7BA01912" w:rsidR="00A27B82" w:rsidRDefault="00A27B82" w:rsidP="00A27B82"/>
    <w:p w14:paraId="066D9B79" w14:textId="47EEC1D2" w:rsidR="00A27B82" w:rsidRDefault="0092301F" w:rsidP="00A27B82">
      <w:r>
        <w:rPr>
          <w:noProof/>
        </w:rPr>
        <w:drawing>
          <wp:anchor distT="0" distB="0" distL="114300" distR="114300" simplePos="0" relativeHeight="251699200" behindDoc="1" locked="0" layoutInCell="1" allowOverlap="1" wp14:anchorId="201DD906" wp14:editId="304EA8D3">
            <wp:simplePos x="0" y="0"/>
            <wp:positionH relativeFrom="column">
              <wp:posOffset>-762000</wp:posOffset>
            </wp:positionH>
            <wp:positionV relativeFrom="paragraph">
              <wp:posOffset>522605</wp:posOffset>
            </wp:positionV>
            <wp:extent cx="7105650" cy="4733925"/>
            <wp:effectExtent l="0" t="0" r="0" b="9525"/>
            <wp:wrapTight wrapText="bothSides">
              <wp:wrapPolygon edited="0">
                <wp:start x="0" y="0"/>
                <wp:lineTo x="0" y="21557"/>
                <wp:lineTo x="21542" y="21557"/>
                <wp:lineTo x="21542" y="0"/>
                <wp:lineTo x="0" y="0"/>
              </wp:wrapPolygon>
            </wp:wrapTight>
            <wp:docPr id="2128055429" name="Picture 27095526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55266"/>
                    <pic:cNvPicPr/>
                  </pic:nvPicPr>
                  <pic:blipFill>
                    <a:blip r:embed="rId14">
                      <a:extLst>
                        <a:ext uri="{28A0092B-C50C-407E-A947-70E740481C1C}">
                          <a14:useLocalDpi xmlns:a14="http://schemas.microsoft.com/office/drawing/2010/main" val="0"/>
                        </a:ext>
                      </a:extLst>
                    </a:blip>
                    <a:stretch>
                      <a:fillRect/>
                    </a:stretch>
                  </pic:blipFill>
                  <pic:spPr>
                    <a:xfrm>
                      <a:off x="0" y="0"/>
                      <a:ext cx="7105650" cy="4733925"/>
                    </a:xfrm>
                    <a:prstGeom prst="rect">
                      <a:avLst/>
                    </a:prstGeom>
                  </pic:spPr>
                </pic:pic>
              </a:graphicData>
            </a:graphic>
            <wp14:sizeRelH relativeFrom="margin">
              <wp14:pctWidth>0</wp14:pctWidth>
            </wp14:sizeRelH>
            <wp14:sizeRelV relativeFrom="margin">
              <wp14:pctHeight>0</wp14:pctHeight>
            </wp14:sizeRelV>
          </wp:anchor>
        </w:drawing>
      </w:r>
      <w:r w:rsidR="00A27B82">
        <w:br w:type="page"/>
      </w:r>
    </w:p>
    <w:p w14:paraId="35F21EBD" w14:textId="77777777" w:rsidR="00A27B82" w:rsidRDefault="00A27B82" w:rsidP="00896E04">
      <w:pPr>
        <w:pStyle w:val="NoSpacing"/>
        <w:rPr>
          <w:b/>
          <w:bCs/>
        </w:rPr>
      </w:pPr>
      <w:r w:rsidRPr="3F9767B6">
        <w:rPr>
          <w:b/>
          <w:bCs/>
        </w:rPr>
        <w:lastRenderedPageBreak/>
        <w:t>Feature1</w:t>
      </w:r>
      <w:r>
        <w:t>: present detailed description after each search result.</w:t>
      </w:r>
    </w:p>
    <w:p w14:paraId="249211D4" w14:textId="77777777" w:rsidR="00A27B82" w:rsidRDefault="00A27B82" w:rsidP="00A27B82">
      <w:pPr>
        <w:pStyle w:val="NoSpacing"/>
      </w:pPr>
    </w:p>
    <w:p w14:paraId="12C2AB57" w14:textId="77777777" w:rsidR="00A27B82" w:rsidRDefault="00A27B82" w:rsidP="00A27B82">
      <w:pPr>
        <w:pStyle w:val="NoSpacing"/>
      </w:pPr>
    </w:p>
    <w:p w14:paraId="5133DA5B" w14:textId="77777777" w:rsidR="00A27B82" w:rsidRDefault="00A27B82" w:rsidP="00A27B82">
      <w:r>
        <w:rPr>
          <w:b/>
        </w:rPr>
        <w:t xml:space="preserve">As a: </w:t>
      </w:r>
      <w:r>
        <w:t>user</w:t>
      </w:r>
    </w:p>
    <w:p w14:paraId="4D4CC646" w14:textId="77777777" w:rsidR="00A27B82" w:rsidRDefault="00A27B82" w:rsidP="00A27B82">
      <w:r>
        <w:rPr>
          <w:b/>
        </w:rPr>
        <w:t>So that:</w:t>
      </w:r>
      <w:r>
        <w:t xml:space="preserve"> I can obtain more detailed information about my destination of choice. </w:t>
      </w:r>
    </w:p>
    <w:p w14:paraId="155F56E1" w14:textId="77777777" w:rsidR="00A27B82" w:rsidRDefault="00A27B82" w:rsidP="00A27B82">
      <w:r>
        <w:rPr>
          <w:b/>
        </w:rPr>
        <w:t xml:space="preserve">I want to: </w:t>
      </w:r>
      <w:r>
        <w:t xml:space="preserve"> be provided with more detailed information about the destination and further personal detail about the place.</w:t>
      </w:r>
    </w:p>
    <w:p w14:paraId="0594BB5A" w14:textId="77777777" w:rsidR="00A27B82" w:rsidRDefault="00A27B82" w:rsidP="00A27B82">
      <w:r>
        <w:rPr>
          <w:b/>
        </w:rPr>
        <w:t xml:space="preserve">Scenario: </w:t>
      </w:r>
      <w:r>
        <w:t xml:space="preserve">After one </w:t>
      </w:r>
      <w:proofErr w:type="gramStart"/>
      <w:r>
        <w:t>clicks</w:t>
      </w:r>
      <w:proofErr w:type="gramEnd"/>
      <w:r>
        <w:t xml:space="preserve"> on the short succinct information for further information. They are loaded into a webpage filled with further description about the place.</w:t>
      </w:r>
    </w:p>
    <w:p w14:paraId="35E4155B" w14:textId="77777777" w:rsidR="00A27B82" w:rsidRDefault="00A27B82" w:rsidP="00A27B82">
      <w:pPr>
        <w:pStyle w:val="NoSpacing"/>
      </w:pPr>
      <w:r>
        <w:rPr>
          <w:b/>
        </w:rPr>
        <w:t xml:space="preserve">Given: </w:t>
      </w:r>
      <w:r>
        <w:t>I am in the “search results” page</w:t>
      </w:r>
    </w:p>
    <w:p w14:paraId="0A141D9A" w14:textId="77777777" w:rsidR="00A27B82" w:rsidRDefault="00A27B82" w:rsidP="00A27B82">
      <w:pPr>
        <w:pStyle w:val="NoSpacing"/>
      </w:pPr>
      <w:r w:rsidRPr="2435B5C1">
        <w:rPr>
          <w:b/>
          <w:bCs/>
        </w:rPr>
        <w:t xml:space="preserve">When: </w:t>
      </w:r>
      <w:r>
        <w:t>I click on one of the search results</w:t>
      </w:r>
    </w:p>
    <w:p w14:paraId="40C052BE" w14:textId="3A7EAE22" w:rsidR="00A27B82" w:rsidRDefault="00A27B82" w:rsidP="00A27B82">
      <w:pPr>
        <w:pStyle w:val="NoSpacing"/>
      </w:pPr>
      <w:r>
        <w:rPr>
          <w:b/>
        </w:rPr>
        <w:t xml:space="preserve">Then: </w:t>
      </w:r>
      <w:r>
        <w:t>A new page comes out with further description about the destination</w:t>
      </w:r>
    </w:p>
    <w:p w14:paraId="28EB2126" w14:textId="5F637DA1" w:rsidR="00896E04" w:rsidRDefault="00896E04" w:rsidP="00A27B82">
      <w:pPr>
        <w:pStyle w:val="NoSpacing"/>
      </w:pPr>
    </w:p>
    <w:p w14:paraId="06D766A1" w14:textId="729A337E" w:rsidR="00896E04" w:rsidRDefault="00896E04" w:rsidP="00A27B82">
      <w:pPr>
        <w:pStyle w:val="NoSpacing"/>
      </w:pPr>
    </w:p>
    <w:p w14:paraId="20B65739" w14:textId="61345278" w:rsidR="00EB2477" w:rsidRDefault="00EB2477" w:rsidP="00A27B82">
      <w:pPr>
        <w:pStyle w:val="NoSpacing"/>
      </w:pPr>
    </w:p>
    <w:p w14:paraId="2F4CB217" w14:textId="77777777" w:rsidR="00EB2477" w:rsidRDefault="00EB2477" w:rsidP="00A27B82">
      <w:pPr>
        <w:pStyle w:val="NoSpacing"/>
      </w:pPr>
    </w:p>
    <w:p w14:paraId="60F7C36F" w14:textId="77777777" w:rsidR="00EB2477" w:rsidRDefault="00EB2477" w:rsidP="00A27B82">
      <w:pPr>
        <w:pStyle w:val="NoSpacing"/>
      </w:pPr>
    </w:p>
    <w:p w14:paraId="1F4E4049" w14:textId="77777777" w:rsidR="00A27B82" w:rsidRDefault="00A27B82" w:rsidP="00A27B82">
      <w:pPr>
        <w:pStyle w:val="NoSpacing"/>
      </w:pPr>
      <w:r w:rsidRPr="3F9767B6">
        <w:rPr>
          <w:b/>
          <w:bCs/>
        </w:rPr>
        <w:t>Feature2</w:t>
      </w:r>
      <w:r>
        <w:t>: present customer reviews in the detailed destination page under the description</w:t>
      </w:r>
    </w:p>
    <w:p w14:paraId="1804E3FF" w14:textId="77777777" w:rsidR="00A27B82" w:rsidRDefault="00A27B82" w:rsidP="00A27B82">
      <w:pPr>
        <w:pStyle w:val="NoSpacing"/>
      </w:pPr>
    </w:p>
    <w:p w14:paraId="0EAB7F50" w14:textId="77777777" w:rsidR="00A27B82" w:rsidRDefault="00A27B82" w:rsidP="00A27B82">
      <w:pPr>
        <w:pStyle w:val="NoSpacing"/>
      </w:pPr>
    </w:p>
    <w:p w14:paraId="643FD316" w14:textId="77777777" w:rsidR="00A27B82" w:rsidRDefault="00A27B82" w:rsidP="00A27B82">
      <w:r>
        <w:rPr>
          <w:b/>
        </w:rPr>
        <w:t xml:space="preserve">As a: </w:t>
      </w:r>
      <w:r>
        <w:t>user</w:t>
      </w:r>
    </w:p>
    <w:p w14:paraId="7F91E794" w14:textId="77777777" w:rsidR="00A27B82" w:rsidRDefault="00A27B82" w:rsidP="00A27B82">
      <w:r>
        <w:rPr>
          <w:b/>
        </w:rPr>
        <w:t>So that:</w:t>
      </w:r>
      <w:r>
        <w:t xml:space="preserve"> I can obtain more genuine information about the place, by comparing the customers’ review to the its official description on the website.</w:t>
      </w:r>
    </w:p>
    <w:p w14:paraId="1B6E0AE2" w14:textId="77777777" w:rsidR="00A27B82" w:rsidRDefault="00A27B82" w:rsidP="00A27B82">
      <w:r>
        <w:rPr>
          <w:b/>
        </w:rPr>
        <w:t xml:space="preserve">I want to: </w:t>
      </w:r>
      <w:r>
        <w:t xml:space="preserve"> be provided with fellow customers’ opinion about the destination I have in mind</w:t>
      </w:r>
    </w:p>
    <w:p w14:paraId="67A44C27" w14:textId="77777777" w:rsidR="00A27B82" w:rsidRDefault="00A27B82" w:rsidP="00A27B82">
      <w:r w:rsidRPr="2435B5C1">
        <w:rPr>
          <w:b/>
          <w:bCs/>
        </w:rPr>
        <w:t xml:space="preserve">Scenario: </w:t>
      </w:r>
      <w:r>
        <w:t>When I scroll down from the description, I can see the customer review.</w:t>
      </w:r>
    </w:p>
    <w:p w14:paraId="250A5C05" w14:textId="77777777" w:rsidR="00A27B82" w:rsidRDefault="00A27B82" w:rsidP="00A27B82">
      <w:pPr>
        <w:pStyle w:val="NoSpacing"/>
      </w:pPr>
      <w:r>
        <w:rPr>
          <w:b/>
        </w:rPr>
        <w:t xml:space="preserve">Given: </w:t>
      </w:r>
      <w:r>
        <w:t>I am in the “detailed destination” page</w:t>
      </w:r>
    </w:p>
    <w:p w14:paraId="1978FC38" w14:textId="77777777" w:rsidR="00A27B82" w:rsidRDefault="00A27B82" w:rsidP="00A27B82">
      <w:pPr>
        <w:pStyle w:val="NoSpacing"/>
      </w:pPr>
      <w:r>
        <w:rPr>
          <w:b/>
        </w:rPr>
        <w:t xml:space="preserve">When: </w:t>
      </w:r>
      <w:r>
        <w:t>I scroll down from the description area</w:t>
      </w:r>
    </w:p>
    <w:p w14:paraId="51709FFF" w14:textId="77777777" w:rsidR="00A27B82" w:rsidRDefault="00A27B82" w:rsidP="00A27B82">
      <w:pPr>
        <w:pStyle w:val="NoSpacing"/>
      </w:pPr>
      <w:r w:rsidRPr="3F9767B6">
        <w:rPr>
          <w:b/>
          <w:bCs/>
        </w:rPr>
        <w:t xml:space="preserve">Then: </w:t>
      </w:r>
      <w:r>
        <w:t>I see the customer reviews</w:t>
      </w:r>
    </w:p>
    <w:p w14:paraId="68B6E78E" w14:textId="77777777" w:rsidR="00A27B82" w:rsidRDefault="00A27B82" w:rsidP="00A27B82"/>
    <w:p w14:paraId="5B971540" w14:textId="77777777" w:rsidR="00EB2477" w:rsidRDefault="00EB2477" w:rsidP="00A27B82">
      <w:pPr>
        <w:pStyle w:val="NoSpacing"/>
        <w:rPr>
          <w:b/>
          <w:bCs/>
        </w:rPr>
      </w:pPr>
    </w:p>
    <w:p w14:paraId="69932631" w14:textId="77777777" w:rsidR="00EB2477" w:rsidRDefault="00EB2477" w:rsidP="00A27B82">
      <w:pPr>
        <w:pStyle w:val="NoSpacing"/>
        <w:rPr>
          <w:b/>
          <w:bCs/>
        </w:rPr>
      </w:pPr>
    </w:p>
    <w:p w14:paraId="57880C80" w14:textId="77777777" w:rsidR="00EB2477" w:rsidRDefault="00EB2477" w:rsidP="00A27B82">
      <w:pPr>
        <w:pStyle w:val="NoSpacing"/>
        <w:rPr>
          <w:b/>
          <w:bCs/>
        </w:rPr>
      </w:pPr>
    </w:p>
    <w:p w14:paraId="57AB177B" w14:textId="77777777" w:rsidR="00EB2477" w:rsidRDefault="00EB2477" w:rsidP="00A27B82">
      <w:pPr>
        <w:pStyle w:val="NoSpacing"/>
        <w:rPr>
          <w:b/>
          <w:bCs/>
        </w:rPr>
      </w:pPr>
    </w:p>
    <w:p w14:paraId="69C5CE9B" w14:textId="77777777" w:rsidR="00EB2477" w:rsidRDefault="00EB2477" w:rsidP="00A27B82">
      <w:pPr>
        <w:pStyle w:val="NoSpacing"/>
        <w:rPr>
          <w:b/>
          <w:bCs/>
        </w:rPr>
      </w:pPr>
    </w:p>
    <w:p w14:paraId="1DCED456" w14:textId="77777777" w:rsidR="00EB2477" w:rsidRDefault="00EB2477" w:rsidP="00A27B82">
      <w:pPr>
        <w:pStyle w:val="NoSpacing"/>
        <w:rPr>
          <w:b/>
          <w:bCs/>
        </w:rPr>
      </w:pPr>
    </w:p>
    <w:p w14:paraId="06978B66" w14:textId="77777777" w:rsidR="00EB2477" w:rsidRDefault="00EB2477" w:rsidP="00A27B82">
      <w:pPr>
        <w:pStyle w:val="NoSpacing"/>
        <w:rPr>
          <w:b/>
          <w:bCs/>
        </w:rPr>
      </w:pPr>
    </w:p>
    <w:p w14:paraId="5DDEF2A1" w14:textId="77777777" w:rsidR="00EB2477" w:rsidRDefault="00EB2477" w:rsidP="00A27B82">
      <w:pPr>
        <w:pStyle w:val="NoSpacing"/>
        <w:rPr>
          <w:b/>
          <w:bCs/>
        </w:rPr>
      </w:pPr>
    </w:p>
    <w:p w14:paraId="539E8B0B" w14:textId="77777777" w:rsidR="00EB2477" w:rsidRDefault="00EB2477" w:rsidP="00A27B82">
      <w:pPr>
        <w:pStyle w:val="NoSpacing"/>
        <w:rPr>
          <w:b/>
          <w:bCs/>
        </w:rPr>
      </w:pPr>
    </w:p>
    <w:p w14:paraId="005C5E4C" w14:textId="77777777" w:rsidR="00EB2477" w:rsidRDefault="00EB2477" w:rsidP="00A27B82">
      <w:pPr>
        <w:pStyle w:val="NoSpacing"/>
        <w:rPr>
          <w:b/>
          <w:bCs/>
        </w:rPr>
      </w:pPr>
    </w:p>
    <w:p w14:paraId="13E55FE1" w14:textId="04490548" w:rsidR="00A27B82" w:rsidRDefault="00A27B82" w:rsidP="00A27B82">
      <w:pPr>
        <w:pStyle w:val="NoSpacing"/>
      </w:pPr>
      <w:r w:rsidRPr="3F9767B6">
        <w:rPr>
          <w:b/>
          <w:bCs/>
        </w:rPr>
        <w:t>Feature3</w:t>
      </w:r>
      <w:r>
        <w:t>: present the location of the destination in a map with its personal details</w:t>
      </w:r>
    </w:p>
    <w:p w14:paraId="619BF88D" w14:textId="77777777" w:rsidR="00A27B82" w:rsidRDefault="00A27B82" w:rsidP="00A27B82">
      <w:pPr>
        <w:pStyle w:val="NoSpacing"/>
      </w:pPr>
    </w:p>
    <w:p w14:paraId="379B33CE" w14:textId="77777777" w:rsidR="00A27B82" w:rsidRDefault="00A27B82" w:rsidP="00A27B82">
      <w:pPr>
        <w:pStyle w:val="NoSpacing"/>
      </w:pPr>
    </w:p>
    <w:p w14:paraId="581F45F8" w14:textId="77777777" w:rsidR="00A27B82" w:rsidRDefault="00A27B82" w:rsidP="00A27B82">
      <w:r>
        <w:rPr>
          <w:b/>
        </w:rPr>
        <w:t xml:space="preserve">As a: </w:t>
      </w:r>
      <w:r>
        <w:t>user</w:t>
      </w:r>
    </w:p>
    <w:p w14:paraId="42CC16A8" w14:textId="77777777" w:rsidR="00A27B82" w:rsidRDefault="00A27B82" w:rsidP="00A27B82">
      <w:r>
        <w:rPr>
          <w:b/>
        </w:rPr>
        <w:t>So that:</w:t>
      </w:r>
      <w:r>
        <w:t xml:space="preserve"> I can plan my way to get there</w:t>
      </w:r>
    </w:p>
    <w:p w14:paraId="2A8E0386" w14:textId="77777777" w:rsidR="00A27B82" w:rsidRDefault="00A27B82" w:rsidP="00A27B82">
      <w:r>
        <w:rPr>
          <w:b/>
        </w:rPr>
        <w:t xml:space="preserve">I want to: </w:t>
      </w:r>
      <w:r>
        <w:t xml:space="preserve"> see the location and personal detail of the destination</w:t>
      </w:r>
    </w:p>
    <w:p w14:paraId="2529F303" w14:textId="77777777" w:rsidR="00A27B82" w:rsidRDefault="00A27B82" w:rsidP="00A27B82">
      <w:r>
        <w:rPr>
          <w:b/>
        </w:rPr>
        <w:t xml:space="preserve">Scenario: </w:t>
      </w:r>
      <w:r>
        <w:t xml:space="preserve">There is a map with the destination’s address, phone number and website next to the description. </w:t>
      </w:r>
    </w:p>
    <w:p w14:paraId="555C90EE" w14:textId="77777777" w:rsidR="00A27B82" w:rsidRDefault="00A27B82" w:rsidP="00A27B82">
      <w:pPr>
        <w:pStyle w:val="NoSpacing"/>
      </w:pPr>
      <w:r>
        <w:rPr>
          <w:b/>
        </w:rPr>
        <w:t xml:space="preserve">Given: </w:t>
      </w:r>
      <w:r>
        <w:t>I am in the “detailed destination” page</w:t>
      </w:r>
    </w:p>
    <w:p w14:paraId="5B30E84E" w14:textId="77777777" w:rsidR="00A27B82" w:rsidRDefault="00A27B82" w:rsidP="00A27B82">
      <w:pPr>
        <w:pStyle w:val="NoSpacing"/>
      </w:pPr>
      <w:r w:rsidRPr="3F9767B6">
        <w:rPr>
          <w:b/>
          <w:bCs/>
        </w:rPr>
        <w:t xml:space="preserve">Then: </w:t>
      </w:r>
      <w:r>
        <w:t>I can see a map with the destination’s personal details</w:t>
      </w:r>
    </w:p>
    <w:p w14:paraId="7E4CDD1C" w14:textId="77777777" w:rsidR="00A27B82" w:rsidRDefault="00A27B82" w:rsidP="00A27B82">
      <w:pPr>
        <w:pStyle w:val="NoSpacing"/>
      </w:pPr>
    </w:p>
    <w:p w14:paraId="6C00ACCD" w14:textId="77777777" w:rsidR="00EB2477" w:rsidRDefault="00EB2477" w:rsidP="00A27B82">
      <w:pPr>
        <w:pStyle w:val="NoSpacing"/>
        <w:rPr>
          <w:b/>
          <w:bCs/>
        </w:rPr>
      </w:pPr>
    </w:p>
    <w:p w14:paraId="11D99C47" w14:textId="77777777" w:rsidR="00EB2477" w:rsidRDefault="00EB2477" w:rsidP="00A27B82">
      <w:pPr>
        <w:pStyle w:val="NoSpacing"/>
        <w:rPr>
          <w:b/>
          <w:bCs/>
        </w:rPr>
      </w:pPr>
    </w:p>
    <w:p w14:paraId="79FBFA4E" w14:textId="77777777" w:rsidR="00EB2477" w:rsidRDefault="00EB2477" w:rsidP="00A27B82">
      <w:pPr>
        <w:pStyle w:val="NoSpacing"/>
        <w:rPr>
          <w:b/>
          <w:bCs/>
        </w:rPr>
      </w:pPr>
    </w:p>
    <w:p w14:paraId="6EA05C89" w14:textId="77777777" w:rsidR="00EB2477" w:rsidRDefault="00EB2477" w:rsidP="00A27B82">
      <w:pPr>
        <w:pStyle w:val="NoSpacing"/>
        <w:rPr>
          <w:b/>
          <w:bCs/>
        </w:rPr>
      </w:pPr>
    </w:p>
    <w:p w14:paraId="4C0C2F3E" w14:textId="52BE6E75" w:rsidR="00A27B82" w:rsidRDefault="00A27B82" w:rsidP="00A27B82">
      <w:pPr>
        <w:pStyle w:val="NoSpacing"/>
      </w:pPr>
      <w:r w:rsidRPr="3F9767B6">
        <w:rPr>
          <w:b/>
          <w:bCs/>
        </w:rPr>
        <w:t>Feature4</w:t>
      </w:r>
      <w:r>
        <w:t xml:space="preserve">: present all nearby places to the destination, grouped by accommodation, attraction and restaurant </w:t>
      </w:r>
    </w:p>
    <w:p w14:paraId="0A7D3C16" w14:textId="77777777" w:rsidR="00A27B82" w:rsidRDefault="00A27B82" w:rsidP="00A27B82">
      <w:pPr>
        <w:pStyle w:val="NoSpacing"/>
      </w:pPr>
    </w:p>
    <w:p w14:paraId="0176D450" w14:textId="77777777" w:rsidR="00A27B82" w:rsidRDefault="00A27B82" w:rsidP="00A27B82">
      <w:pPr>
        <w:pStyle w:val="NoSpacing"/>
      </w:pPr>
    </w:p>
    <w:p w14:paraId="46BBBD01" w14:textId="77777777" w:rsidR="00A27B82" w:rsidRDefault="00A27B82" w:rsidP="00A27B82">
      <w:r>
        <w:rPr>
          <w:b/>
        </w:rPr>
        <w:t xml:space="preserve">As a: </w:t>
      </w:r>
      <w:r>
        <w:t>user</w:t>
      </w:r>
    </w:p>
    <w:p w14:paraId="2B4EB532" w14:textId="77777777" w:rsidR="00A27B82" w:rsidRDefault="00A27B82" w:rsidP="00A27B82">
      <w:r>
        <w:rPr>
          <w:b/>
        </w:rPr>
        <w:t>So that:</w:t>
      </w:r>
      <w:r>
        <w:t xml:space="preserve"> I can plan my trip after visiting the current destination</w:t>
      </w:r>
    </w:p>
    <w:p w14:paraId="0589F857" w14:textId="77777777" w:rsidR="00A27B82" w:rsidRDefault="00A27B82" w:rsidP="00A27B82">
      <w:r>
        <w:rPr>
          <w:b/>
        </w:rPr>
        <w:t xml:space="preserve">I want to: </w:t>
      </w:r>
      <w:r>
        <w:t xml:space="preserve"> see all the nearby places to the destination</w:t>
      </w:r>
    </w:p>
    <w:p w14:paraId="1908C56D" w14:textId="77777777" w:rsidR="00A27B82" w:rsidRDefault="00A27B82" w:rsidP="00A27B82">
      <w:pPr>
        <w:pStyle w:val="NoSpacing"/>
      </w:pPr>
      <w:r>
        <w:rPr>
          <w:b/>
        </w:rPr>
        <w:t xml:space="preserve">Scenario: </w:t>
      </w:r>
      <w:r>
        <w:t xml:space="preserve">below the customers’ reviews, there shows all nearby places to the destination, grouped by accommodation, attraction and restaurant </w:t>
      </w:r>
    </w:p>
    <w:p w14:paraId="008A9356" w14:textId="77777777" w:rsidR="00A27B82" w:rsidRDefault="00A27B82" w:rsidP="00A27B82"/>
    <w:p w14:paraId="3B83C6FD" w14:textId="77777777" w:rsidR="00EB2477" w:rsidRDefault="00EB2477" w:rsidP="00EB2477">
      <w:pPr>
        <w:pStyle w:val="NoSpacing"/>
      </w:pPr>
      <w:r>
        <w:rPr>
          <w:b/>
        </w:rPr>
        <w:t xml:space="preserve">Given: </w:t>
      </w:r>
      <w:r>
        <w:t>I am in the “detailed destination” page</w:t>
      </w:r>
    </w:p>
    <w:p w14:paraId="4975A1B7" w14:textId="77777777" w:rsidR="00EB2477" w:rsidRDefault="00EB2477" w:rsidP="00EB2477">
      <w:pPr>
        <w:pStyle w:val="NoSpacing"/>
      </w:pPr>
      <w:r>
        <w:rPr>
          <w:b/>
        </w:rPr>
        <w:t xml:space="preserve">When: </w:t>
      </w:r>
      <w:r>
        <w:t>I scroll down below customers’ reviews</w:t>
      </w:r>
    </w:p>
    <w:p w14:paraId="39BAE539" w14:textId="60C403EF" w:rsidR="00A27B82" w:rsidRDefault="00EB2477" w:rsidP="00EB2477">
      <w:pPr>
        <w:pStyle w:val="NoSpacing"/>
      </w:pPr>
      <w:r>
        <w:rPr>
          <w:b/>
        </w:rPr>
        <w:t xml:space="preserve">Then: </w:t>
      </w:r>
      <w:r>
        <w:t>I can see all nearby places to the destination.</w:t>
      </w:r>
    </w:p>
    <w:p w14:paraId="5AD7D48B" w14:textId="2501C7D7" w:rsidR="00EB2477" w:rsidRDefault="00EB2477" w:rsidP="00EB2477">
      <w:pPr>
        <w:pStyle w:val="NoSpacing"/>
      </w:pPr>
    </w:p>
    <w:p w14:paraId="505C59CC" w14:textId="01EDC706" w:rsidR="00EB2477" w:rsidRDefault="00EB2477" w:rsidP="00EB2477">
      <w:pPr>
        <w:pStyle w:val="NoSpacing"/>
      </w:pPr>
    </w:p>
    <w:p w14:paraId="19F8D17A" w14:textId="7988F3CF" w:rsidR="00EB2477" w:rsidRDefault="00EB2477" w:rsidP="00EB2477">
      <w:pPr>
        <w:pStyle w:val="NoSpacing"/>
      </w:pPr>
    </w:p>
    <w:p w14:paraId="15FE4FC7" w14:textId="58473745" w:rsidR="00EB2477" w:rsidRDefault="00EB2477" w:rsidP="00EB2477">
      <w:pPr>
        <w:pStyle w:val="NoSpacing"/>
      </w:pPr>
    </w:p>
    <w:p w14:paraId="3F2031D3" w14:textId="51244ABC" w:rsidR="00EB2477" w:rsidRDefault="00EB2477" w:rsidP="00EB2477">
      <w:pPr>
        <w:pStyle w:val="NoSpacing"/>
      </w:pPr>
    </w:p>
    <w:p w14:paraId="7853FB64" w14:textId="48E01726" w:rsidR="00EB2477" w:rsidRDefault="00EB2477" w:rsidP="00EB2477">
      <w:pPr>
        <w:pStyle w:val="NoSpacing"/>
      </w:pPr>
    </w:p>
    <w:p w14:paraId="57E4F554" w14:textId="77777777" w:rsidR="00EB2477" w:rsidRDefault="00EB2477" w:rsidP="00EB2477">
      <w:pPr>
        <w:pStyle w:val="NoSpacing"/>
      </w:pPr>
    </w:p>
    <w:p w14:paraId="51F89A57" w14:textId="77777777" w:rsidR="00A27B82" w:rsidRDefault="00A27B82" w:rsidP="00A27B82">
      <w:pPr>
        <w:rPr>
          <w:rStyle w:val="Heading3Char"/>
        </w:rPr>
      </w:pPr>
      <w:bookmarkStart w:id="20" w:name="_Toc7181983"/>
      <w:r w:rsidRPr="3F9767B6">
        <w:rPr>
          <w:rStyle w:val="Heading3Char"/>
        </w:rPr>
        <w:lastRenderedPageBreak/>
        <w:t>Requirement 4:</w:t>
      </w:r>
      <w:bookmarkEnd w:id="20"/>
      <w:r w:rsidRPr="3F9767B6">
        <w:rPr>
          <w:b/>
          <w:bCs/>
        </w:rPr>
        <w:t xml:space="preserve"> </w:t>
      </w:r>
      <w:r>
        <w:t>To provide a function that allows the user to plan their trip</w:t>
      </w:r>
    </w:p>
    <w:p w14:paraId="4945E541" w14:textId="77777777" w:rsidR="00A27B82" w:rsidRDefault="00A27B82" w:rsidP="00A27B82">
      <w:r>
        <w:rPr>
          <w:b/>
        </w:rPr>
        <w:t>Feature1</w:t>
      </w:r>
      <w:r>
        <w:t>: To have an interactive, personal timetable in the profile page.</w:t>
      </w:r>
    </w:p>
    <w:p w14:paraId="1978CCCD" w14:textId="77777777" w:rsidR="00A27B82" w:rsidRDefault="00A27B82" w:rsidP="00A27B82"/>
    <w:p w14:paraId="4A559450" w14:textId="77777777" w:rsidR="00A27B82" w:rsidRDefault="00A27B82" w:rsidP="00A27B82">
      <w:r>
        <w:rPr>
          <w:b/>
        </w:rPr>
        <w:t xml:space="preserve">As a: </w:t>
      </w:r>
      <w:r>
        <w:t xml:space="preserve">user </w:t>
      </w:r>
    </w:p>
    <w:p w14:paraId="5027919C" w14:textId="77777777" w:rsidR="00A27B82" w:rsidRDefault="00A27B82" w:rsidP="00A27B82">
      <w:r>
        <w:rPr>
          <w:b/>
        </w:rPr>
        <w:t>So that:</w:t>
      </w:r>
      <w:r>
        <w:t xml:space="preserve"> So that I can easily view my timetable</w:t>
      </w:r>
    </w:p>
    <w:p w14:paraId="1909F1A1" w14:textId="77777777" w:rsidR="00A27B82" w:rsidRDefault="00A27B82" w:rsidP="00A27B82">
      <w:r>
        <w:rPr>
          <w:b/>
        </w:rPr>
        <w:t xml:space="preserve">I want to: </w:t>
      </w:r>
      <w:r>
        <w:t xml:space="preserve">see the interactive, personal timetable </w:t>
      </w:r>
    </w:p>
    <w:p w14:paraId="2D876CCE" w14:textId="77777777" w:rsidR="00A27B82" w:rsidRDefault="00A27B82" w:rsidP="00A27B82">
      <w:r>
        <w:rPr>
          <w:b/>
        </w:rPr>
        <w:t xml:space="preserve">Scenario: </w:t>
      </w:r>
      <w:r>
        <w:t>After they click on the profile pick, they will see their details and the timetable underneath it.</w:t>
      </w:r>
    </w:p>
    <w:p w14:paraId="3F65E0F8" w14:textId="77777777" w:rsidR="00A27B82" w:rsidRDefault="00A27B82" w:rsidP="00A27B82">
      <w:pPr>
        <w:pStyle w:val="NoSpacing"/>
      </w:pPr>
      <w:r>
        <w:rPr>
          <w:b/>
        </w:rPr>
        <w:t xml:space="preserve">Given: </w:t>
      </w:r>
      <w:r>
        <w:t>I am in the search page</w:t>
      </w:r>
    </w:p>
    <w:p w14:paraId="42746488" w14:textId="77777777" w:rsidR="00A27B82" w:rsidRDefault="00A27B82" w:rsidP="00A27B82">
      <w:pPr>
        <w:pStyle w:val="NoSpacing"/>
        <w:rPr>
          <w:b/>
        </w:rPr>
      </w:pPr>
      <w:r>
        <w:rPr>
          <w:b/>
        </w:rPr>
        <w:t xml:space="preserve">When: </w:t>
      </w:r>
      <w:r>
        <w:t xml:space="preserve">I press the profile button </w:t>
      </w:r>
    </w:p>
    <w:p w14:paraId="06419877" w14:textId="77777777" w:rsidR="00A27B82" w:rsidRDefault="00A27B82" w:rsidP="00A27B82">
      <w:pPr>
        <w:pStyle w:val="NoSpacing"/>
      </w:pPr>
      <w:r>
        <w:rPr>
          <w:b/>
        </w:rPr>
        <w:t xml:space="preserve">Then: </w:t>
      </w:r>
      <w:r>
        <w:t>It should load the profile page</w:t>
      </w:r>
    </w:p>
    <w:p w14:paraId="1D82C5A7" w14:textId="77777777" w:rsidR="00A27B82" w:rsidRDefault="00A27B82" w:rsidP="00A27B82">
      <w:pPr>
        <w:pStyle w:val="NoSpacing"/>
      </w:pPr>
      <w:r>
        <w:rPr>
          <w:b/>
        </w:rPr>
        <w:t xml:space="preserve">And: </w:t>
      </w:r>
      <w:r>
        <w:t>The page will have their username, email and underneath that information will be the timetable</w:t>
      </w:r>
    </w:p>
    <w:p w14:paraId="3CE568E4" w14:textId="77777777" w:rsidR="00A27B82" w:rsidRDefault="00A27B82" w:rsidP="00A27B82">
      <w:pPr>
        <w:pStyle w:val="NoSpacing"/>
      </w:pPr>
    </w:p>
    <w:p w14:paraId="4F508865" w14:textId="4BE5778C" w:rsidR="00A27B82" w:rsidRDefault="00EB2477" w:rsidP="00A27B82">
      <w:r>
        <w:rPr>
          <w:noProof/>
        </w:rPr>
        <w:drawing>
          <wp:anchor distT="0" distB="0" distL="114300" distR="114300" simplePos="0" relativeHeight="251633664" behindDoc="1" locked="0" layoutInCell="1" allowOverlap="1" wp14:anchorId="1D344067" wp14:editId="392A74EB">
            <wp:simplePos x="0" y="0"/>
            <wp:positionH relativeFrom="column">
              <wp:posOffset>-57150</wp:posOffset>
            </wp:positionH>
            <wp:positionV relativeFrom="paragraph">
              <wp:posOffset>463550</wp:posOffset>
            </wp:positionV>
            <wp:extent cx="6163138" cy="2914650"/>
            <wp:effectExtent l="0" t="0" r="9525" b="0"/>
            <wp:wrapTight wrapText="bothSides">
              <wp:wrapPolygon edited="0">
                <wp:start x="0" y="0"/>
                <wp:lineTo x="0" y="21459"/>
                <wp:lineTo x="21567" y="21459"/>
                <wp:lineTo x="21567" y="0"/>
                <wp:lineTo x="0" y="0"/>
              </wp:wrapPolygon>
            </wp:wrapTight>
            <wp:docPr id="967182652" name="Picture 17219005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900511"/>
                    <pic:cNvPicPr/>
                  </pic:nvPicPr>
                  <pic:blipFill>
                    <a:blip r:embed="rId15">
                      <a:extLst>
                        <a:ext uri="{28A0092B-C50C-407E-A947-70E740481C1C}">
                          <a14:useLocalDpi xmlns:a14="http://schemas.microsoft.com/office/drawing/2010/main" val="0"/>
                        </a:ext>
                      </a:extLst>
                    </a:blip>
                    <a:stretch>
                      <a:fillRect/>
                    </a:stretch>
                  </pic:blipFill>
                  <pic:spPr>
                    <a:xfrm>
                      <a:off x="0" y="0"/>
                      <a:ext cx="6163138" cy="2914650"/>
                    </a:xfrm>
                    <a:prstGeom prst="rect">
                      <a:avLst/>
                    </a:prstGeom>
                  </pic:spPr>
                </pic:pic>
              </a:graphicData>
            </a:graphic>
          </wp:anchor>
        </w:drawing>
      </w:r>
      <w:r w:rsidR="00A27B82">
        <w:br w:type="page"/>
      </w:r>
    </w:p>
    <w:p w14:paraId="5F8D741D" w14:textId="77777777" w:rsidR="00A27B82" w:rsidRDefault="00A27B82" w:rsidP="00A27B82">
      <w:pPr>
        <w:rPr>
          <w:b/>
          <w:bCs/>
        </w:rPr>
      </w:pPr>
      <w:r w:rsidRPr="3F9767B6">
        <w:rPr>
          <w:b/>
          <w:bCs/>
        </w:rPr>
        <w:lastRenderedPageBreak/>
        <w:t>Feature2</w:t>
      </w:r>
      <w:r>
        <w:t>: Be able to add the destination into a bank where you can later use to timetable your trip.</w:t>
      </w:r>
    </w:p>
    <w:p w14:paraId="50AC6C2D" w14:textId="77777777" w:rsidR="00A27B82" w:rsidRDefault="00A27B82" w:rsidP="00A27B82"/>
    <w:p w14:paraId="01BEECEB" w14:textId="77777777" w:rsidR="00A27B82" w:rsidRDefault="00A27B82" w:rsidP="00A27B82">
      <w:r>
        <w:rPr>
          <w:b/>
        </w:rPr>
        <w:t xml:space="preserve">As a: </w:t>
      </w:r>
      <w:r>
        <w:t xml:space="preserve">user </w:t>
      </w:r>
    </w:p>
    <w:p w14:paraId="14939C6F" w14:textId="77777777" w:rsidR="00A27B82" w:rsidRDefault="00A27B82" w:rsidP="00A27B82">
      <w:r>
        <w:rPr>
          <w:b/>
        </w:rPr>
        <w:t>So that:</w:t>
      </w:r>
      <w:r>
        <w:t xml:space="preserve"> easily access the destination I have in mind onto the timetable</w:t>
      </w:r>
    </w:p>
    <w:p w14:paraId="7DE5167B" w14:textId="77777777" w:rsidR="00A27B82" w:rsidRDefault="00A27B82" w:rsidP="00A27B82">
      <w:r>
        <w:rPr>
          <w:b/>
        </w:rPr>
        <w:t xml:space="preserve">I want to: </w:t>
      </w:r>
      <w:r>
        <w:t xml:space="preserve">see the destination I saved within a bank </w:t>
      </w:r>
    </w:p>
    <w:p w14:paraId="589C5A74" w14:textId="77777777" w:rsidR="00A27B82" w:rsidRDefault="00A27B82" w:rsidP="00A27B82">
      <w:r>
        <w:rPr>
          <w:b/>
        </w:rPr>
        <w:t xml:space="preserve">Scenario: </w:t>
      </w:r>
      <w:r>
        <w:t>After they click on the profile pick, they will see on the right-hand side the bank of destination they saved from the detailed destination webpage</w:t>
      </w:r>
    </w:p>
    <w:p w14:paraId="0146F208" w14:textId="77777777" w:rsidR="00A27B82" w:rsidRDefault="00A27B82" w:rsidP="00A27B82">
      <w:pPr>
        <w:pStyle w:val="NoSpacing"/>
      </w:pPr>
      <w:r>
        <w:rPr>
          <w:b/>
        </w:rPr>
        <w:t xml:space="preserve">Given: </w:t>
      </w:r>
      <w:r>
        <w:t>I am in the detailed destination page</w:t>
      </w:r>
    </w:p>
    <w:p w14:paraId="19BFC0E0" w14:textId="77777777" w:rsidR="00A27B82" w:rsidRDefault="00A27B82" w:rsidP="00A27B82">
      <w:pPr>
        <w:pStyle w:val="NoSpacing"/>
        <w:rPr>
          <w:b/>
        </w:rPr>
      </w:pPr>
      <w:r>
        <w:rPr>
          <w:b/>
        </w:rPr>
        <w:t xml:space="preserve">When: </w:t>
      </w:r>
      <w:r>
        <w:t xml:space="preserve">I press the ‘Add to timetable’ </w:t>
      </w:r>
    </w:p>
    <w:p w14:paraId="6C570C0B" w14:textId="77777777" w:rsidR="00A27B82" w:rsidRDefault="00A27B82" w:rsidP="00A27B82">
      <w:pPr>
        <w:pStyle w:val="NoSpacing"/>
      </w:pPr>
      <w:r>
        <w:rPr>
          <w:b/>
        </w:rPr>
        <w:t xml:space="preserve">Then: </w:t>
      </w:r>
      <w:r>
        <w:t>It should save in the bank</w:t>
      </w:r>
    </w:p>
    <w:p w14:paraId="6275EFF4" w14:textId="47172462" w:rsidR="00A27B82" w:rsidRDefault="00A27B82" w:rsidP="00A27B82">
      <w:pPr>
        <w:pStyle w:val="NoSpacing"/>
      </w:pPr>
      <w:r>
        <w:rPr>
          <w:b/>
        </w:rPr>
        <w:t>When:</w:t>
      </w:r>
      <w:r>
        <w:t xml:space="preserve"> I enter the Profile page </w:t>
      </w:r>
    </w:p>
    <w:p w14:paraId="5DDB9F50" w14:textId="1BAEEEDE" w:rsidR="00EB2477" w:rsidRDefault="00EB2477" w:rsidP="00A27B82">
      <w:pPr>
        <w:pStyle w:val="NoSpacing"/>
      </w:pPr>
      <w:r w:rsidRPr="3F9767B6">
        <w:rPr>
          <w:b/>
          <w:bCs/>
        </w:rPr>
        <w:t xml:space="preserve">And: </w:t>
      </w:r>
      <w:r>
        <w:t>on the right-hand side there should be a new “destination box” that is stored in the bank.</w:t>
      </w:r>
    </w:p>
    <w:p w14:paraId="61A4E437" w14:textId="7B84B92C" w:rsidR="00A27B82" w:rsidRDefault="00EB2477" w:rsidP="00A27B82">
      <w:r>
        <w:rPr>
          <w:noProof/>
        </w:rPr>
        <w:drawing>
          <wp:anchor distT="0" distB="0" distL="114300" distR="114300" simplePos="0" relativeHeight="251636736" behindDoc="1" locked="0" layoutInCell="1" allowOverlap="1" wp14:anchorId="636ED4B7" wp14:editId="5D59BE63">
            <wp:simplePos x="0" y="0"/>
            <wp:positionH relativeFrom="column">
              <wp:posOffset>0</wp:posOffset>
            </wp:positionH>
            <wp:positionV relativeFrom="paragraph">
              <wp:posOffset>845820</wp:posOffset>
            </wp:positionV>
            <wp:extent cx="5734052" cy="2699782"/>
            <wp:effectExtent l="0" t="0" r="0" b="5715"/>
            <wp:wrapTight wrapText="bothSides">
              <wp:wrapPolygon edited="0">
                <wp:start x="0" y="0"/>
                <wp:lineTo x="0" y="21493"/>
                <wp:lineTo x="21528" y="21493"/>
                <wp:lineTo x="21528" y="0"/>
                <wp:lineTo x="0" y="0"/>
              </wp:wrapPolygon>
            </wp:wrapTight>
            <wp:docPr id="107214905"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734052" cy="2699782"/>
                    </a:xfrm>
                    <a:prstGeom prst="rect">
                      <a:avLst/>
                    </a:prstGeom>
                  </pic:spPr>
                </pic:pic>
              </a:graphicData>
            </a:graphic>
          </wp:anchor>
        </w:drawing>
      </w:r>
      <w:r w:rsidR="00A27B82">
        <w:br w:type="page"/>
      </w:r>
    </w:p>
    <w:p w14:paraId="0DD3EFA5" w14:textId="56E9BE92" w:rsidR="00A27B82" w:rsidRDefault="00A27B82" w:rsidP="00EB2477">
      <w:pPr>
        <w:pStyle w:val="NoSpacing"/>
      </w:pPr>
      <w:r>
        <w:rPr>
          <w:b/>
          <w:bCs/>
        </w:rPr>
        <w:lastRenderedPageBreak/>
        <w:t>Feature3</w:t>
      </w:r>
      <w:r>
        <w:t>: To be able to add a destination from the bank.</w:t>
      </w:r>
    </w:p>
    <w:p w14:paraId="6040C260" w14:textId="2F6DC6D3" w:rsidR="00EB2477" w:rsidRDefault="00EB2477" w:rsidP="00EB2477">
      <w:pPr>
        <w:pStyle w:val="NoSpacing"/>
      </w:pPr>
    </w:p>
    <w:p w14:paraId="21716059" w14:textId="77777777" w:rsidR="00EB2477" w:rsidRDefault="00EB2477" w:rsidP="00EB2477">
      <w:pPr>
        <w:pStyle w:val="NoSpacing"/>
        <w:rPr>
          <w:b/>
          <w:bCs/>
        </w:rPr>
      </w:pPr>
    </w:p>
    <w:p w14:paraId="169D425E" w14:textId="77777777" w:rsidR="00A27B82" w:rsidRDefault="00A27B82" w:rsidP="00A27B82">
      <w:pPr>
        <w:rPr>
          <w:b/>
          <w:bCs/>
        </w:rPr>
      </w:pPr>
      <w:r>
        <w:rPr>
          <w:b/>
          <w:bCs/>
        </w:rPr>
        <w:t xml:space="preserve">As a: </w:t>
      </w:r>
      <w:r>
        <w:t xml:space="preserve">user </w:t>
      </w:r>
    </w:p>
    <w:p w14:paraId="2A07D72F" w14:textId="77777777" w:rsidR="00A27B82" w:rsidRDefault="00A27B82" w:rsidP="00A27B82">
      <w:r>
        <w:rPr>
          <w:b/>
        </w:rPr>
        <w:t>So that:</w:t>
      </w:r>
      <w:r>
        <w:t xml:space="preserve"> to schedule my trip for the week.</w:t>
      </w:r>
    </w:p>
    <w:p w14:paraId="09D6E10C" w14:textId="77777777" w:rsidR="00A27B82" w:rsidRDefault="00A27B82" w:rsidP="00A27B82">
      <w:r>
        <w:rPr>
          <w:b/>
        </w:rPr>
        <w:t xml:space="preserve">I want to: </w:t>
      </w:r>
      <w:r>
        <w:t xml:space="preserve">add a destination to any timeslot in the timetable. </w:t>
      </w:r>
    </w:p>
    <w:p w14:paraId="13843AF7" w14:textId="77777777" w:rsidR="00A27B82" w:rsidRDefault="00A27B82" w:rsidP="00A27B82">
      <w:r>
        <w:rPr>
          <w:b/>
        </w:rPr>
        <w:t xml:space="preserve">Scenario: </w:t>
      </w:r>
      <w:r>
        <w:t>When a user enters the profile page, he can move the destination boxes from the bank into the any timeslots in the timetable.</w:t>
      </w:r>
    </w:p>
    <w:p w14:paraId="52D6D2A5" w14:textId="77777777" w:rsidR="00A27B82" w:rsidRDefault="00A27B82" w:rsidP="00A27B82">
      <w:pPr>
        <w:pStyle w:val="NoSpacing"/>
      </w:pPr>
      <w:r>
        <w:rPr>
          <w:b/>
        </w:rPr>
        <w:t xml:space="preserve">Given: </w:t>
      </w:r>
      <w:r>
        <w:t>I am in the profile page</w:t>
      </w:r>
    </w:p>
    <w:p w14:paraId="165BF7A2" w14:textId="77777777" w:rsidR="00A27B82" w:rsidRDefault="00A27B82" w:rsidP="00A27B82">
      <w:pPr>
        <w:pStyle w:val="NoSpacing"/>
        <w:rPr>
          <w:b/>
        </w:rPr>
      </w:pPr>
      <w:r>
        <w:rPr>
          <w:b/>
        </w:rPr>
        <w:t xml:space="preserve">When: </w:t>
      </w:r>
      <w:r>
        <w:t>I drag a destination box from the bank into one of the timeslots in the timetable</w:t>
      </w:r>
    </w:p>
    <w:p w14:paraId="6137C6B5" w14:textId="77777777" w:rsidR="00A27B82" w:rsidRDefault="00A27B82" w:rsidP="00A27B82">
      <w:pPr>
        <w:pStyle w:val="NoSpacing"/>
      </w:pPr>
      <w:r>
        <w:rPr>
          <w:b/>
        </w:rPr>
        <w:t xml:space="preserve">Then: </w:t>
      </w:r>
      <w:r>
        <w:t>That timeslot will be filled with the destination box</w:t>
      </w:r>
    </w:p>
    <w:p w14:paraId="33CF0B2F" w14:textId="77777777" w:rsidR="00A27B82" w:rsidRDefault="00A27B82" w:rsidP="00A27B82">
      <w:pPr>
        <w:pStyle w:val="NoSpacing"/>
      </w:pPr>
      <w:r>
        <w:rPr>
          <w:b/>
        </w:rPr>
        <w:t xml:space="preserve">And: </w:t>
      </w:r>
      <w:r>
        <w:t>No other destination boxes can be placed into that timeslot</w:t>
      </w:r>
    </w:p>
    <w:p w14:paraId="28ECE676" w14:textId="77777777" w:rsidR="00A27B82" w:rsidRDefault="00A27B82" w:rsidP="00A27B82">
      <w:pPr>
        <w:pStyle w:val="NoSpacing"/>
      </w:pPr>
      <w:r>
        <w:rPr>
          <w:b/>
        </w:rPr>
        <w:t>And:</w:t>
      </w:r>
      <w:r>
        <w:t xml:space="preserve"> The added destination box will still stay in the bank </w:t>
      </w:r>
    </w:p>
    <w:p w14:paraId="23521549" w14:textId="70D6040B" w:rsidR="00A27B82" w:rsidRDefault="00A27B82" w:rsidP="00A27B82">
      <w:pPr>
        <w:pStyle w:val="NoSpacing"/>
      </w:pPr>
      <w:r>
        <w:rPr>
          <w:b/>
        </w:rPr>
        <w:t xml:space="preserve">And: </w:t>
      </w:r>
      <w:r>
        <w:t>That destination can be still be added to some other empty timeslots.</w:t>
      </w:r>
    </w:p>
    <w:p w14:paraId="5D660884" w14:textId="2E6186CC" w:rsidR="00EB2477" w:rsidRDefault="00EB2477" w:rsidP="00A27B82">
      <w:pPr>
        <w:pStyle w:val="NoSpacing"/>
      </w:pPr>
    </w:p>
    <w:p w14:paraId="6E7D0797" w14:textId="77777777" w:rsidR="00EB2477" w:rsidRDefault="00EB2477" w:rsidP="00A27B82">
      <w:pPr>
        <w:pStyle w:val="NoSpacing"/>
      </w:pPr>
    </w:p>
    <w:p w14:paraId="1F0751E3" w14:textId="77777777" w:rsidR="00A27B82" w:rsidRDefault="00A27B82" w:rsidP="00A27B82">
      <w:pPr>
        <w:pStyle w:val="NoSpacing"/>
      </w:pPr>
    </w:p>
    <w:p w14:paraId="76DD2610" w14:textId="77777777" w:rsidR="00A27B82" w:rsidRDefault="00A27B82" w:rsidP="00A27B82">
      <w:pPr>
        <w:pStyle w:val="NoSpacing"/>
      </w:pPr>
    </w:p>
    <w:p w14:paraId="1D0A2149" w14:textId="158A0C0E" w:rsidR="00A27B82" w:rsidRDefault="00A27B82" w:rsidP="00EB2477">
      <w:pPr>
        <w:pStyle w:val="NoSpacing"/>
      </w:pPr>
      <w:r>
        <w:rPr>
          <w:b/>
          <w:bCs/>
        </w:rPr>
        <w:t>Feature4</w:t>
      </w:r>
      <w:r>
        <w:t>: To be able to delete a destination in its timeslot.</w:t>
      </w:r>
    </w:p>
    <w:p w14:paraId="6BFD20C4" w14:textId="68DEFB6F" w:rsidR="00EB2477" w:rsidRDefault="00EB2477" w:rsidP="00EB2477">
      <w:pPr>
        <w:pStyle w:val="NoSpacing"/>
      </w:pPr>
    </w:p>
    <w:p w14:paraId="4D60B175" w14:textId="77777777" w:rsidR="00EB2477" w:rsidRDefault="00EB2477" w:rsidP="00EB2477">
      <w:pPr>
        <w:pStyle w:val="NoSpacing"/>
        <w:rPr>
          <w:b/>
          <w:bCs/>
        </w:rPr>
      </w:pPr>
    </w:p>
    <w:p w14:paraId="28ABAF88" w14:textId="77777777" w:rsidR="00A27B82" w:rsidRDefault="00A27B82" w:rsidP="00A27B82">
      <w:pPr>
        <w:rPr>
          <w:b/>
          <w:bCs/>
        </w:rPr>
      </w:pPr>
      <w:r>
        <w:rPr>
          <w:b/>
          <w:bCs/>
        </w:rPr>
        <w:t xml:space="preserve">As a: </w:t>
      </w:r>
      <w:r>
        <w:t xml:space="preserve">user </w:t>
      </w:r>
    </w:p>
    <w:p w14:paraId="5D79CF38" w14:textId="77777777" w:rsidR="00A27B82" w:rsidRDefault="00A27B82" w:rsidP="00A27B82">
      <w:r>
        <w:rPr>
          <w:b/>
        </w:rPr>
        <w:t>So that:</w:t>
      </w:r>
      <w:r>
        <w:t xml:space="preserve"> I can change my schedule when I no longer want to visit the destination at that time</w:t>
      </w:r>
    </w:p>
    <w:p w14:paraId="250F76E1" w14:textId="77777777" w:rsidR="00A27B82" w:rsidRDefault="00A27B82" w:rsidP="00A27B82">
      <w:r>
        <w:rPr>
          <w:b/>
        </w:rPr>
        <w:t xml:space="preserve">I want to: </w:t>
      </w:r>
      <w:r>
        <w:t xml:space="preserve">delete a destination from its timeslot. </w:t>
      </w:r>
    </w:p>
    <w:p w14:paraId="5D505FEA" w14:textId="367F6CF1" w:rsidR="00A27B82" w:rsidRDefault="00A27B82" w:rsidP="00A27B82">
      <w:r>
        <w:rPr>
          <w:b/>
        </w:rPr>
        <w:t xml:space="preserve">Scenario: </w:t>
      </w:r>
      <w:r>
        <w:t>When a user no longer wants a destination to be in the bank, he can delete it in the bank.</w:t>
      </w:r>
    </w:p>
    <w:p w14:paraId="32AA85BE" w14:textId="77777777" w:rsidR="00EB2477" w:rsidRDefault="00EB2477" w:rsidP="00EB2477">
      <w:pPr>
        <w:pStyle w:val="NoSpacing"/>
      </w:pPr>
      <w:r>
        <w:rPr>
          <w:b/>
        </w:rPr>
        <w:t xml:space="preserve">Given: </w:t>
      </w:r>
      <w:r>
        <w:t>I am in the profile page</w:t>
      </w:r>
    </w:p>
    <w:p w14:paraId="52D9897D" w14:textId="77777777" w:rsidR="00EB2477" w:rsidRDefault="00EB2477" w:rsidP="00EB2477">
      <w:pPr>
        <w:pStyle w:val="NoSpacing"/>
      </w:pPr>
      <w:r>
        <w:rPr>
          <w:b/>
        </w:rPr>
        <w:t xml:space="preserve">Given: </w:t>
      </w:r>
      <w:r>
        <w:t>A timeslot is filled with destination “A”</w:t>
      </w:r>
    </w:p>
    <w:p w14:paraId="7E7C547A" w14:textId="77777777" w:rsidR="00EB2477" w:rsidRDefault="00EB2477" w:rsidP="00EB2477">
      <w:pPr>
        <w:pStyle w:val="NoSpacing"/>
      </w:pPr>
      <w:r>
        <w:rPr>
          <w:b/>
        </w:rPr>
        <w:t xml:space="preserve">When: </w:t>
      </w:r>
      <w:r>
        <w:t>I double click on the timeslot filled with destination “A”</w:t>
      </w:r>
    </w:p>
    <w:p w14:paraId="02C1C4E2" w14:textId="77777777" w:rsidR="00EB2477" w:rsidRDefault="00EB2477" w:rsidP="00EB2477">
      <w:pPr>
        <w:pStyle w:val="NoSpacing"/>
      </w:pPr>
      <w:r>
        <w:rPr>
          <w:b/>
        </w:rPr>
        <w:t xml:space="preserve">Then: </w:t>
      </w:r>
      <w:r>
        <w:t>That destination will be deleted from the timeslot</w:t>
      </w:r>
    </w:p>
    <w:p w14:paraId="51833C3B" w14:textId="7591AE3B" w:rsidR="00EB2477" w:rsidRDefault="00EB2477" w:rsidP="00EB2477">
      <w:pPr>
        <w:pStyle w:val="NoSpacing"/>
      </w:pPr>
      <w:r>
        <w:rPr>
          <w:b/>
        </w:rPr>
        <w:t xml:space="preserve">And: </w:t>
      </w:r>
      <w:r>
        <w:t>The emptied timeslot can now be filled with another new destination.</w:t>
      </w:r>
    </w:p>
    <w:p w14:paraId="4E6234C1" w14:textId="77777777" w:rsidR="00A27B82" w:rsidRDefault="00A27B82" w:rsidP="00A27B82">
      <w:pPr>
        <w:pStyle w:val="NoSpacing"/>
      </w:pPr>
      <w:r>
        <w:rPr>
          <w:noProof/>
        </w:rPr>
        <w:lastRenderedPageBreak/>
        <w:drawing>
          <wp:anchor distT="0" distB="0" distL="114300" distR="114300" simplePos="0" relativeHeight="251669504" behindDoc="1" locked="0" layoutInCell="1" allowOverlap="1" wp14:anchorId="04EEAEB9" wp14:editId="0CF9CC32">
            <wp:simplePos x="0" y="0"/>
            <wp:positionH relativeFrom="column">
              <wp:posOffset>0</wp:posOffset>
            </wp:positionH>
            <wp:positionV relativeFrom="paragraph">
              <wp:posOffset>-1905</wp:posOffset>
            </wp:positionV>
            <wp:extent cx="5486400" cy="2581275"/>
            <wp:effectExtent l="0" t="0" r="0" b="9525"/>
            <wp:wrapTight wrapText="bothSides">
              <wp:wrapPolygon edited="0">
                <wp:start x="0" y="0"/>
                <wp:lineTo x="0" y="21520"/>
                <wp:lineTo x="21525" y="21520"/>
                <wp:lineTo x="21525" y="0"/>
                <wp:lineTo x="0" y="0"/>
              </wp:wrapPolygon>
            </wp:wrapTight>
            <wp:docPr id="1818855180"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86400" cy="2581275"/>
                    </a:xfrm>
                    <a:prstGeom prst="rect">
                      <a:avLst/>
                    </a:prstGeom>
                  </pic:spPr>
                </pic:pic>
              </a:graphicData>
            </a:graphic>
          </wp:anchor>
        </w:drawing>
      </w:r>
    </w:p>
    <w:p w14:paraId="640B6D04" w14:textId="77777777" w:rsidR="00EB2477" w:rsidRDefault="00EB2477" w:rsidP="00EB2477">
      <w:pPr>
        <w:pStyle w:val="NoSpacing"/>
        <w:rPr>
          <w:b/>
        </w:rPr>
      </w:pPr>
    </w:p>
    <w:p w14:paraId="3DC087F2" w14:textId="77777777" w:rsidR="00EB2477" w:rsidRDefault="00EB2477" w:rsidP="00EB2477">
      <w:pPr>
        <w:pStyle w:val="NoSpacing"/>
        <w:rPr>
          <w:b/>
        </w:rPr>
      </w:pPr>
    </w:p>
    <w:p w14:paraId="296E0C6F" w14:textId="25620E04" w:rsidR="00A27B82" w:rsidRDefault="00A27B82" w:rsidP="00EB2477">
      <w:pPr>
        <w:pStyle w:val="NoSpacing"/>
      </w:pPr>
      <w:r>
        <w:rPr>
          <w:b/>
        </w:rPr>
        <w:t>Feature5</w:t>
      </w:r>
      <w:r>
        <w:t>: To be able to remove the destination from the bank.</w:t>
      </w:r>
    </w:p>
    <w:p w14:paraId="7DDFCA99" w14:textId="77777777" w:rsidR="00A27B82" w:rsidRDefault="00A27B82" w:rsidP="00A27B82"/>
    <w:p w14:paraId="0D6C4C57" w14:textId="77777777" w:rsidR="00A27B82" w:rsidRDefault="00A27B82" w:rsidP="00A27B82">
      <w:r>
        <w:rPr>
          <w:b/>
        </w:rPr>
        <w:t xml:space="preserve">As a: </w:t>
      </w:r>
      <w:r>
        <w:t xml:space="preserve">user </w:t>
      </w:r>
    </w:p>
    <w:p w14:paraId="0EB969B8" w14:textId="77777777" w:rsidR="00A27B82" w:rsidRDefault="00A27B82" w:rsidP="00A27B82">
      <w:r>
        <w:rPr>
          <w:b/>
        </w:rPr>
        <w:t>So that:</w:t>
      </w:r>
      <w:r>
        <w:t xml:space="preserve"> I can remove destinations from the plan if I change my mind.</w:t>
      </w:r>
    </w:p>
    <w:p w14:paraId="7A196F96" w14:textId="77777777" w:rsidR="00A27B82" w:rsidRDefault="00A27B82" w:rsidP="00A27B82">
      <w:r>
        <w:rPr>
          <w:b/>
        </w:rPr>
        <w:t xml:space="preserve">I want to: </w:t>
      </w:r>
      <w:r>
        <w:t>remove the destination box from the bank.</w:t>
      </w:r>
    </w:p>
    <w:p w14:paraId="3CDAD317" w14:textId="7623F280" w:rsidR="00A27B82" w:rsidRDefault="00A27B82" w:rsidP="00A27B82">
      <w:r>
        <w:rPr>
          <w:b/>
        </w:rPr>
        <w:t xml:space="preserve">Scenario: </w:t>
      </w:r>
      <w:r>
        <w:t>When they enter the profile page, they can remove the destination boxes within the bank with a button.</w:t>
      </w:r>
    </w:p>
    <w:p w14:paraId="5C1B1016" w14:textId="1544F1F0" w:rsidR="00EB2477" w:rsidRDefault="00EB2477" w:rsidP="00A27B82"/>
    <w:p w14:paraId="1F154FCD" w14:textId="77777777" w:rsidR="00EB2477" w:rsidRDefault="00EB2477" w:rsidP="00EB2477">
      <w:pPr>
        <w:pStyle w:val="NoSpacing"/>
      </w:pPr>
      <w:r>
        <w:rPr>
          <w:b/>
        </w:rPr>
        <w:t xml:space="preserve">Given: </w:t>
      </w:r>
      <w:r>
        <w:t>I am in the profile page</w:t>
      </w:r>
    </w:p>
    <w:p w14:paraId="0FA32638" w14:textId="77777777" w:rsidR="00EB2477" w:rsidRDefault="00EB2477" w:rsidP="00EB2477">
      <w:pPr>
        <w:pStyle w:val="NoSpacing"/>
        <w:rPr>
          <w:b/>
        </w:rPr>
      </w:pPr>
      <w:r>
        <w:rPr>
          <w:b/>
        </w:rPr>
        <w:t xml:space="preserve">When: </w:t>
      </w:r>
      <w:r>
        <w:t>I press the ‘bin’ button on the destination boxes in the bank</w:t>
      </w:r>
    </w:p>
    <w:p w14:paraId="00FDF569" w14:textId="77777777" w:rsidR="00EB2477" w:rsidRDefault="00EB2477" w:rsidP="00EB2477">
      <w:pPr>
        <w:pStyle w:val="NoSpacing"/>
      </w:pPr>
      <w:r>
        <w:rPr>
          <w:b/>
        </w:rPr>
        <w:t xml:space="preserve">Then: </w:t>
      </w:r>
      <w:r>
        <w:t>the destination box is removed from the bank</w:t>
      </w:r>
    </w:p>
    <w:p w14:paraId="110244C7" w14:textId="36395B3E" w:rsidR="00EB2477" w:rsidRDefault="00EB2477" w:rsidP="00EB2477">
      <w:pPr>
        <w:pStyle w:val="NoSpacing"/>
      </w:pPr>
      <w:r>
        <w:rPr>
          <w:b/>
        </w:rPr>
        <w:t>And:</w:t>
      </w:r>
      <w:r>
        <w:t xml:space="preserve"> I can re-add the destination box from the detailed destination page.</w:t>
      </w:r>
    </w:p>
    <w:p w14:paraId="4FDD3D7F" w14:textId="77777777" w:rsidR="00A27B82" w:rsidRDefault="00A27B82" w:rsidP="00A27B82">
      <w:pPr>
        <w:pStyle w:val="NoSpacing"/>
      </w:pPr>
      <w:r>
        <w:rPr>
          <w:noProof/>
        </w:rPr>
        <w:lastRenderedPageBreak/>
        <w:drawing>
          <wp:inline distT="0" distB="0" distL="0" distR="0" wp14:anchorId="5F3F7651" wp14:editId="20AAE1B6">
            <wp:extent cx="6172200" cy="2906077"/>
            <wp:effectExtent l="0" t="0" r="0" b="0"/>
            <wp:docPr id="960899122"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172200" cy="2906077"/>
                    </a:xfrm>
                    <a:prstGeom prst="rect">
                      <a:avLst/>
                    </a:prstGeom>
                  </pic:spPr>
                </pic:pic>
              </a:graphicData>
            </a:graphic>
          </wp:inline>
        </w:drawing>
      </w:r>
    </w:p>
    <w:p w14:paraId="758D09A0" w14:textId="77777777" w:rsidR="00A27B82" w:rsidRDefault="00A27B82" w:rsidP="00A27B82">
      <w:pPr>
        <w:rPr>
          <w:b/>
          <w:bCs/>
        </w:rPr>
      </w:pPr>
    </w:p>
    <w:p w14:paraId="3EB73A75" w14:textId="77777777" w:rsidR="00A27B82" w:rsidRDefault="00A27B82" w:rsidP="00A27B82">
      <w:r>
        <w:br w:type="page"/>
      </w:r>
    </w:p>
    <w:p w14:paraId="164A73BF" w14:textId="77777777" w:rsidR="00A27B82" w:rsidRDefault="00A27B82" w:rsidP="00EB2477">
      <w:pPr>
        <w:pStyle w:val="NoSpacing"/>
      </w:pPr>
      <w:r>
        <w:rPr>
          <w:b/>
        </w:rPr>
        <w:lastRenderedPageBreak/>
        <w:t>Feature6</w:t>
      </w:r>
      <w:r>
        <w:t>: To generate the plausibility of the timetable</w:t>
      </w:r>
    </w:p>
    <w:p w14:paraId="414726AD" w14:textId="77777777" w:rsidR="00A27B82" w:rsidRDefault="00A27B82" w:rsidP="00A27B82"/>
    <w:p w14:paraId="61A38ED7" w14:textId="77777777" w:rsidR="00A27B82" w:rsidRDefault="00A27B82" w:rsidP="00A27B82">
      <w:r>
        <w:rPr>
          <w:b/>
        </w:rPr>
        <w:t xml:space="preserve">As a: </w:t>
      </w:r>
      <w:r>
        <w:t xml:space="preserve">user </w:t>
      </w:r>
    </w:p>
    <w:p w14:paraId="5AABBFB2" w14:textId="77777777" w:rsidR="00A27B82" w:rsidRDefault="00A27B82" w:rsidP="00A27B82">
      <w:r>
        <w:rPr>
          <w:b/>
        </w:rPr>
        <w:t>So that:</w:t>
      </w:r>
      <w:r>
        <w:t xml:space="preserve"> everything I planned will go smoothly</w:t>
      </w:r>
    </w:p>
    <w:p w14:paraId="09E5F798" w14:textId="77777777" w:rsidR="00A27B82" w:rsidRDefault="00A27B82" w:rsidP="00A27B82">
      <w:pPr>
        <w:rPr>
          <w:b/>
        </w:rPr>
      </w:pPr>
      <w:r>
        <w:rPr>
          <w:b/>
        </w:rPr>
        <w:t xml:space="preserve">I want to: </w:t>
      </w:r>
      <w:r>
        <w:t>see if what I planned in the timetable is possible</w:t>
      </w:r>
      <w:r>
        <w:rPr>
          <w:b/>
        </w:rPr>
        <w:t xml:space="preserve"> </w:t>
      </w:r>
    </w:p>
    <w:p w14:paraId="56583339" w14:textId="77777777" w:rsidR="00A27B82" w:rsidRDefault="00A27B82" w:rsidP="00A27B82">
      <w:r>
        <w:rPr>
          <w:b/>
        </w:rPr>
        <w:t xml:space="preserve">Scenario: </w:t>
      </w:r>
      <w:r>
        <w:t>When they press the ‘generate’ button, it will demonstrate by turning the bar of the timetable green if it is possible, otherwise turn red to shows it is not possible.</w:t>
      </w:r>
    </w:p>
    <w:p w14:paraId="50CB5197" w14:textId="77777777" w:rsidR="00EB2477" w:rsidRDefault="00EB2477" w:rsidP="00EB2477">
      <w:pPr>
        <w:pStyle w:val="NoSpacing"/>
      </w:pPr>
      <w:r>
        <w:rPr>
          <w:b/>
        </w:rPr>
        <w:t xml:space="preserve">Given: </w:t>
      </w:r>
      <w:r>
        <w:t>I am in the profile page</w:t>
      </w:r>
    </w:p>
    <w:p w14:paraId="2305DF74" w14:textId="77777777" w:rsidR="00EB2477" w:rsidRDefault="00EB2477" w:rsidP="00EB2477">
      <w:pPr>
        <w:pStyle w:val="NoSpacing"/>
        <w:rPr>
          <w:b/>
        </w:rPr>
      </w:pPr>
      <w:r>
        <w:rPr>
          <w:b/>
        </w:rPr>
        <w:t xml:space="preserve">When: </w:t>
      </w:r>
      <w:r>
        <w:t>I press the ‘generate’ button at the bottom of the timetable</w:t>
      </w:r>
    </w:p>
    <w:p w14:paraId="335A3790" w14:textId="77777777" w:rsidR="00EB2477" w:rsidRDefault="00EB2477" w:rsidP="00EB2477">
      <w:pPr>
        <w:pStyle w:val="NoSpacing"/>
      </w:pPr>
      <w:r>
        <w:rPr>
          <w:b/>
        </w:rPr>
        <w:t xml:space="preserve">Then: </w:t>
      </w:r>
      <w:r>
        <w:t>the timetable bar will turn green/red</w:t>
      </w:r>
    </w:p>
    <w:p w14:paraId="3F75C620" w14:textId="62A751BA" w:rsidR="00A27B82" w:rsidRDefault="00EB2477" w:rsidP="00EB2477">
      <w:pPr>
        <w:pStyle w:val="NoSpacing"/>
      </w:pPr>
      <w:r>
        <w:rPr>
          <w:noProof/>
        </w:rPr>
        <w:drawing>
          <wp:anchor distT="0" distB="0" distL="114300" distR="114300" simplePos="0" relativeHeight="251643904" behindDoc="1" locked="0" layoutInCell="1" allowOverlap="1" wp14:anchorId="56A1C640" wp14:editId="3DB80FA0">
            <wp:simplePos x="0" y="0"/>
            <wp:positionH relativeFrom="column">
              <wp:posOffset>0</wp:posOffset>
            </wp:positionH>
            <wp:positionV relativeFrom="paragraph">
              <wp:posOffset>1068705</wp:posOffset>
            </wp:positionV>
            <wp:extent cx="6181090" cy="2922905"/>
            <wp:effectExtent l="0" t="0" r="0" b="0"/>
            <wp:wrapTight wrapText="bothSides">
              <wp:wrapPolygon edited="0">
                <wp:start x="0" y="0"/>
                <wp:lineTo x="0" y="21398"/>
                <wp:lineTo x="21502" y="21398"/>
                <wp:lineTo x="21502" y="0"/>
                <wp:lineTo x="0" y="0"/>
              </wp:wrapPolygon>
            </wp:wrapTight>
            <wp:docPr id="1064030843" name="Picture 98907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079721"/>
                    <pic:cNvPicPr/>
                  </pic:nvPicPr>
                  <pic:blipFill>
                    <a:blip r:embed="rId19">
                      <a:extLst>
                        <a:ext uri="{28A0092B-C50C-407E-A947-70E740481C1C}">
                          <a14:useLocalDpi xmlns:a14="http://schemas.microsoft.com/office/drawing/2010/main" val="0"/>
                        </a:ext>
                      </a:extLst>
                    </a:blip>
                    <a:stretch>
                      <a:fillRect/>
                    </a:stretch>
                  </pic:blipFill>
                  <pic:spPr>
                    <a:xfrm>
                      <a:off x="0" y="0"/>
                      <a:ext cx="6181090" cy="2922905"/>
                    </a:xfrm>
                    <a:prstGeom prst="rect">
                      <a:avLst/>
                    </a:prstGeom>
                  </pic:spPr>
                </pic:pic>
              </a:graphicData>
            </a:graphic>
          </wp:anchor>
        </w:drawing>
      </w:r>
      <w:r>
        <w:rPr>
          <w:b/>
        </w:rPr>
        <w:t>And:</w:t>
      </w:r>
      <w:r>
        <w:t xml:space="preserve"> tell the user the timetable they created is possible</w:t>
      </w:r>
      <w:r>
        <w:rPr>
          <w:noProof/>
        </w:rPr>
        <w:t>/impossible.</w:t>
      </w:r>
      <w:r w:rsidR="00A27B82">
        <w:br w:type="page"/>
      </w:r>
    </w:p>
    <w:p w14:paraId="243E9411" w14:textId="77777777" w:rsidR="00A27B82" w:rsidRDefault="00A27B82" w:rsidP="00A27B82"/>
    <w:p w14:paraId="0FC30CDF" w14:textId="77777777" w:rsidR="00A27B82" w:rsidRDefault="00A27B82" w:rsidP="00A27B82"/>
    <w:p w14:paraId="48D17F6F" w14:textId="77777777" w:rsidR="00A27B82" w:rsidRDefault="00A27B82" w:rsidP="00EB2477">
      <w:pPr>
        <w:pStyle w:val="NoSpacing"/>
      </w:pPr>
      <w:r>
        <w:rPr>
          <w:b/>
        </w:rPr>
        <w:t>Feature7</w:t>
      </w:r>
      <w:r>
        <w:t>: To be able to pick a specific week for the timetable</w:t>
      </w:r>
    </w:p>
    <w:p w14:paraId="2812968C" w14:textId="77777777" w:rsidR="00A27B82" w:rsidRDefault="00A27B82" w:rsidP="00A27B82"/>
    <w:p w14:paraId="6C264ECD" w14:textId="77777777" w:rsidR="00A27B82" w:rsidRDefault="00A27B82" w:rsidP="00A27B82">
      <w:r>
        <w:rPr>
          <w:b/>
        </w:rPr>
        <w:t xml:space="preserve">As a: </w:t>
      </w:r>
      <w:r>
        <w:t xml:space="preserve">user </w:t>
      </w:r>
    </w:p>
    <w:p w14:paraId="14A9F56D" w14:textId="77777777" w:rsidR="00A27B82" w:rsidRDefault="00A27B82" w:rsidP="00A27B82">
      <w:r>
        <w:rPr>
          <w:b/>
        </w:rPr>
        <w:t>So that:</w:t>
      </w:r>
      <w:r>
        <w:t xml:space="preserve"> the timetable will be more realistic as it matches the date of my trip</w:t>
      </w:r>
    </w:p>
    <w:p w14:paraId="57392040" w14:textId="77777777" w:rsidR="00A27B82" w:rsidRPr="007769C7" w:rsidRDefault="00A27B82" w:rsidP="00A27B82">
      <w:r>
        <w:rPr>
          <w:b/>
        </w:rPr>
        <w:t xml:space="preserve">I want to: </w:t>
      </w:r>
      <w:r>
        <w:t>be able to select a week with specific dates</w:t>
      </w:r>
      <w:r>
        <w:rPr>
          <w:b/>
        </w:rPr>
        <w:t xml:space="preserve"> </w:t>
      </w:r>
      <w:r>
        <w:t>for my timetable</w:t>
      </w:r>
    </w:p>
    <w:p w14:paraId="4597264B" w14:textId="77777777" w:rsidR="00A27B82" w:rsidRDefault="00A27B82" w:rsidP="00A27B82">
      <w:r>
        <w:rPr>
          <w:b/>
        </w:rPr>
        <w:t xml:space="preserve">Scenario: </w:t>
      </w:r>
      <w:r>
        <w:t>When the user selects a date from the calendar and press “Get timetable” button, I will see a weekly timetable for the week that contains the date I selected.</w:t>
      </w:r>
    </w:p>
    <w:p w14:paraId="52A4EC6D" w14:textId="77777777" w:rsidR="00A27B82" w:rsidRDefault="00A27B82" w:rsidP="00A27B82">
      <w:pPr>
        <w:pStyle w:val="NoSpacing"/>
      </w:pPr>
      <w:r>
        <w:rPr>
          <w:b/>
        </w:rPr>
        <w:t xml:space="preserve">Given: </w:t>
      </w:r>
      <w:r>
        <w:t>I am in the profile page</w:t>
      </w:r>
    </w:p>
    <w:p w14:paraId="1C0F01FE" w14:textId="77777777" w:rsidR="00A27B82" w:rsidRPr="0062442D" w:rsidRDefault="00A27B82" w:rsidP="00A27B82">
      <w:pPr>
        <w:pStyle w:val="NoSpacing"/>
      </w:pPr>
      <w:r>
        <w:rPr>
          <w:b/>
        </w:rPr>
        <w:t xml:space="preserve">When: </w:t>
      </w:r>
      <w:r>
        <w:t>I click on the date selection bar</w:t>
      </w:r>
    </w:p>
    <w:p w14:paraId="06CC3270" w14:textId="77777777" w:rsidR="00A27B82" w:rsidRDefault="00A27B82" w:rsidP="00A27B82">
      <w:pPr>
        <w:pStyle w:val="NoSpacing"/>
      </w:pPr>
      <w:r>
        <w:rPr>
          <w:b/>
        </w:rPr>
        <w:t xml:space="preserve">Then: </w:t>
      </w:r>
      <w:r>
        <w:t>I should see a dynamic calendar of the current month</w:t>
      </w:r>
    </w:p>
    <w:p w14:paraId="62B798E6" w14:textId="77777777" w:rsidR="00A27B82" w:rsidRDefault="00A27B82" w:rsidP="00A27B82">
      <w:pPr>
        <w:pStyle w:val="NoSpacing"/>
      </w:pPr>
      <w:r>
        <w:rPr>
          <w:b/>
        </w:rPr>
        <w:t>When:</w:t>
      </w:r>
      <w:r>
        <w:t xml:space="preserve"> I click on a date in the calendar</w:t>
      </w:r>
    </w:p>
    <w:p w14:paraId="3871A1D2" w14:textId="77777777" w:rsidR="00A27B82" w:rsidRDefault="00A27B82" w:rsidP="00A27B82">
      <w:pPr>
        <w:pStyle w:val="NoSpacing"/>
      </w:pPr>
      <w:r>
        <w:rPr>
          <w:b/>
        </w:rPr>
        <w:t>And:</w:t>
      </w:r>
      <w:r>
        <w:t xml:space="preserve"> I click on the “Get timetable” button</w:t>
      </w:r>
    </w:p>
    <w:p w14:paraId="7A59CF33" w14:textId="5D2706D5" w:rsidR="00A27B82" w:rsidRDefault="00A27B82" w:rsidP="00A27B82">
      <w:pPr>
        <w:pStyle w:val="NoSpacing"/>
      </w:pPr>
      <w:r w:rsidRPr="2435B5C1">
        <w:rPr>
          <w:b/>
          <w:bCs/>
        </w:rPr>
        <w:t>Then:</w:t>
      </w:r>
      <w:r>
        <w:t xml:space="preserve"> I should see a weekly timetable for the week that contains the date I selected, which has specific dates displayed under each day of the week.</w:t>
      </w:r>
    </w:p>
    <w:p w14:paraId="626ED687" w14:textId="5C99D53A" w:rsidR="00A27B82" w:rsidRDefault="00A27B82" w:rsidP="00A27B82">
      <w:pPr>
        <w:pStyle w:val="NoSpacing"/>
      </w:pPr>
    </w:p>
    <w:p w14:paraId="5128F4C0" w14:textId="262DA036" w:rsidR="00A27B82" w:rsidRDefault="00A27B82" w:rsidP="00A27B82">
      <w:pPr>
        <w:pStyle w:val="NoSpacing"/>
      </w:pPr>
    </w:p>
    <w:p w14:paraId="2B423F52" w14:textId="14960038" w:rsidR="00A27B82" w:rsidRPr="007769C7" w:rsidRDefault="00EB2477" w:rsidP="00A27B82">
      <w:pPr>
        <w:rPr>
          <w:lang w:val="en-AU"/>
        </w:rPr>
      </w:pPr>
      <w:r>
        <w:rPr>
          <w:noProof/>
        </w:rPr>
        <w:drawing>
          <wp:anchor distT="0" distB="0" distL="114300" distR="114300" simplePos="0" relativeHeight="251646976" behindDoc="1" locked="0" layoutInCell="1" allowOverlap="1" wp14:anchorId="797F955D" wp14:editId="5ECEFC3D">
            <wp:simplePos x="0" y="0"/>
            <wp:positionH relativeFrom="column">
              <wp:posOffset>0</wp:posOffset>
            </wp:positionH>
            <wp:positionV relativeFrom="paragraph">
              <wp:posOffset>426085</wp:posOffset>
            </wp:positionV>
            <wp:extent cx="6191250" cy="2927946"/>
            <wp:effectExtent l="0" t="0" r="0" b="6350"/>
            <wp:wrapTight wrapText="bothSides">
              <wp:wrapPolygon edited="0">
                <wp:start x="0" y="0"/>
                <wp:lineTo x="0" y="21506"/>
                <wp:lineTo x="21534" y="21506"/>
                <wp:lineTo x="21534" y="0"/>
                <wp:lineTo x="0" y="0"/>
              </wp:wrapPolygon>
            </wp:wrapTight>
            <wp:docPr id="138163884" name="Picture 13816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91250" cy="2927946"/>
                    </a:xfrm>
                    <a:prstGeom prst="rect">
                      <a:avLst/>
                    </a:prstGeom>
                  </pic:spPr>
                </pic:pic>
              </a:graphicData>
            </a:graphic>
          </wp:anchor>
        </w:drawing>
      </w:r>
    </w:p>
    <w:p w14:paraId="2783F0E7" w14:textId="77777777" w:rsidR="00A27B82" w:rsidRDefault="00A27B82" w:rsidP="00A27B82">
      <w:r>
        <w:br w:type="page"/>
      </w:r>
    </w:p>
    <w:p w14:paraId="0BBD85AB" w14:textId="2B082B3B" w:rsidR="00A27B82" w:rsidRDefault="00A27B82" w:rsidP="00A27B82">
      <w:pPr>
        <w:pStyle w:val="NoSpacing"/>
      </w:pPr>
      <w:bookmarkStart w:id="21" w:name="_Toc7181984"/>
      <w:r w:rsidRPr="4FE5AB1C">
        <w:rPr>
          <w:rStyle w:val="Heading3Char"/>
        </w:rPr>
        <w:lastRenderedPageBreak/>
        <w:t>Requirement 5:</w:t>
      </w:r>
      <w:bookmarkEnd w:id="21"/>
      <w:r w:rsidRPr="4FE5AB1C">
        <w:rPr>
          <w:b/>
          <w:bCs/>
        </w:rPr>
        <w:t xml:space="preserve"> </w:t>
      </w:r>
      <w:r>
        <w:t xml:space="preserve">To be able to login your profile page </w:t>
      </w:r>
    </w:p>
    <w:p w14:paraId="736F35BF" w14:textId="77777777" w:rsidR="00EB2477" w:rsidRDefault="00EB2477" w:rsidP="00A27B82">
      <w:pPr>
        <w:pStyle w:val="NoSpacing"/>
      </w:pPr>
    </w:p>
    <w:p w14:paraId="00BDA9FF" w14:textId="59931845" w:rsidR="00A27B82" w:rsidRDefault="00A27B82" w:rsidP="00EB2477">
      <w:pPr>
        <w:pStyle w:val="NoSpacing"/>
      </w:pPr>
      <w:r w:rsidRPr="4FE5AB1C">
        <w:rPr>
          <w:b/>
          <w:bCs/>
        </w:rPr>
        <w:t>Feature1</w:t>
      </w:r>
      <w:r>
        <w:t xml:space="preserve">: To be able to sign-up </w:t>
      </w:r>
    </w:p>
    <w:p w14:paraId="7B16E42F" w14:textId="383CC61A" w:rsidR="00EB2477" w:rsidRDefault="00EB2477" w:rsidP="00EB2477">
      <w:pPr>
        <w:pStyle w:val="NoSpacing"/>
      </w:pPr>
    </w:p>
    <w:p w14:paraId="0E88A3FF" w14:textId="77777777" w:rsidR="00EB2477" w:rsidRDefault="00EB2477" w:rsidP="00EB2477">
      <w:pPr>
        <w:pStyle w:val="NoSpacing"/>
      </w:pPr>
    </w:p>
    <w:p w14:paraId="072F49F2" w14:textId="77777777" w:rsidR="00A27B82" w:rsidRDefault="00A27B82" w:rsidP="00A27B82">
      <w:r w:rsidRPr="3F9767B6">
        <w:rPr>
          <w:b/>
          <w:bCs/>
        </w:rPr>
        <w:t xml:space="preserve">As a: </w:t>
      </w:r>
      <w:r>
        <w:t>user</w:t>
      </w:r>
    </w:p>
    <w:p w14:paraId="3C348622" w14:textId="77777777" w:rsidR="00A27B82" w:rsidRDefault="00A27B82" w:rsidP="00A27B82">
      <w:r w:rsidRPr="4FE5AB1C">
        <w:rPr>
          <w:b/>
          <w:bCs/>
        </w:rPr>
        <w:t>So that:</w:t>
      </w:r>
      <w:r>
        <w:t xml:space="preserve"> I can save the results and timetable.</w:t>
      </w:r>
    </w:p>
    <w:p w14:paraId="460A94B0" w14:textId="77777777" w:rsidR="00A27B82" w:rsidRDefault="00A27B82" w:rsidP="00A27B82">
      <w:r w:rsidRPr="4FE5AB1C">
        <w:rPr>
          <w:b/>
          <w:bCs/>
        </w:rPr>
        <w:t xml:space="preserve">I want to: </w:t>
      </w:r>
      <w:r>
        <w:t>be able to sign-up onto the website</w:t>
      </w:r>
    </w:p>
    <w:p w14:paraId="1EF70D4A" w14:textId="77777777" w:rsidR="00A27B82" w:rsidRDefault="00A27B82" w:rsidP="00A27B82">
      <w:r w:rsidRPr="4FE5AB1C">
        <w:rPr>
          <w:b/>
          <w:bCs/>
        </w:rPr>
        <w:t xml:space="preserve">Scenario: </w:t>
      </w:r>
      <w:r>
        <w:t xml:space="preserve">In the home/search page I can sign-up through the button of the profile at the banner </w:t>
      </w:r>
    </w:p>
    <w:p w14:paraId="06C59233" w14:textId="77777777" w:rsidR="00A27B82" w:rsidRDefault="00A27B82" w:rsidP="00A27B82">
      <w:pPr>
        <w:pStyle w:val="NoSpacing"/>
      </w:pPr>
      <w:r w:rsidRPr="4FE5AB1C">
        <w:rPr>
          <w:b/>
          <w:bCs/>
        </w:rPr>
        <w:t xml:space="preserve">Given: </w:t>
      </w:r>
      <w:r>
        <w:t>I am in the search/home page</w:t>
      </w:r>
    </w:p>
    <w:p w14:paraId="6486587C" w14:textId="77777777" w:rsidR="00A27B82" w:rsidRDefault="00A27B82" w:rsidP="00A27B82">
      <w:pPr>
        <w:pStyle w:val="NoSpacing"/>
        <w:rPr>
          <w:b/>
          <w:bCs/>
        </w:rPr>
      </w:pPr>
      <w:r w:rsidRPr="4FE5AB1C">
        <w:rPr>
          <w:b/>
          <w:bCs/>
        </w:rPr>
        <w:t xml:space="preserve">When: </w:t>
      </w:r>
      <w:r>
        <w:t>I press profile button</w:t>
      </w:r>
    </w:p>
    <w:p w14:paraId="10FD8276" w14:textId="77777777" w:rsidR="00A27B82" w:rsidRDefault="00A27B82" w:rsidP="00A27B82">
      <w:pPr>
        <w:pStyle w:val="NoSpacing"/>
      </w:pPr>
      <w:r w:rsidRPr="4FE5AB1C">
        <w:rPr>
          <w:b/>
          <w:bCs/>
        </w:rPr>
        <w:t xml:space="preserve">Then: </w:t>
      </w:r>
      <w:r>
        <w:t>It should load a pop-up page,</w:t>
      </w:r>
    </w:p>
    <w:p w14:paraId="6882B48B" w14:textId="77777777" w:rsidR="00A27B82" w:rsidRDefault="00A27B82" w:rsidP="00A27B82">
      <w:pPr>
        <w:pStyle w:val="NoSpacing"/>
      </w:pPr>
      <w:r w:rsidRPr="4FE5AB1C">
        <w:rPr>
          <w:b/>
          <w:bCs/>
        </w:rPr>
        <w:t xml:space="preserve">When: </w:t>
      </w:r>
      <w:r>
        <w:t>I press the “sign-up” button</w:t>
      </w:r>
    </w:p>
    <w:p w14:paraId="795523DD" w14:textId="77777777" w:rsidR="00A27B82" w:rsidRDefault="00A27B82" w:rsidP="00A27B82">
      <w:pPr>
        <w:pStyle w:val="NoSpacing"/>
      </w:pPr>
      <w:r w:rsidRPr="4FE5AB1C">
        <w:rPr>
          <w:b/>
          <w:bCs/>
        </w:rPr>
        <w:t xml:space="preserve">Then: </w:t>
      </w:r>
      <w:r>
        <w:t>It loads the information needed to sign-up</w:t>
      </w:r>
    </w:p>
    <w:p w14:paraId="524DE0A7" w14:textId="77777777" w:rsidR="00A27B82" w:rsidRDefault="00A27B82" w:rsidP="00A27B82">
      <w:pPr>
        <w:pStyle w:val="NoSpacing"/>
      </w:pPr>
      <w:r w:rsidRPr="4FE5AB1C">
        <w:rPr>
          <w:b/>
          <w:bCs/>
        </w:rPr>
        <w:t xml:space="preserve">When: </w:t>
      </w:r>
      <w:r>
        <w:t>I fill out all the information needed for the sign-up</w:t>
      </w:r>
    </w:p>
    <w:p w14:paraId="10B03AD1" w14:textId="77777777" w:rsidR="00A27B82" w:rsidRDefault="00A27B82" w:rsidP="00A27B82">
      <w:pPr>
        <w:pStyle w:val="NoSpacing"/>
      </w:pPr>
      <w:r w:rsidRPr="4FE5AB1C">
        <w:rPr>
          <w:b/>
          <w:bCs/>
        </w:rPr>
        <w:t xml:space="preserve">Then: </w:t>
      </w:r>
      <w:r>
        <w:t>Press the sign-up button</w:t>
      </w:r>
    </w:p>
    <w:p w14:paraId="53CD16BA" w14:textId="207C5539" w:rsidR="00A27B82" w:rsidRDefault="00A27B82" w:rsidP="00A27B82">
      <w:pPr>
        <w:pStyle w:val="NoSpacing"/>
      </w:pPr>
      <w:r w:rsidRPr="4FE5AB1C">
        <w:rPr>
          <w:b/>
          <w:bCs/>
        </w:rPr>
        <w:t>And:</w:t>
      </w:r>
      <w:r>
        <w:t xml:space="preserve"> I am logged in the </w:t>
      </w:r>
      <w:proofErr w:type="spellStart"/>
      <w:r>
        <w:t>websit</w:t>
      </w:r>
      <w:proofErr w:type="spellEnd"/>
    </w:p>
    <w:p w14:paraId="7DEDBD40" w14:textId="5DF0F0D4" w:rsidR="00A27B82" w:rsidRDefault="00A27B82" w:rsidP="00A27B82">
      <w:pPr>
        <w:pStyle w:val="NoSpacing"/>
      </w:pPr>
    </w:p>
    <w:p w14:paraId="24823EBB" w14:textId="4F9D7D6D" w:rsidR="00A27B82" w:rsidRDefault="00EB2477" w:rsidP="00EB2477">
      <w:pPr>
        <w:pStyle w:val="NoSpacing"/>
      </w:pPr>
      <w:r>
        <w:rPr>
          <w:noProof/>
        </w:rPr>
        <w:drawing>
          <wp:anchor distT="0" distB="0" distL="114300" distR="114300" simplePos="0" relativeHeight="251652096" behindDoc="1" locked="0" layoutInCell="1" allowOverlap="1" wp14:anchorId="33215CFD" wp14:editId="0CC20F3C">
            <wp:simplePos x="0" y="0"/>
            <wp:positionH relativeFrom="column">
              <wp:posOffset>0</wp:posOffset>
            </wp:positionH>
            <wp:positionV relativeFrom="paragraph">
              <wp:posOffset>283210</wp:posOffset>
            </wp:positionV>
            <wp:extent cx="4537758" cy="3696382"/>
            <wp:effectExtent l="0" t="0" r="0" b="0"/>
            <wp:wrapTight wrapText="bothSides">
              <wp:wrapPolygon edited="0">
                <wp:start x="0" y="0"/>
                <wp:lineTo x="0" y="21485"/>
                <wp:lineTo x="21491" y="21485"/>
                <wp:lineTo x="21491" y="0"/>
                <wp:lineTo x="0" y="0"/>
              </wp:wrapPolygon>
            </wp:wrapTight>
            <wp:docPr id="2008088735" name="Picture 18442348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234837"/>
                    <pic:cNvPicPr/>
                  </pic:nvPicPr>
                  <pic:blipFill>
                    <a:blip r:embed="rId21">
                      <a:extLst>
                        <a:ext uri="{28A0092B-C50C-407E-A947-70E740481C1C}">
                          <a14:useLocalDpi xmlns:a14="http://schemas.microsoft.com/office/drawing/2010/main" val="0"/>
                        </a:ext>
                      </a:extLst>
                    </a:blip>
                    <a:stretch>
                      <a:fillRect/>
                    </a:stretch>
                  </pic:blipFill>
                  <pic:spPr>
                    <a:xfrm>
                      <a:off x="0" y="0"/>
                      <a:ext cx="4537758" cy="3696382"/>
                    </a:xfrm>
                    <a:prstGeom prst="rect">
                      <a:avLst/>
                    </a:prstGeom>
                  </pic:spPr>
                </pic:pic>
              </a:graphicData>
            </a:graphic>
          </wp:anchor>
        </w:drawing>
      </w:r>
      <w:r w:rsidR="00A27B82">
        <w:br w:type="page"/>
      </w:r>
      <w:r w:rsidR="00A27B82" w:rsidRPr="3F9767B6">
        <w:rPr>
          <w:b/>
          <w:bCs/>
        </w:rPr>
        <w:lastRenderedPageBreak/>
        <w:t>Feature2</w:t>
      </w:r>
      <w:r w:rsidR="00A27B82">
        <w:t>: To be able to login</w:t>
      </w:r>
    </w:p>
    <w:p w14:paraId="67E19463" w14:textId="77777777" w:rsidR="00EB2477" w:rsidRDefault="00EB2477" w:rsidP="00A27B82"/>
    <w:p w14:paraId="33AD56CA" w14:textId="77777777" w:rsidR="00A27B82" w:rsidRDefault="00A27B82" w:rsidP="00A27B82">
      <w:r>
        <w:rPr>
          <w:b/>
        </w:rPr>
        <w:t xml:space="preserve">As a: </w:t>
      </w:r>
      <w:r>
        <w:t>user</w:t>
      </w:r>
    </w:p>
    <w:p w14:paraId="1BE74878" w14:textId="77777777" w:rsidR="00A27B82" w:rsidRDefault="00A27B82" w:rsidP="00A27B82">
      <w:r>
        <w:rPr>
          <w:b/>
        </w:rPr>
        <w:t>So that:</w:t>
      </w:r>
      <w:r>
        <w:t xml:space="preserve"> I can re-load the saved timetable and research.</w:t>
      </w:r>
    </w:p>
    <w:p w14:paraId="12D3E935" w14:textId="77777777" w:rsidR="00A27B82" w:rsidRDefault="00A27B82" w:rsidP="00A27B82">
      <w:r>
        <w:rPr>
          <w:b/>
        </w:rPr>
        <w:t xml:space="preserve">I want to: </w:t>
      </w:r>
      <w:r>
        <w:t>be able to sign-in onto the website</w:t>
      </w:r>
    </w:p>
    <w:p w14:paraId="66A63FE9" w14:textId="77777777" w:rsidR="00A27B82" w:rsidRDefault="00A27B82" w:rsidP="00A27B82">
      <w:r>
        <w:rPr>
          <w:b/>
        </w:rPr>
        <w:t xml:space="preserve">Scenario: </w:t>
      </w:r>
      <w:r>
        <w:t xml:space="preserve">In the home/search page I can sign-in through the button of the profile at the banner </w:t>
      </w:r>
    </w:p>
    <w:p w14:paraId="38FC9FA5" w14:textId="77777777" w:rsidR="00EB2477" w:rsidRDefault="00EB2477" w:rsidP="00EB2477">
      <w:pPr>
        <w:pStyle w:val="NoSpacing"/>
      </w:pPr>
      <w:r>
        <w:rPr>
          <w:b/>
        </w:rPr>
        <w:t xml:space="preserve">Given: </w:t>
      </w:r>
      <w:r>
        <w:t>I am in the search/home page</w:t>
      </w:r>
    </w:p>
    <w:p w14:paraId="4E8556C8" w14:textId="77777777" w:rsidR="00EB2477" w:rsidRDefault="00EB2477" w:rsidP="00EB2477">
      <w:pPr>
        <w:pStyle w:val="NoSpacing"/>
        <w:rPr>
          <w:b/>
        </w:rPr>
      </w:pPr>
      <w:r>
        <w:rPr>
          <w:b/>
        </w:rPr>
        <w:t xml:space="preserve">When: </w:t>
      </w:r>
      <w:r>
        <w:t>I press profile button</w:t>
      </w:r>
    </w:p>
    <w:p w14:paraId="6C5F0853" w14:textId="77777777" w:rsidR="00EB2477" w:rsidRDefault="00EB2477" w:rsidP="00EB2477">
      <w:pPr>
        <w:pStyle w:val="NoSpacing"/>
      </w:pPr>
      <w:r>
        <w:rPr>
          <w:b/>
        </w:rPr>
        <w:t xml:space="preserve">Then: </w:t>
      </w:r>
      <w:r>
        <w:t>It should load a pop-up page, with the information needed to sign-in</w:t>
      </w:r>
    </w:p>
    <w:p w14:paraId="14CF57E8" w14:textId="77777777" w:rsidR="00EB2477" w:rsidRDefault="00EB2477" w:rsidP="00EB2477">
      <w:pPr>
        <w:pStyle w:val="NoSpacing"/>
      </w:pPr>
      <w:r>
        <w:rPr>
          <w:b/>
        </w:rPr>
        <w:t xml:space="preserve">When: </w:t>
      </w:r>
      <w:r>
        <w:t>I fill out all the information needed for the sign-in</w:t>
      </w:r>
    </w:p>
    <w:p w14:paraId="716C2D94" w14:textId="77777777" w:rsidR="00EB2477" w:rsidRDefault="00EB2477" w:rsidP="00EB2477">
      <w:pPr>
        <w:pStyle w:val="NoSpacing"/>
      </w:pPr>
      <w:r>
        <w:rPr>
          <w:b/>
        </w:rPr>
        <w:t xml:space="preserve">Then: </w:t>
      </w:r>
      <w:r>
        <w:t>Press the sign-in button</w:t>
      </w:r>
    </w:p>
    <w:p w14:paraId="2EAA4963" w14:textId="6348DB2E" w:rsidR="00A27B82" w:rsidRDefault="00EB2477" w:rsidP="00EB2477">
      <w:pPr>
        <w:pStyle w:val="NoSpacing"/>
      </w:pPr>
      <w:r>
        <w:rPr>
          <w:b/>
        </w:rPr>
        <w:t>And:</w:t>
      </w:r>
      <w:r>
        <w:t xml:space="preserve"> I am logged in the websi</w:t>
      </w:r>
      <w:r>
        <w:rPr>
          <w:noProof/>
        </w:rPr>
        <w:drawing>
          <wp:anchor distT="0" distB="0" distL="114300" distR="114300" simplePos="0" relativeHeight="251656192" behindDoc="1" locked="0" layoutInCell="1" allowOverlap="1" wp14:anchorId="6D28A742" wp14:editId="7FD1F8E4">
            <wp:simplePos x="0" y="0"/>
            <wp:positionH relativeFrom="column">
              <wp:posOffset>0</wp:posOffset>
            </wp:positionH>
            <wp:positionV relativeFrom="paragraph">
              <wp:posOffset>539115</wp:posOffset>
            </wp:positionV>
            <wp:extent cx="4572000" cy="3724275"/>
            <wp:effectExtent l="0" t="0" r="0" b="9525"/>
            <wp:wrapTight wrapText="bothSides">
              <wp:wrapPolygon edited="0">
                <wp:start x="0" y="0"/>
                <wp:lineTo x="0" y="21545"/>
                <wp:lineTo x="21510" y="21545"/>
                <wp:lineTo x="21510" y="0"/>
                <wp:lineTo x="0" y="0"/>
              </wp:wrapPolygon>
            </wp:wrapTight>
            <wp:docPr id="1097085117"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anchor>
        </w:drawing>
      </w:r>
      <w:r>
        <w:t>te.</w:t>
      </w:r>
      <w:r w:rsidR="00A27B82">
        <w:br w:type="page"/>
      </w:r>
    </w:p>
    <w:p w14:paraId="55CE38E3" w14:textId="77777777" w:rsidR="00A27B82" w:rsidRDefault="00A27B82" w:rsidP="00A27B82">
      <w:bookmarkStart w:id="22" w:name="_Toc7181985"/>
      <w:r w:rsidRPr="00520DD2">
        <w:rPr>
          <w:rStyle w:val="Heading3Char"/>
        </w:rPr>
        <w:lastRenderedPageBreak/>
        <w:t>Requirement 6:</w:t>
      </w:r>
      <w:bookmarkEnd w:id="22"/>
      <w:r>
        <w:rPr>
          <w:b/>
        </w:rPr>
        <w:t xml:space="preserve"> </w:t>
      </w:r>
      <w:r>
        <w:t>To always have direct access to different pages.</w:t>
      </w:r>
    </w:p>
    <w:p w14:paraId="63693D75" w14:textId="77777777" w:rsidR="00A27B82" w:rsidRDefault="00A27B82" w:rsidP="00EB2477">
      <w:pPr>
        <w:pStyle w:val="NoSpacing"/>
      </w:pPr>
      <w:r>
        <w:rPr>
          <w:b/>
        </w:rPr>
        <w:t>Feature1</w:t>
      </w:r>
      <w:r>
        <w:t xml:space="preserve">: To have a banner throughout the website </w:t>
      </w:r>
    </w:p>
    <w:p w14:paraId="5767A3B2" w14:textId="77777777" w:rsidR="00A27B82" w:rsidRDefault="00A27B82" w:rsidP="00A27B82"/>
    <w:p w14:paraId="3DFFB69C" w14:textId="77777777" w:rsidR="00A27B82" w:rsidRDefault="00A27B82" w:rsidP="00A27B82">
      <w:r>
        <w:rPr>
          <w:b/>
        </w:rPr>
        <w:t xml:space="preserve">As a: </w:t>
      </w:r>
      <w:r>
        <w:t>user</w:t>
      </w:r>
    </w:p>
    <w:p w14:paraId="160D5B70" w14:textId="77777777" w:rsidR="00A27B82" w:rsidRDefault="00A27B82" w:rsidP="00A27B82">
      <w:r>
        <w:rPr>
          <w:b/>
        </w:rPr>
        <w:t>So that:</w:t>
      </w:r>
      <w:r>
        <w:t xml:space="preserve"> I can navigate to different pages immediately </w:t>
      </w:r>
    </w:p>
    <w:p w14:paraId="19798638" w14:textId="77777777" w:rsidR="00A27B82" w:rsidRDefault="00A27B82" w:rsidP="00A27B82">
      <w:r>
        <w:rPr>
          <w:b/>
        </w:rPr>
        <w:t xml:space="preserve">I want to: </w:t>
      </w:r>
      <w:r>
        <w:t>always be able to see a banner at the top of my screen while browsing</w:t>
      </w:r>
    </w:p>
    <w:p w14:paraId="661EE477" w14:textId="77777777" w:rsidR="00A27B82" w:rsidRDefault="00A27B82" w:rsidP="00A27B82">
      <w:r>
        <w:rPr>
          <w:b/>
        </w:rPr>
        <w:t xml:space="preserve">Scenario: </w:t>
      </w:r>
      <w:r>
        <w:t>I should see the banner at the top of my screen anywhere in the website.</w:t>
      </w:r>
    </w:p>
    <w:p w14:paraId="08554BA3" w14:textId="77777777" w:rsidR="00A27B82" w:rsidRDefault="00A27B82" w:rsidP="00A27B82">
      <w:pPr>
        <w:pStyle w:val="NoSpacing"/>
      </w:pPr>
    </w:p>
    <w:p w14:paraId="6A80A921" w14:textId="77777777" w:rsidR="00EB2477" w:rsidRDefault="00EB2477" w:rsidP="00EB2477">
      <w:pPr>
        <w:pStyle w:val="NoSpacing"/>
      </w:pPr>
      <w:r>
        <w:rPr>
          <w:b/>
        </w:rPr>
        <w:t xml:space="preserve">Given: </w:t>
      </w:r>
      <w:r>
        <w:t>I am on the home/detailed-destination/search-result/profile page</w:t>
      </w:r>
    </w:p>
    <w:p w14:paraId="2F5A97E3" w14:textId="0D04F9A2" w:rsidR="00A27B82" w:rsidRDefault="00EB2477" w:rsidP="00EB2477">
      <w:pPr>
        <w:pStyle w:val="NoSpacing"/>
      </w:pPr>
      <w:r>
        <w:rPr>
          <w:noProof/>
        </w:rPr>
        <w:drawing>
          <wp:anchor distT="0" distB="0" distL="114300" distR="114300" simplePos="0" relativeHeight="251662336" behindDoc="1" locked="0" layoutInCell="1" allowOverlap="1" wp14:anchorId="291F4D49" wp14:editId="51F8662B">
            <wp:simplePos x="0" y="0"/>
            <wp:positionH relativeFrom="column">
              <wp:posOffset>0</wp:posOffset>
            </wp:positionH>
            <wp:positionV relativeFrom="paragraph">
              <wp:posOffset>953770</wp:posOffset>
            </wp:positionV>
            <wp:extent cx="4229100" cy="3943350"/>
            <wp:effectExtent l="0" t="0" r="0" b="0"/>
            <wp:wrapTight wrapText="bothSides">
              <wp:wrapPolygon edited="0">
                <wp:start x="0" y="0"/>
                <wp:lineTo x="0" y="21496"/>
                <wp:lineTo x="21503" y="21496"/>
                <wp:lineTo x="21503" y="0"/>
                <wp:lineTo x="0" y="0"/>
              </wp:wrapPolygon>
            </wp:wrapTight>
            <wp:docPr id="1837057531" name="Picture"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229100" cy="3943350"/>
                    </a:xfrm>
                    <a:prstGeom prst="rect">
                      <a:avLst/>
                    </a:prstGeom>
                  </pic:spPr>
                </pic:pic>
              </a:graphicData>
            </a:graphic>
          </wp:anchor>
        </w:drawing>
      </w:r>
      <w:r>
        <w:rPr>
          <w:b/>
        </w:rPr>
        <w:t xml:space="preserve">Then: </w:t>
      </w:r>
      <w:r>
        <w:t>I should see a banner at the top of my screen.</w:t>
      </w:r>
      <w:r w:rsidR="00A27B82">
        <w:br w:type="page"/>
      </w:r>
    </w:p>
    <w:p w14:paraId="4181BA34" w14:textId="12E96358" w:rsidR="00A27B82" w:rsidRDefault="00A27B82" w:rsidP="00EB2477">
      <w:pPr>
        <w:pStyle w:val="NoSpacing"/>
      </w:pPr>
      <w:r w:rsidRPr="783ABDBF">
        <w:rPr>
          <w:b/>
          <w:bCs/>
        </w:rPr>
        <w:lastRenderedPageBreak/>
        <w:t>Feature2</w:t>
      </w:r>
      <w:r>
        <w:t>: Have a button at the banner to transfer to the profile page</w:t>
      </w:r>
    </w:p>
    <w:p w14:paraId="1E94CFE2" w14:textId="4DF7CB52" w:rsidR="00EB2477" w:rsidRDefault="00EB2477" w:rsidP="00EB2477">
      <w:pPr>
        <w:pStyle w:val="NoSpacing"/>
      </w:pPr>
    </w:p>
    <w:p w14:paraId="363FE7CD" w14:textId="77777777" w:rsidR="00EB2477" w:rsidRDefault="00EB2477" w:rsidP="00EB2477">
      <w:pPr>
        <w:pStyle w:val="NoSpacing"/>
        <w:rPr>
          <w:b/>
          <w:bCs/>
        </w:rPr>
      </w:pPr>
    </w:p>
    <w:p w14:paraId="28D13575" w14:textId="77777777" w:rsidR="00A27B82" w:rsidRDefault="00A27B82" w:rsidP="00A27B82">
      <w:r>
        <w:rPr>
          <w:b/>
        </w:rPr>
        <w:t xml:space="preserve">As a: </w:t>
      </w:r>
      <w:r>
        <w:t>user</w:t>
      </w:r>
    </w:p>
    <w:p w14:paraId="7CFC97CD" w14:textId="77777777" w:rsidR="00A27B82" w:rsidRDefault="00A27B82" w:rsidP="00A27B82">
      <w:r>
        <w:rPr>
          <w:b/>
        </w:rPr>
        <w:t>So that:</w:t>
      </w:r>
      <w:r>
        <w:t xml:space="preserve"> I can easily access my trip schedule and edit my profile.</w:t>
      </w:r>
    </w:p>
    <w:p w14:paraId="01588C90" w14:textId="77777777" w:rsidR="00A27B82" w:rsidRDefault="00A27B82" w:rsidP="00A27B82">
      <w:r>
        <w:rPr>
          <w:b/>
        </w:rPr>
        <w:t xml:space="preserve">I want to:  </w:t>
      </w:r>
      <w:r>
        <w:t>be able to go to my profile page anywhere on the website</w:t>
      </w:r>
    </w:p>
    <w:p w14:paraId="3D1511CE" w14:textId="77777777" w:rsidR="00A27B82" w:rsidRDefault="00A27B82" w:rsidP="00A27B82">
      <w:r>
        <w:rPr>
          <w:b/>
        </w:rPr>
        <w:t xml:space="preserve">Scenario: </w:t>
      </w:r>
      <w:r>
        <w:t>Once I click on the profile button on the banner at the top of the screen, I will be navigated to my profile page.</w:t>
      </w:r>
    </w:p>
    <w:p w14:paraId="6C58ED17" w14:textId="77777777" w:rsidR="00A27B82" w:rsidRDefault="00A27B82" w:rsidP="00A27B82">
      <w:pPr>
        <w:pStyle w:val="NoSpacing"/>
      </w:pPr>
      <w:r>
        <w:rPr>
          <w:b/>
        </w:rPr>
        <w:t xml:space="preserve">Given: </w:t>
      </w:r>
      <w:r>
        <w:t>I am on the home/detailed-destination/search-result page</w:t>
      </w:r>
    </w:p>
    <w:p w14:paraId="2A8C8E2F" w14:textId="77777777" w:rsidR="00A27B82" w:rsidRDefault="00A27B82" w:rsidP="00A27B82">
      <w:pPr>
        <w:pStyle w:val="NoSpacing"/>
      </w:pPr>
      <w:r>
        <w:rPr>
          <w:b/>
        </w:rPr>
        <w:t xml:space="preserve">When: </w:t>
      </w:r>
      <w:r>
        <w:t>I click on the profile button on the banner at the top of the screen</w:t>
      </w:r>
      <w:r>
        <w:rPr>
          <w:b/>
        </w:rPr>
        <w:t xml:space="preserve"> </w:t>
      </w:r>
    </w:p>
    <w:p w14:paraId="6D375A3E" w14:textId="77777777" w:rsidR="00A27B82" w:rsidRDefault="00A27B82" w:rsidP="00A27B82">
      <w:pPr>
        <w:pStyle w:val="NoSpacing"/>
      </w:pPr>
      <w:r>
        <w:rPr>
          <w:b/>
        </w:rPr>
        <w:t xml:space="preserve">Then: </w:t>
      </w:r>
      <w:r>
        <w:t>I should be navigated to my profile page</w:t>
      </w:r>
    </w:p>
    <w:p w14:paraId="7F8DED10" w14:textId="77777777" w:rsidR="00A27B82" w:rsidRDefault="00A27B82" w:rsidP="00A27B82">
      <w:pPr>
        <w:pStyle w:val="NoSpacing"/>
      </w:pPr>
    </w:p>
    <w:p w14:paraId="02CC786D" w14:textId="77777777" w:rsidR="00A27B82" w:rsidRDefault="00A27B82" w:rsidP="00A27B82">
      <w:pPr>
        <w:pStyle w:val="NoSpacing"/>
      </w:pPr>
    </w:p>
    <w:p w14:paraId="79349994" w14:textId="77777777" w:rsidR="00A27B82" w:rsidRDefault="00A27B82" w:rsidP="00A27B82">
      <w:pPr>
        <w:pStyle w:val="NoSpacing"/>
      </w:pPr>
    </w:p>
    <w:p w14:paraId="71F4B482" w14:textId="77777777" w:rsidR="00A27B82" w:rsidRPr="00DE1BCA" w:rsidRDefault="00A27B82" w:rsidP="00EB2477">
      <w:pPr>
        <w:pStyle w:val="NoSpacing"/>
      </w:pPr>
      <w:r w:rsidRPr="3F9767B6">
        <w:rPr>
          <w:b/>
          <w:bCs/>
        </w:rPr>
        <w:t>Feature3</w:t>
      </w:r>
      <w:r>
        <w:t>: Have a button at the banner to transfer to the home page</w:t>
      </w:r>
    </w:p>
    <w:p w14:paraId="53BDC5CD" w14:textId="77777777" w:rsidR="00A27B82" w:rsidRDefault="00A27B82" w:rsidP="00A27B82">
      <w:pPr>
        <w:rPr>
          <w:b/>
        </w:rPr>
      </w:pPr>
    </w:p>
    <w:p w14:paraId="325A3CF0" w14:textId="77777777" w:rsidR="00A27B82" w:rsidRDefault="00A27B82" w:rsidP="00A27B82">
      <w:r>
        <w:rPr>
          <w:b/>
        </w:rPr>
        <w:t xml:space="preserve">As a: </w:t>
      </w:r>
      <w:r>
        <w:t>user</w:t>
      </w:r>
    </w:p>
    <w:p w14:paraId="4AE09981" w14:textId="77777777" w:rsidR="00A27B82" w:rsidRDefault="00A27B82" w:rsidP="00A27B82">
      <w:r>
        <w:rPr>
          <w:b/>
        </w:rPr>
        <w:t>So that:</w:t>
      </w:r>
      <w:r>
        <w:t xml:space="preserve"> I can easily access the home page.</w:t>
      </w:r>
    </w:p>
    <w:p w14:paraId="256DCD4C" w14:textId="77777777" w:rsidR="00A27B82" w:rsidRDefault="00A27B82" w:rsidP="00A27B82">
      <w:r>
        <w:rPr>
          <w:b/>
        </w:rPr>
        <w:t xml:space="preserve">I want to:  </w:t>
      </w:r>
      <w:r>
        <w:t>be able to go to the home page anywhere on the website</w:t>
      </w:r>
    </w:p>
    <w:p w14:paraId="00699183" w14:textId="77777777" w:rsidR="00A27B82" w:rsidRDefault="00A27B82" w:rsidP="00A27B82">
      <w:r>
        <w:rPr>
          <w:b/>
        </w:rPr>
        <w:t xml:space="preserve">Scenario: </w:t>
      </w:r>
      <w:r>
        <w:t>Once I click on the home button on the banner at the top of the screen, I will be navigated to the home page.</w:t>
      </w:r>
    </w:p>
    <w:p w14:paraId="6D000B34" w14:textId="77777777" w:rsidR="00A27B82" w:rsidRDefault="00A27B82" w:rsidP="00A27B82">
      <w:pPr>
        <w:pStyle w:val="NoSpacing"/>
      </w:pPr>
      <w:r>
        <w:rPr>
          <w:b/>
        </w:rPr>
        <w:t xml:space="preserve">Given: </w:t>
      </w:r>
      <w:r>
        <w:t>I am on the profile/detailed-destination/search result page</w:t>
      </w:r>
    </w:p>
    <w:p w14:paraId="35BAC813" w14:textId="77777777" w:rsidR="00A27B82" w:rsidRDefault="00A27B82" w:rsidP="00A27B82">
      <w:pPr>
        <w:pStyle w:val="NoSpacing"/>
      </w:pPr>
      <w:r>
        <w:rPr>
          <w:b/>
        </w:rPr>
        <w:t xml:space="preserve">When: </w:t>
      </w:r>
      <w:r>
        <w:t>I click on the home button on the banner at the top of the screen</w:t>
      </w:r>
      <w:r>
        <w:rPr>
          <w:b/>
        </w:rPr>
        <w:t xml:space="preserve"> </w:t>
      </w:r>
    </w:p>
    <w:p w14:paraId="599A3E44" w14:textId="77777777" w:rsidR="00A27B82" w:rsidRDefault="00A27B82" w:rsidP="00A27B82">
      <w:pPr>
        <w:pStyle w:val="NoSpacing"/>
      </w:pPr>
      <w:r>
        <w:rPr>
          <w:b/>
        </w:rPr>
        <w:t xml:space="preserve">Then: </w:t>
      </w:r>
      <w:r>
        <w:t>I should be navigated to the home page</w:t>
      </w:r>
    </w:p>
    <w:p w14:paraId="0D53ADD8" w14:textId="77777777" w:rsidR="00A27B82" w:rsidRDefault="00A27B82" w:rsidP="00A27B82">
      <w:pPr>
        <w:pStyle w:val="NoSpacing"/>
      </w:pPr>
    </w:p>
    <w:p w14:paraId="5E40E39A" w14:textId="77777777" w:rsidR="00A27B82" w:rsidRDefault="00A27B82" w:rsidP="00A27B82">
      <w:pPr>
        <w:pStyle w:val="NoSpacing"/>
      </w:pPr>
    </w:p>
    <w:p w14:paraId="7A686442" w14:textId="77777777" w:rsidR="00A27B82" w:rsidRDefault="00A27B82" w:rsidP="00A27B82">
      <w:pPr>
        <w:pStyle w:val="NoSpacing"/>
      </w:pPr>
    </w:p>
    <w:p w14:paraId="6C235AF1" w14:textId="4CAC633C" w:rsidR="00A27B82" w:rsidRDefault="00A27B82" w:rsidP="00EB2477">
      <w:pPr>
        <w:pStyle w:val="NoSpacing"/>
      </w:pPr>
      <w:r>
        <w:br w:type="page"/>
      </w:r>
      <w:r w:rsidRPr="3F9767B6">
        <w:rPr>
          <w:b/>
          <w:bCs/>
        </w:rPr>
        <w:lastRenderedPageBreak/>
        <w:t>Feature4</w:t>
      </w:r>
      <w:r>
        <w:t>: To have a search bar at the banner</w:t>
      </w:r>
    </w:p>
    <w:p w14:paraId="0C67E4BE" w14:textId="08BF0EBD" w:rsidR="00EB2477" w:rsidRDefault="00EB2477" w:rsidP="00EB2477">
      <w:pPr>
        <w:pStyle w:val="NoSpacing"/>
      </w:pPr>
    </w:p>
    <w:p w14:paraId="24A5279A" w14:textId="77777777" w:rsidR="00EB2477" w:rsidRDefault="00EB2477" w:rsidP="00EB2477">
      <w:pPr>
        <w:pStyle w:val="NoSpacing"/>
      </w:pPr>
    </w:p>
    <w:p w14:paraId="2364C62A" w14:textId="77777777" w:rsidR="00A27B82" w:rsidRDefault="00A27B82" w:rsidP="00A27B82">
      <w:r>
        <w:rPr>
          <w:b/>
        </w:rPr>
        <w:t xml:space="preserve">As a: </w:t>
      </w:r>
      <w:r>
        <w:t>user</w:t>
      </w:r>
    </w:p>
    <w:p w14:paraId="6C130169" w14:textId="77777777" w:rsidR="00A27B82" w:rsidRDefault="00A27B82" w:rsidP="00A27B82">
      <w:r>
        <w:rPr>
          <w:b/>
        </w:rPr>
        <w:t>So that:</w:t>
      </w:r>
      <w:r>
        <w:t xml:space="preserve"> I do not have to go to the home page every time I need to search for a destination.</w:t>
      </w:r>
    </w:p>
    <w:p w14:paraId="302A1647" w14:textId="77777777" w:rsidR="00A27B82" w:rsidRDefault="00A27B82" w:rsidP="00A27B82">
      <w:r>
        <w:rPr>
          <w:b/>
        </w:rPr>
        <w:t xml:space="preserve">I want to:  </w:t>
      </w:r>
      <w:r>
        <w:t>be able to search for destinations anywhere on the website</w:t>
      </w:r>
    </w:p>
    <w:p w14:paraId="59A56274" w14:textId="77777777" w:rsidR="00A27B82" w:rsidRDefault="00A27B82" w:rsidP="00A27B82">
      <w:r>
        <w:rPr>
          <w:b/>
        </w:rPr>
        <w:t xml:space="preserve">Scenario: </w:t>
      </w:r>
      <w:r>
        <w:t>Once I click on the search button on the banner at the top of the screen, there will be a search bar in which I can type in key words to search for destinations.</w:t>
      </w:r>
    </w:p>
    <w:p w14:paraId="38BEF2FA" w14:textId="77777777" w:rsidR="00A27B82" w:rsidRDefault="00A27B82" w:rsidP="00A27B82">
      <w:pPr>
        <w:pStyle w:val="NoSpacing"/>
      </w:pPr>
      <w:r>
        <w:rPr>
          <w:b/>
        </w:rPr>
        <w:t xml:space="preserve">Given: </w:t>
      </w:r>
      <w:r>
        <w:t>I am on the search-result/home/profile/detailed-destination page</w:t>
      </w:r>
    </w:p>
    <w:p w14:paraId="107C3DCF" w14:textId="77777777" w:rsidR="00A27B82" w:rsidRDefault="00A27B82" w:rsidP="00A27B82">
      <w:pPr>
        <w:pStyle w:val="NoSpacing"/>
        <w:rPr>
          <w:b/>
        </w:rPr>
      </w:pPr>
      <w:r>
        <w:rPr>
          <w:b/>
        </w:rPr>
        <w:t xml:space="preserve">When: </w:t>
      </w:r>
      <w:r>
        <w:t>I click on the search button on the banner at the top of the screen</w:t>
      </w:r>
      <w:r>
        <w:rPr>
          <w:b/>
        </w:rPr>
        <w:t xml:space="preserve"> </w:t>
      </w:r>
    </w:p>
    <w:p w14:paraId="095BF1A3" w14:textId="77777777" w:rsidR="00A27B82" w:rsidRDefault="00A27B82" w:rsidP="00A27B82">
      <w:pPr>
        <w:pStyle w:val="NoSpacing"/>
      </w:pPr>
      <w:r>
        <w:rPr>
          <w:b/>
        </w:rPr>
        <w:t xml:space="preserve">Then: </w:t>
      </w:r>
      <w:r>
        <w:t>I should see a search bar next to the search button</w:t>
      </w:r>
    </w:p>
    <w:p w14:paraId="2751BFFA" w14:textId="77777777" w:rsidR="00A27B82" w:rsidRDefault="00A27B82" w:rsidP="00A27B82">
      <w:pPr>
        <w:pStyle w:val="NoSpacing"/>
      </w:pPr>
      <w:r>
        <w:rPr>
          <w:b/>
        </w:rPr>
        <w:t xml:space="preserve">And: </w:t>
      </w:r>
      <w:r>
        <w:t>I type in key words “Indian Restaurant”</w:t>
      </w:r>
    </w:p>
    <w:p w14:paraId="063E916C" w14:textId="77777777" w:rsidR="00A27B82" w:rsidRDefault="00A27B82" w:rsidP="00A27B82">
      <w:pPr>
        <w:pStyle w:val="NoSpacing"/>
      </w:pPr>
      <w:r>
        <w:rPr>
          <w:b/>
        </w:rPr>
        <w:t xml:space="preserve">And: </w:t>
      </w:r>
      <w:r>
        <w:t>I press the search button</w:t>
      </w:r>
    </w:p>
    <w:p w14:paraId="295D872C" w14:textId="0A024ADD" w:rsidR="00A27B82" w:rsidRDefault="00A27B82" w:rsidP="00A27B82">
      <w:pPr>
        <w:pStyle w:val="NoSpacing"/>
      </w:pPr>
      <w:r>
        <w:rPr>
          <w:b/>
        </w:rPr>
        <w:t xml:space="preserve">Then: </w:t>
      </w:r>
      <w:r>
        <w:t>I should see all “Indian Restaurants” in all the available cities.</w:t>
      </w:r>
    </w:p>
    <w:p w14:paraId="04175989" w14:textId="006EE53D" w:rsidR="00A27B82" w:rsidRDefault="00A27B82" w:rsidP="00A27B82">
      <w:pPr>
        <w:pStyle w:val="NoSpacing"/>
      </w:pPr>
    </w:p>
    <w:p w14:paraId="0ED2993D" w14:textId="14FEC659" w:rsidR="00A27B82" w:rsidRDefault="00EB2477" w:rsidP="00A27B82">
      <w:pPr>
        <w:pStyle w:val="NoSpacing"/>
      </w:pPr>
      <w:r>
        <w:rPr>
          <w:noProof/>
        </w:rPr>
        <w:drawing>
          <wp:anchor distT="0" distB="0" distL="114300" distR="114300" simplePos="0" relativeHeight="251667456" behindDoc="1" locked="0" layoutInCell="1" allowOverlap="1" wp14:anchorId="5016B566" wp14:editId="4EA9BB95">
            <wp:simplePos x="0" y="0"/>
            <wp:positionH relativeFrom="column">
              <wp:posOffset>0</wp:posOffset>
            </wp:positionH>
            <wp:positionV relativeFrom="paragraph">
              <wp:posOffset>297815</wp:posOffset>
            </wp:positionV>
            <wp:extent cx="6112568" cy="3514725"/>
            <wp:effectExtent l="0" t="0" r="2540" b="0"/>
            <wp:wrapTight wrapText="bothSides">
              <wp:wrapPolygon edited="0">
                <wp:start x="0" y="0"/>
                <wp:lineTo x="0" y="21424"/>
                <wp:lineTo x="21542" y="21424"/>
                <wp:lineTo x="21542" y="0"/>
                <wp:lineTo x="0" y="0"/>
              </wp:wrapPolygon>
            </wp:wrapTight>
            <wp:docPr id="1090645736" name="Picture 11353217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321747"/>
                    <pic:cNvPicPr/>
                  </pic:nvPicPr>
                  <pic:blipFill>
                    <a:blip r:embed="rId24">
                      <a:extLst>
                        <a:ext uri="{28A0092B-C50C-407E-A947-70E740481C1C}">
                          <a14:useLocalDpi xmlns:a14="http://schemas.microsoft.com/office/drawing/2010/main" val="0"/>
                        </a:ext>
                      </a:extLst>
                    </a:blip>
                    <a:stretch>
                      <a:fillRect/>
                    </a:stretch>
                  </pic:blipFill>
                  <pic:spPr>
                    <a:xfrm>
                      <a:off x="0" y="0"/>
                      <a:ext cx="6112568" cy="3514725"/>
                    </a:xfrm>
                    <a:prstGeom prst="rect">
                      <a:avLst/>
                    </a:prstGeom>
                  </pic:spPr>
                </pic:pic>
              </a:graphicData>
            </a:graphic>
          </wp:anchor>
        </w:drawing>
      </w:r>
    </w:p>
    <w:p w14:paraId="404D830A" w14:textId="0D0BF171" w:rsidR="00A27B82" w:rsidRDefault="00A27B82" w:rsidP="00A27B82">
      <w:pPr>
        <w:pStyle w:val="NoSpacing"/>
      </w:pPr>
    </w:p>
    <w:p w14:paraId="1E3A3CDE" w14:textId="3FAFF7EC" w:rsidR="00EB2477" w:rsidRDefault="00EB2477" w:rsidP="00A27B82">
      <w:pPr>
        <w:pStyle w:val="NoSpacing"/>
      </w:pPr>
    </w:p>
    <w:p w14:paraId="5CC6F8DE" w14:textId="77777777" w:rsidR="00EB2477" w:rsidRDefault="00EB2477" w:rsidP="00A27B82">
      <w:pPr>
        <w:pStyle w:val="NoSpacing"/>
      </w:pPr>
    </w:p>
    <w:p w14:paraId="4C492968" w14:textId="77777777" w:rsidR="00EB2477" w:rsidRDefault="00EB2477" w:rsidP="00A27B82">
      <w:pPr>
        <w:pStyle w:val="NoSpacing"/>
      </w:pPr>
    </w:p>
    <w:p w14:paraId="1D0A5F6A" w14:textId="58463836" w:rsidR="00A27B82" w:rsidRDefault="00A27B82" w:rsidP="00EB2477">
      <w:pPr>
        <w:pStyle w:val="NoSpacing"/>
      </w:pPr>
      <w:r>
        <w:rPr>
          <w:b/>
        </w:rPr>
        <w:lastRenderedPageBreak/>
        <w:t>Feature5</w:t>
      </w:r>
      <w:r>
        <w:t xml:space="preserve">: To have an upwards arrow at the end of every page </w:t>
      </w:r>
    </w:p>
    <w:p w14:paraId="18E7481C" w14:textId="7BC62180" w:rsidR="00EB2477" w:rsidRDefault="00EB2477" w:rsidP="00EB2477">
      <w:pPr>
        <w:pStyle w:val="NoSpacing"/>
      </w:pPr>
    </w:p>
    <w:p w14:paraId="7B0028B4" w14:textId="77777777" w:rsidR="00EB2477" w:rsidRDefault="00EB2477" w:rsidP="00EB2477">
      <w:pPr>
        <w:pStyle w:val="NoSpacing"/>
      </w:pPr>
    </w:p>
    <w:p w14:paraId="31FB201A" w14:textId="77777777" w:rsidR="00A27B82" w:rsidRDefault="00A27B82" w:rsidP="00A27B82">
      <w:r>
        <w:rPr>
          <w:b/>
        </w:rPr>
        <w:t xml:space="preserve">As a: </w:t>
      </w:r>
      <w:r>
        <w:t>user</w:t>
      </w:r>
    </w:p>
    <w:p w14:paraId="0A0B60F0" w14:textId="77777777" w:rsidR="00A27B82" w:rsidRDefault="00A27B82" w:rsidP="00A27B82">
      <w:r>
        <w:rPr>
          <w:b/>
        </w:rPr>
        <w:t>So that:</w:t>
      </w:r>
      <w:r>
        <w:t xml:space="preserve"> I want to navigate around the webpage easily</w:t>
      </w:r>
    </w:p>
    <w:p w14:paraId="71928258" w14:textId="77777777" w:rsidR="00A27B82" w:rsidRDefault="00A27B82" w:rsidP="00A27B82">
      <w:r>
        <w:rPr>
          <w:b/>
        </w:rPr>
        <w:t xml:space="preserve">I want to:  </w:t>
      </w:r>
      <w:r>
        <w:t>be able to reach the top of the page with a click of a button</w:t>
      </w:r>
    </w:p>
    <w:p w14:paraId="1C9F5BCA" w14:textId="77777777" w:rsidR="00A27B82" w:rsidRDefault="00A27B82" w:rsidP="00A27B82">
      <w:r>
        <w:rPr>
          <w:b/>
        </w:rPr>
        <w:t xml:space="preserve">Scenario: </w:t>
      </w:r>
      <w:r>
        <w:t>Once I click on the “upwards” arrow page I am able reach the top of the webpage</w:t>
      </w:r>
    </w:p>
    <w:p w14:paraId="28910490" w14:textId="77777777" w:rsidR="00A27B82" w:rsidRDefault="00A27B82" w:rsidP="00A27B82">
      <w:pPr>
        <w:pStyle w:val="NoSpacing"/>
      </w:pPr>
      <w:r>
        <w:rPr>
          <w:b/>
        </w:rPr>
        <w:t xml:space="preserve">Given: </w:t>
      </w:r>
      <w:r>
        <w:t>I am at the bottom of the search-result/home/profile/detailed-destination page</w:t>
      </w:r>
    </w:p>
    <w:p w14:paraId="5E68DA48" w14:textId="77777777" w:rsidR="00A27B82" w:rsidRDefault="00A27B82" w:rsidP="00A27B82">
      <w:pPr>
        <w:pStyle w:val="NoSpacing"/>
        <w:rPr>
          <w:b/>
        </w:rPr>
      </w:pPr>
      <w:r>
        <w:rPr>
          <w:b/>
        </w:rPr>
        <w:t xml:space="preserve">When: </w:t>
      </w:r>
      <w:r>
        <w:t>I click on the “upwards arrow” button on the banner at the top of the screen</w:t>
      </w:r>
      <w:r>
        <w:rPr>
          <w:b/>
        </w:rPr>
        <w:t xml:space="preserve"> </w:t>
      </w:r>
    </w:p>
    <w:p w14:paraId="778AF16A" w14:textId="77777777" w:rsidR="00A27B82" w:rsidRDefault="00A27B82" w:rsidP="00A27B82">
      <w:pPr>
        <w:pStyle w:val="NoSpacing"/>
      </w:pPr>
      <w:r>
        <w:rPr>
          <w:b/>
        </w:rPr>
        <w:t xml:space="preserve">Then: </w:t>
      </w:r>
      <w:r>
        <w:t>I should be at the top of the webpage</w:t>
      </w:r>
    </w:p>
    <w:p w14:paraId="285C79FA" w14:textId="77777777" w:rsidR="00A27B82" w:rsidRDefault="00A27B82" w:rsidP="00A27B82">
      <w:pPr>
        <w:pStyle w:val="NoSpacing"/>
      </w:pPr>
    </w:p>
    <w:p w14:paraId="7EC03911" w14:textId="097745AE" w:rsidR="00A27B82" w:rsidRDefault="00A27B82" w:rsidP="00A27B82">
      <w:pPr>
        <w:pStyle w:val="NoSpacing"/>
      </w:pPr>
    </w:p>
    <w:p w14:paraId="779B589E" w14:textId="3FB8DFA1" w:rsidR="00EB2477" w:rsidRDefault="00EB2477" w:rsidP="00A27B82">
      <w:pPr>
        <w:rPr>
          <w:rStyle w:val="Heading3Char"/>
          <w:lang w:val="en-AU"/>
        </w:rPr>
      </w:pPr>
      <w:r>
        <w:rPr>
          <w:noProof/>
        </w:rPr>
        <w:drawing>
          <wp:anchor distT="0" distB="0" distL="114300" distR="114300" simplePos="0" relativeHeight="251676672" behindDoc="1" locked="0" layoutInCell="1" allowOverlap="1" wp14:anchorId="4A1E54E0" wp14:editId="645CE160">
            <wp:simplePos x="0" y="0"/>
            <wp:positionH relativeFrom="column">
              <wp:posOffset>1047750</wp:posOffset>
            </wp:positionH>
            <wp:positionV relativeFrom="paragraph">
              <wp:posOffset>172085</wp:posOffset>
            </wp:positionV>
            <wp:extent cx="3057525" cy="4010025"/>
            <wp:effectExtent l="0" t="0" r="9525" b="9525"/>
            <wp:wrapTight wrapText="bothSides">
              <wp:wrapPolygon edited="0">
                <wp:start x="0" y="0"/>
                <wp:lineTo x="0" y="21549"/>
                <wp:lineTo x="21533" y="21549"/>
                <wp:lineTo x="21533" y="0"/>
                <wp:lineTo x="0" y="0"/>
              </wp:wrapPolygon>
            </wp:wrapTight>
            <wp:docPr id="1196585137"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057525" cy="4010025"/>
                    </a:xfrm>
                    <a:prstGeom prst="rect">
                      <a:avLst/>
                    </a:prstGeom>
                  </pic:spPr>
                </pic:pic>
              </a:graphicData>
            </a:graphic>
          </wp:anchor>
        </w:drawing>
      </w:r>
    </w:p>
    <w:p w14:paraId="2723B894" w14:textId="77777777" w:rsidR="00EB2477" w:rsidRDefault="00EB2477" w:rsidP="00A27B82">
      <w:pPr>
        <w:rPr>
          <w:rStyle w:val="Heading3Char"/>
          <w:lang w:val="en-AU"/>
        </w:rPr>
      </w:pPr>
    </w:p>
    <w:p w14:paraId="07DA1C61" w14:textId="77777777" w:rsidR="00EB2477" w:rsidRDefault="00EB2477" w:rsidP="00A27B82">
      <w:pPr>
        <w:rPr>
          <w:rStyle w:val="Heading3Char"/>
          <w:lang w:val="en-AU"/>
        </w:rPr>
      </w:pPr>
    </w:p>
    <w:p w14:paraId="121DBA76" w14:textId="77777777" w:rsidR="00EB2477" w:rsidRDefault="00EB2477" w:rsidP="00A27B82">
      <w:pPr>
        <w:rPr>
          <w:rStyle w:val="Heading3Char"/>
          <w:lang w:val="en-AU"/>
        </w:rPr>
      </w:pPr>
    </w:p>
    <w:p w14:paraId="68810F56" w14:textId="77777777" w:rsidR="00EB2477" w:rsidRDefault="00EB2477" w:rsidP="00A27B82">
      <w:pPr>
        <w:rPr>
          <w:rStyle w:val="Heading3Char"/>
          <w:lang w:val="en-AU"/>
        </w:rPr>
      </w:pPr>
    </w:p>
    <w:p w14:paraId="51E1421C" w14:textId="77777777" w:rsidR="00EB2477" w:rsidRDefault="00EB2477" w:rsidP="00A27B82">
      <w:pPr>
        <w:rPr>
          <w:rStyle w:val="Heading3Char"/>
          <w:lang w:val="en-AU"/>
        </w:rPr>
      </w:pPr>
    </w:p>
    <w:p w14:paraId="5097307D" w14:textId="77777777" w:rsidR="00EB2477" w:rsidRDefault="00EB2477" w:rsidP="00A27B82">
      <w:pPr>
        <w:rPr>
          <w:rStyle w:val="Heading3Char"/>
          <w:lang w:val="en-AU"/>
        </w:rPr>
      </w:pPr>
    </w:p>
    <w:p w14:paraId="5DD1B764" w14:textId="77777777" w:rsidR="00EB2477" w:rsidRDefault="00EB2477" w:rsidP="00A27B82">
      <w:pPr>
        <w:rPr>
          <w:rStyle w:val="Heading3Char"/>
          <w:lang w:val="en-AU"/>
        </w:rPr>
      </w:pPr>
    </w:p>
    <w:p w14:paraId="1E7AFBFE" w14:textId="77777777" w:rsidR="00EB2477" w:rsidRDefault="00EB2477" w:rsidP="00A27B82">
      <w:pPr>
        <w:rPr>
          <w:rStyle w:val="Heading3Char"/>
          <w:lang w:val="en-AU"/>
        </w:rPr>
      </w:pPr>
    </w:p>
    <w:p w14:paraId="051F9947" w14:textId="77777777" w:rsidR="00EB2477" w:rsidRDefault="00EB2477" w:rsidP="00A27B82">
      <w:pPr>
        <w:rPr>
          <w:rStyle w:val="Heading3Char"/>
          <w:lang w:val="en-AU"/>
        </w:rPr>
      </w:pPr>
    </w:p>
    <w:p w14:paraId="6B8795FE" w14:textId="77777777" w:rsidR="00EB2477" w:rsidRDefault="00EB2477" w:rsidP="00A27B82">
      <w:pPr>
        <w:rPr>
          <w:rStyle w:val="Heading3Char"/>
          <w:lang w:val="en-AU"/>
        </w:rPr>
      </w:pPr>
    </w:p>
    <w:p w14:paraId="41057823" w14:textId="77777777" w:rsidR="00EB2477" w:rsidRDefault="00EB2477" w:rsidP="00A27B82">
      <w:pPr>
        <w:rPr>
          <w:rStyle w:val="Heading3Char"/>
          <w:lang w:val="en-AU"/>
        </w:rPr>
      </w:pPr>
    </w:p>
    <w:p w14:paraId="412A921C" w14:textId="77777777" w:rsidR="00EB2477" w:rsidRDefault="00EB2477" w:rsidP="00A27B82">
      <w:pPr>
        <w:rPr>
          <w:rStyle w:val="Heading3Char"/>
          <w:lang w:val="en-AU"/>
        </w:rPr>
      </w:pPr>
    </w:p>
    <w:p w14:paraId="7CDBB2AA" w14:textId="77777777" w:rsidR="00EB2477" w:rsidRDefault="00EB2477" w:rsidP="00A27B82">
      <w:pPr>
        <w:rPr>
          <w:rStyle w:val="Heading3Char"/>
          <w:lang w:val="en-AU"/>
        </w:rPr>
      </w:pPr>
    </w:p>
    <w:p w14:paraId="383278DE" w14:textId="77777777" w:rsidR="00EB2477" w:rsidRDefault="00EB2477" w:rsidP="00A27B82">
      <w:pPr>
        <w:rPr>
          <w:rStyle w:val="Heading3Char"/>
          <w:lang w:val="en-AU"/>
        </w:rPr>
      </w:pPr>
    </w:p>
    <w:p w14:paraId="2DE81B6D" w14:textId="13622BAE" w:rsidR="00A27B82" w:rsidRDefault="00A27B82" w:rsidP="00A27B82">
      <w:bookmarkStart w:id="23" w:name="_Toc7181986"/>
      <w:r w:rsidRPr="00520DD2">
        <w:rPr>
          <w:rStyle w:val="Heading3Char"/>
        </w:rPr>
        <w:lastRenderedPageBreak/>
        <w:t>Requirement 7:</w:t>
      </w:r>
      <w:bookmarkEnd w:id="23"/>
      <w:r>
        <w:rPr>
          <w:b/>
        </w:rPr>
        <w:t xml:space="preserve"> </w:t>
      </w:r>
      <w:r>
        <w:t xml:space="preserve">To be able to suggest what possible destination there are for the user </w:t>
      </w:r>
    </w:p>
    <w:p w14:paraId="3C7102A2" w14:textId="77777777" w:rsidR="00A27B82" w:rsidRDefault="00A27B82" w:rsidP="00EB2477">
      <w:pPr>
        <w:pStyle w:val="NoSpacing"/>
      </w:pPr>
      <w:r>
        <w:rPr>
          <w:b/>
        </w:rPr>
        <w:t>Feature1</w:t>
      </w:r>
      <w:r>
        <w:t>: To have 3 suggested destinations for the city</w:t>
      </w:r>
    </w:p>
    <w:p w14:paraId="567ED91E" w14:textId="77777777" w:rsidR="00A27B82" w:rsidRDefault="00A27B82" w:rsidP="00A27B82"/>
    <w:p w14:paraId="5B5C2CB0" w14:textId="77777777" w:rsidR="00A27B82" w:rsidRDefault="00A27B82" w:rsidP="00A27B82">
      <w:r>
        <w:rPr>
          <w:b/>
        </w:rPr>
        <w:t xml:space="preserve">As a: </w:t>
      </w:r>
      <w:r>
        <w:t>user</w:t>
      </w:r>
    </w:p>
    <w:p w14:paraId="7A2B3F24" w14:textId="77777777" w:rsidR="00A27B82" w:rsidRDefault="00A27B82" w:rsidP="00A27B82">
      <w:r>
        <w:rPr>
          <w:b/>
        </w:rPr>
        <w:t>So that:</w:t>
      </w:r>
      <w:r>
        <w:t xml:space="preserve"> I can decide where to go when I have no destinations in mind</w:t>
      </w:r>
    </w:p>
    <w:p w14:paraId="682234CC" w14:textId="77777777" w:rsidR="00A27B82" w:rsidRDefault="00A27B82" w:rsidP="00A27B82">
      <w:r>
        <w:rPr>
          <w:b/>
        </w:rPr>
        <w:t xml:space="preserve">I want to: </w:t>
      </w:r>
      <w:r>
        <w:t>see recommended places for all the available cities</w:t>
      </w:r>
    </w:p>
    <w:p w14:paraId="03506588" w14:textId="77777777" w:rsidR="00A27B82" w:rsidRDefault="00A27B82" w:rsidP="00A27B82">
      <w:r>
        <w:rPr>
          <w:b/>
        </w:rPr>
        <w:t xml:space="preserve">Scenario: </w:t>
      </w:r>
      <w:r>
        <w:t>When I scroll down from the home/search page I will be able to see some recommended destinations</w:t>
      </w:r>
    </w:p>
    <w:p w14:paraId="3E53C9B4" w14:textId="77777777" w:rsidR="00A27B82" w:rsidRDefault="00A27B82" w:rsidP="00A27B82">
      <w:pPr>
        <w:pStyle w:val="NoSpacing"/>
      </w:pPr>
      <w:r>
        <w:rPr>
          <w:b/>
        </w:rPr>
        <w:t xml:space="preserve">Given: </w:t>
      </w:r>
      <w:r>
        <w:t>I am in the home/search page</w:t>
      </w:r>
    </w:p>
    <w:p w14:paraId="2F6DDA2E" w14:textId="12A5C11A" w:rsidR="00A27B82" w:rsidRDefault="00A27B82" w:rsidP="00A27B82">
      <w:pPr>
        <w:pStyle w:val="NoSpacing"/>
      </w:pPr>
      <w:r>
        <w:rPr>
          <w:b/>
        </w:rPr>
        <w:t xml:space="preserve">When: </w:t>
      </w:r>
      <w:r>
        <w:t>I scroll down</w:t>
      </w:r>
    </w:p>
    <w:p w14:paraId="2457F4BF" w14:textId="77777777" w:rsidR="00A27B82" w:rsidRDefault="00A27B82" w:rsidP="00A27B82">
      <w:pPr>
        <w:pStyle w:val="NoSpacing"/>
      </w:pPr>
      <w:r w:rsidRPr="2435B5C1">
        <w:rPr>
          <w:b/>
          <w:bCs/>
        </w:rPr>
        <w:t xml:space="preserve">Then: </w:t>
      </w:r>
      <w:r>
        <w:t>I see 3 recommended destinations.</w:t>
      </w:r>
    </w:p>
    <w:p w14:paraId="5D551BA7" w14:textId="60384E0C" w:rsidR="00A27B82" w:rsidRDefault="00A27B82" w:rsidP="00A27B82">
      <w:pPr>
        <w:pStyle w:val="NoSpacing"/>
      </w:pPr>
    </w:p>
    <w:p w14:paraId="2512AE76" w14:textId="6B16FFF1" w:rsidR="00A27B82" w:rsidRDefault="00EB2477" w:rsidP="00A27B82">
      <w:pPr>
        <w:pStyle w:val="NoSpacing"/>
      </w:pPr>
      <w:r>
        <w:rPr>
          <w:noProof/>
        </w:rPr>
        <w:drawing>
          <wp:anchor distT="0" distB="0" distL="114300" distR="114300" simplePos="0" relativeHeight="251679744" behindDoc="1" locked="0" layoutInCell="1" allowOverlap="1" wp14:anchorId="101707B9" wp14:editId="1160B2C0">
            <wp:simplePos x="0" y="0"/>
            <wp:positionH relativeFrom="column">
              <wp:posOffset>-19050</wp:posOffset>
            </wp:positionH>
            <wp:positionV relativeFrom="paragraph">
              <wp:posOffset>415925</wp:posOffset>
            </wp:positionV>
            <wp:extent cx="5863472" cy="2962275"/>
            <wp:effectExtent l="0" t="0" r="4445" b="0"/>
            <wp:wrapTight wrapText="bothSides">
              <wp:wrapPolygon edited="0">
                <wp:start x="0" y="0"/>
                <wp:lineTo x="0" y="21392"/>
                <wp:lineTo x="21546" y="21392"/>
                <wp:lineTo x="21546" y="0"/>
                <wp:lineTo x="0" y="0"/>
              </wp:wrapPolygon>
            </wp:wrapTight>
            <wp:docPr id="211931490" name="Picture 21193149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63472" cy="2962275"/>
                    </a:xfrm>
                    <a:prstGeom prst="rect">
                      <a:avLst/>
                    </a:prstGeom>
                  </pic:spPr>
                </pic:pic>
              </a:graphicData>
            </a:graphic>
          </wp:anchor>
        </w:drawing>
      </w:r>
    </w:p>
    <w:p w14:paraId="58BBA1B5" w14:textId="77777777" w:rsidR="00A27B82" w:rsidRDefault="00A27B82" w:rsidP="00A27B82">
      <w:r>
        <w:br w:type="page"/>
      </w:r>
    </w:p>
    <w:p w14:paraId="3137897A" w14:textId="77777777" w:rsidR="00A27B82" w:rsidRDefault="00A27B82" w:rsidP="00A27B82">
      <w:pPr>
        <w:pStyle w:val="NoSpacing"/>
      </w:pPr>
    </w:p>
    <w:p w14:paraId="3AA1D64D" w14:textId="77777777" w:rsidR="00A27B82" w:rsidRDefault="00A27B82" w:rsidP="00EB2477">
      <w:pPr>
        <w:pStyle w:val="NoSpacing"/>
      </w:pPr>
      <w:r>
        <w:rPr>
          <w:b/>
        </w:rPr>
        <w:t>Feature2</w:t>
      </w:r>
      <w:r>
        <w:t>: To be able to see 3 of the top-visited destinations on the website</w:t>
      </w:r>
    </w:p>
    <w:p w14:paraId="6DA71EAA" w14:textId="6C65BBBB" w:rsidR="00A27B82" w:rsidRDefault="00A27B82" w:rsidP="00EB2477">
      <w:pPr>
        <w:pStyle w:val="NoSpacing"/>
      </w:pPr>
    </w:p>
    <w:p w14:paraId="15DFE674" w14:textId="77777777" w:rsidR="00EB2477" w:rsidRDefault="00EB2477" w:rsidP="00EB2477">
      <w:pPr>
        <w:pStyle w:val="NoSpacing"/>
      </w:pPr>
    </w:p>
    <w:p w14:paraId="3F503FAB" w14:textId="77777777" w:rsidR="00A27B82" w:rsidRDefault="00A27B82" w:rsidP="00A27B82">
      <w:r>
        <w:rPr>
          <w:b/>
        </w:rPr>
        <w:t xml:space="preserve">As a: </w:t>
      </w:r>
      <w:r>
        <w:t>user</w:t>
      </w:r>
    </w:p>
    <w:p w14:paraId="04A749C8" w14:textId="77777777" w:rsidR="00A27B82" w:rsidRDefault="00A27B82" w:rsidP="00A27B82">
      <w:r>
        <w:rPr>
          <w:b/>
        </w:rPr>
        <w:t>So that:</w:t>
      </w:r>
      <w:r>
        <w:t xml:space="preserve"> I can have a guide to some popular destinations if I have no destinations in mind</w:t>
      </w:r>
    </w:p>
    <w:p w14:paraId="20C63C26" w14:textId="77777777" w:rsidR="00A27B82" w:rsidRDefault="00A27B82" w:rsidP="00A27B82">
      <w:r>
        <w:rPr>
          <w:b/>
        </w:rPr>
        <w:t xml:space="preserve">I want to: </w:t>
      </w:r>
      <w:r>
        <w:t>see the most visited places on the website</w:t>
      </w:r>
    </w:p>
    <w:p w14:paraId="6FFE4403" w14:textId="77777777" w:rsidR="00A27B82" w:rsidRDefault="00A27B82" w:rsidP="00A27B82">
      <w:r>
        <w:rPr>
          <w:b/>
        </w:rPr>
        <w:t xml:space="preserve">Scenario: </w:t>
      </w:r>
      <w:r>
        <w:t>When I scroll down from the home/search page I will be able to see 3 of the most visited destinations on the website</w:t>
      </w:r>
    </w:p>
    <w:p w14:paraId="08840880" w14:textId="77777777" w:rsidR="00A27B82" w:rsidRDefault="00A27B82" w:rsidP="00A27B82">
      <w:pPr>
        <w:pStyle w:val="NoSpacing"/>
      </w:pPr>
      <w:r>
        <w:rPr>
          <w:b/>
        </w:rPr>
        <w:t xml:space="preserve">Given: </w:t>
      </w:r>
      <w:r>
        <w:t>I am in the home/search page</w:t>
      </w:r>
    </w:p>
    <w:p w14:paraId="4C46CF12" w14:textId="3D8780C3" w:rsidR="00A27B82" w:rsidRDefault="00A27B82" w:rsidP="00A27B82">
      <w:pPr>
        <w:pStyle w:val="NoSpacing"/>
      </w:pPr>
      <w:r>
        <w:rPr>
          <w:b/>
        </w:rPr>
        <w:t xml:space="preserve">When: </w:t>
      </w:r>
      <w:r>
        <w:t>I scroll down</w:t>
      </w:r>
    </w:p>
    <w:p w14:paraId="5382C4B2" w14:textId="77777777" w:rsidR="00A27B82" w:rsidRDefault="00A27B82" w:rsidP="00A27B82">
      <w:pPr>
        <w:pStyle w:val="NoSpacing"/>
      </w:pPr>
      <w:r w:rsidRPr="2435B5C1">
        <w:rPr>
          <w:b/>
          <w:bCs/>
        </w:rPr>
        <w:t xml:space="preserve">Then: </w:t>
      </w:r>
      <w:r>
        <w:t>I see 3 of the most visited destinations on the website</w:t>
      </w:r>
    </w:p>
    <w:p w14:paraId="5AC0D4BA" w14:textId="1FF9381F" w:rsidR="00A27B82" w:rsidRDefault="00A27B82" w:rsidP="00A27B82">
      <w:pPr>
        <w:pStyle w:val="NoSpacing"/>
      </w:pPr>
    </w:p>
    <w:p w14:paraId="32ADCB46" w14:textId="4592CDB1" w:rsidR="00A27B82" w:rsidRDefault="00A27B82" w:rsidP="00A27B82">
      <w:pPr>
        <w:pStyle w:val="NoSpacing"/>
      </w:pPr>
    </w:p>
    <w:p w14:paraId="505BFEE4" w14:textId="36EACCE9" w:rsidR="00A27B82" w:rsidRPr="006707BD" w:rsidRDefault="00EB2477" w:rsidP="00A27B82">
      <w:pPr>
        <w:rPr>
          <w:lang w:val="en-AU"/>
        </w:rPr>
      </w:pPr>
      <w:r>
        <w:rPr>
          <w:noProof/>
        </w:rPr>
        <w:drawing>
          <wp:anchor distT="0" distB="0" distL="114300" distR="114300" simplePos="0" relativeHeight="251682816" behindDoc="1" locked="0" layoutInCell="1" allowOverlap="1" wp14:anchorId="53462FF2" wp14:editId="62C0695A">
            <wp:simplePos x="0" y="0"/>
            <wp:positionH relativeFrom="column">
              <wp:posOffset>0</wp:posOffset>
            </wp:positionH>
            <wp:positionV relativeFrom="paragraph">
              <wp:posOffset>360680</wp:posOffset>
            </wp:positionV>
            <wp:extent cx="5924550" cy="2999304"/>
            <wp:effectExtent l="0" t="0" r="0" b="0"/>
            <wp:wrapTight wrapText="bothSides">
              <wp:wrapPolygon edited="0">
                <wp:start x="0" y="0"/>
                <wp:lineTo x="0" y="21403"/>
                <wp:lineTo x="21531" y="21403"/>
                <wp:lineTo x="21531" y="0"/>
                <wp:lineTo x="0" y="0"/>
              </wp:wrapPolygon>
            </wp:wrapTight>
            <wp:docPr id="1678204049" name="Picture 16782040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24550" cy="2999304"/>
                    </a:xfrm>
                    <a:prstGeom prst="rect">
                      <a:avLst/>
                    </a:prstGeom>
                  </pic:spPr>
                </pic:pic>
              </a:graphicData>
            </a:graphic>
          </wp:anchor>
        </w:drawing>
      </w:r>
      <w:r w:rsidR="00A27B82">
        <w:br w:type="page"/>
      </w:r>
    </w:p>
    <w:p w14:paraId="744E4F16" w14:textId="77777777" w:rsidR="00A27B82" w:rsidRDefault="00A27B82" w:rsidP="00EB2477">
      <w:pPr>
        <w:pStyle w:val="NoSpacing"/>
      </w:pPr>
      <w:r>
        <w:rPr>
          <w:b/>
        </w:rPr>
        <w:lastRenderedPageBreak/>
        <w:t>Feature3</w:t>
      </w:r>
      <w:r>
        <w:t>: To have recommendations for some events held in the city</w:t>
      </w:r>
    </w:p>
    <w:p w14:paraId="7B3CEC29" w14:textId="77777777" w:rsidR="00A27B82" w:rsidRDefault="00A27B82" w:rsidP="00A27B82"/>
    <w:p w14:paraId="6B3CD3C2" w14:textId="77777777" w:rsidR="00A27B82" w:rsidRDefault="00A27B82" w:rsidP="00A27B82">
      <w:r>
        <w:rPr>
          <w:b/>
        </w:rPr>
        <w:t xml:space="preserve">As a: </w:t>
      </w:r>
      <w:r>
        <w:t>user</w:t>
      </w:r>
    </w:p>
    <w:p w14:paraId="1794A4DA" w14:textId="77777777" w:rsidR="00A27B82" w:rsidRDefault="00A27B82" w:rsidP="00A27B82">
      <w:r>
        <w:rPr>
          <w:b/>
        </w:rPr>
        <w:t>So that:</w:t>
      </w:r>
      <w:r>
        <w:t xml:space="preserve"> I can add more plans with a greater variety in my schedule</w:t>
      </w:r>
    </w:p>
    <w:p w14:paraId="3C84FDE9" w14:textId="77777777" w:rsidR="00A27B82" w:rsidRDefault="00A27B82" w:rsidP="00A27B82">
      <w:r>
        <w:rPr>
          <w:b/>
        </w:rPr>
        <w:t xml:space="preserve">I want to: </w:t>
      </w:r>
      <w:r>
        <w:t>know some of the events that I can go to in the city</w:t>
      </w:r>
    </w:p>
    <w:p w14:paraId="550DAEC2" w14:textId="77777777" w:rsidR="00A27B82" w:rsidRDefault="00A27B82" w:rsidP="00A27B82">
      <w:r>
        <w:rPr>
          <w:b/>
        </w:rPr>
        <w:t xml:space="preserve">Scenario: </w:t>
      </w:r>
      <w:r>
        <w:t>When I scroll down from the home/search page I will be able to see recommendations for some events</w:t>
      </w:r>
    </w:p>
    <w:p w14:paraId="08F61D86" w14:textId="77777777" w:rsidR="00A27B82" w:rsidRDefault="00A27B82" w:rsidP="00A27B82">
      <w:pPr>
        <w:pStyle w:val="NoSpacing"/>
      </w:pPr>
      <w:r>
        <w:rPr>
          <w:b/>
        </w:rPr>
        <w:t xml:space="preserve">Given: </w:t>
      </w:r>
      <w:r>
        <w:t>I am in the home/search page</w:t>
      </w:r>
    </w:p>
    <w:p w14:paraId="64D7575F" w14:textId="77777777" w:rsidR="00A27B82" w:rsidRDefault="00A27B82" w:rsidP="00A27B82">
      <w:pPr>
        <w:pStyle w:val="NoSpacing"/>
      </w:pPr>
      <w:r>
        <w:rPr>
          <w:b/>
        </w:rPr>
        <w:t xml:space="preserve">When: </w:t>
      </w:r>
      <w:r>
        <w:t>I scroll down</w:t>
      </w:r>
    </w:p>
    <w:p w14:paraId="343FD278" w14:textId="77777777" w:rsidR="00A27B82" w:rsidRDefault="00A27B82" w:rsidP="00A27B82">
      <w:pPr>
        <w:pStyle w:val="NoSpacing"/>
      </w:pPr>
      <w:r>
        <w:rPr>
          <w:b/>
        </w:rPr>
        <w:t xml:space="preserve">Then: </w:t>
      </w:r>
      <w:r>
        <w:t>I see recommendations for some events that I can go to</w:t>
      </w:r>
    </w:p>
    <w:p w14:paraId="0F7A2235" w14:textId="77777777" w:rsidR="00A27B82" w:rsidRDefault="00A27B82" w:rsidP="00A27B82">
      <w:pPr>
        <w:pStyle w:val="NoSpacing"/>
      </w:pPr>
    </w:p>
    <w:p w14:paraId="5B7F1236" w14:textId="77777777" w:rsidR="00A27B82" w:rsidRDefault="00A27B82" w:rsidP="00A27B82">
      <w:pPr>
        <w:pStyle w:val="NoSpacing"/>
      </w:pPr>
    </w:p>
    <w:p w14:paraId="34EA7BFB" w14:textId="2F0F8D59" w:rsidR="00A27B82" w:rsidRDefault="00A27B82" w:rsidP="00A27B82">
      <w:pPr>
        <w:pStyle w:val="NoSpacing"/>
      </w:pPr>
    </w:p>
    <w:p w14:paraId="2EA92A9B" w14:textId="2AD43B66" w:rsidR="00EB2477" w:rsidRPr="00EB2477" w:rsidRDefault="00EB2477" w:rsidP="00A27B82">
      <w:pPr>
        <w:rPr>
          <w:rStyle w:val="Heading3Char"/>
          <w:rFonts w:asciiTheme="minorHAnsi" w:eastAsiaTheme="minorHAnsi" w:hAnsiTheme="minorHAnsi" w:cstheme="minorBidi"/>
          <w:color w:val="595959" w:themeColor="text1" w:themeTint="A6"/>
          <w:sz w:val="22"/>
          <w:szCs w:val="22"/>
        </w:rPr>
      </w:pPr>
      <w:r>
        <w:rPr>
          <w:noProof/>
        </w:rPr>
        <w:drawing>
          <wp:anchor distT="0" distB="0" distL="114300" distR="114300" simplePos="0" relativeHeight="251685888" behindDoc="1" locked="0" layoutInCell="1" allowOverlap="1" wp14:anchorId="0A5F4AD0" wp14:editId="16E1B3C9">
            <wp:simplePos x="0" y="0"/>
            <wp:positionH relativeFrom="column">
              <wp:posOffset>0</wp:posOffset>
            </wp:positionH>
            <wp:positionV relativeFrom="paragraph">
              <wp:posOffset>250825</wp:posOffset>
            </wp:positionV>
            <wp:extent cx="6115050" cy="3095744"/>
            <wp:effectExtent l="0" t="0" r="0" b="9525"/>
            <wp:wrapTight wrapText="bothSides">
              <wp:wrapPolygon edited="0">
                <wp:start x="0" y="0"/>
                <wp:lineTo x="0" y="21534"/>
                <wp:lineTo x="21533" y="21534"/>
                <wp:lineTo x="21533" y="0"/>
                <wp:lineTo x="0" y="0"/>
              </wp:wrapPolygon>
            </wp:wrapTight>
            <wp:docPr id="278553387" name="Picture 27855338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15050" cy="3095744"/>
                    </a:xfrm>
                    <a:prstGeom prst="rect">
                      <a:avLst/>
                    </a:prstGeom>
                  </pic:spPr>
                </pic:pic>
              </a:graphicData>
            </a:graphic>
          </wp:anchor>
        </w:drawing>
      </w:r>
      <w:r w:rsidR="00A27B82">
        <w:br w:type="page"/>
      </w:r>
    </w:p>
    <w:p w14:paraId="12360357" w14:textId="2DF51812" w:rsidR="00A27B82" w:rsidRDefault="00A27B82" w:rsidP="00A27B82">
      <w:pPr>
        <w:rPr>
          <w:b/>
          <w:bCs/>
        </w:rPr>
      </w:pPr>
      <w:bookmarkStart w:id="24" w:name="_Toc7181987"/>
      <w:r w:rsidRPr="3F9767B6">
        <w:rPr>
          <w:rStyle w:val="Heading3Char"/>
        </w:rPr>
        <w:lastRenderedPageBreak/>
        <w:t>Requirement 8:</w:t>
      </w:r>
      <w:bookmarkEnd w:id="24"/>
      <w:r w:rsidRPr="3F9767B6">
        <w:rPr>
          <w:b/>
          <w:bCs/>
        </w:rPr>
        <w:t xml:space="preserve"> </w:t>
      </w:r>
      <w:r>
        <w:t xml:space="preserve">To be able to edit your profile  </w:t>
      </w:r>
    </w:p>
    <w:p w14:paraId="3D2AD37B" w14:textId="77777777" w:rsidR="00A27B82" w:rsidRDefault="00A27B82" w:rsidP="00EB2477">
      <w:pPr>
        <w:pStyle w:val="NoSpacing"/>
      </w:pPr>
      <w:r>
        <w:rPr>
          <w:b/>
        </w:rPr>
        <w:t>Feature1</w:t>
      </w:r>
      <w:r>
        <w:t xml:space="preserve">: To have an edit button on the user’s profile page </w:t>
      </w:r>
    </w:p>
    <w:p w14:paraId="2EFFFC56" w14:textId="2AF78FA6" w:rsidR="00A27B82" w:rsidRDefault="00A27B82" w:rsidP="00EB2477">
      <w:pPr>
        <w:pStyle w:val="NoSpacing"/>
      </w:pPr>
    </w:p>
    <w:p w14:paraId="764E93BD" w14:textId="77777777" w:rsidR="00EB2477" w:rsidRDefault="00EB2477" w:rsidP="00EB2477">
      <w:pPr>
        <w:pStyle w:val="NoSpacing"/>
      </w:pPr>
    </w:p>
    <w:p w14:paraId="2D80433D" w14:textId="77777777" w:rsidR="00A27B82" w:rsidRDefault="00A27B82" w:rsidP="00A27B82">
      <w:r>
        <w:rPr>
          <w:b/>
        </w:rPr>
        <w:t xml:space="preserve">As a: </w:t>
      </w:r>
      <w:r>
        <w:t>user</w:t>
      </w:r>
    </w:p>
    <w:p w14:paraId="2CA04664" w14:textId="77777777" w:rsidR="00A27B82" w:rsidRDefault="00A27B82" w:rsidP="00A27B82">
      <w:r>
        <w:rPr>
          <w:b/>
        </w:rPr>
        <w:t>So that:</w:t>
      </w:r>
      <w:r>
        <w:t xml:space="preserve"> I can change my email address and username when needed</w:t>
      </w:r>
    </w:p>
    <w:p w14:paraId="1BB92BE5" w14:textId="77777777" w:rsidR="00A27B82" w:rsidRDefault="00A27B82" w:rsidP="00A27B82">
      <w:r>
        <w:rPr>
          <w:b/>
        </w:rPr>
        <w:t xml:space="preserve">I want to: </w:t>
      </w:r>
      <w:r>
        <w:t>be able to edit my profile</w:t>
      </w:r>
    </w:p>
    <w:p w14:paraId="29D5A132" w14:textId="77777777" w:rsidR="00A27B82" w:rsidRDefault="00A27B82" w:rsidP="00A27B82">
      <w:r>
        <w:rPr>
          <w:b/>
        </w:rPr>
        <w:t xml:space="preserve">Scenario: </w:t>
      </w:r>
      <w:r>
        <w:t>When I click the “edit profile” button, I will see a pop-up window in which I can change my email address and username.</w:t>
      </w:r>
    </w:p>
    <w:p w14:paraId="0395CD11" w14:textId="77777777" w:rsidR="00A27B82" w:rsidRDefault="00A27B82" w:rsidP="00A27B82">
      <w:pPr>
        <w:pStyle w:val="NoSpacing"/>
      </w:pPr>
      <w:r>
        <w:rPr>
          <w:b/>
        </w:rPr>
        <w:t xml:space="preserve">Given: </w:t>
      </w:r>
      <w:r>
        <w:t>I am in the profile page</w:t>
      </w:r>
    </w:p>
    <w:p w14:paraId="24E8A6BF" w14:textId="77777777" w:rsidR="00A27B82" w:rsidRDefault="00A27B82" w:rsidP="00A27B82">
      <w:pPr>
        <w:pStyle w:val="NoSpacing"/>
      </w:pPr>
      <w:r>
        <w:rPr>
          <w:b/>
        </w:rPr>
        <w:t xml:space="preserve">When: </w:t>
      </w:r>
      <w:r>
        <w:t>I click</w:t>
      </w:r>
      <w:r w:rsidRPr="00AB625C">
        <w:t xml:space="preserve"> </w:t>
      </w:r>
      <w:r>
        <w:t>“edit profile”</w:t>
      </w:r>
    </w:p>
    <w:p w14:paraId="0C51AF41" w14:textId="77777777" w:rsidR="00A27B82" w:rsidRDefault="00A27B82" w:rsidP="00A27B82">
      <w:pPr>
        <w:pStyle w:val="NoSpacing"/>
      </w:pPr>
      <w:r w:rsidRPr="2435B5C1">
        <w:rPr>
          <w:b/>
          <w:bCs/>
        </w:rPr>
        <w:t xml:space="preserve">Then: </w:t>
      </w:r>
      <w:r>
        <w:t>I should see a pop-up window, in which I can input my new name and email address.</w:t>
      </w:r>
    </w:p>
    <w:p w14:paraId="34BCF721" w14:textId="495DBFB4" w:rsidR="00A27B82" w:rsidRDefault="00A27B82" w:rsidP="00A27B82">
      <w:pPr>
        <w:pStyle w:val="NoSpacing"/>
      </w:pPr>
    </w:p>
    <w:p w14:paraId="50616E66" w14:textId="2C903A81" w:rsidR="00A27B82" w:rsidRDefault="00EB2477" w:rsidP="00A27B82">
      <w:r>
        <w:rPr>
          <w:noProof/>
        </w:rPr>
        <w:drawing>
          <wp:anchor distT="0" distB="0" distL="114300" distR="114300" simplePos="0" relativeHeight="251688960" behindDoc="1" locked="0" layoutInCell="1" allowOverlap="1" wp14:anchorId="34852C09" wp14:editId="437E7F5E">
            <wp:simplePos x="0" y="0"/>
            <wp:positionH relativeFrom="column">
              <wp:posOffset>523875</wp:posOffset>
            </wp:positionH>
            <wp:positionV relativeFrom="paragraph">
              <wp:posOffset>75565</wp:posOffset>
            </wp:positionV>
            <wp:extent cx="4086225" cy="3152775"/>
            <wp:effectExtent l="0" t="0" r="9525" b="9525"/>
            <wp:wrapTight wrapText="bothSides">
              <wp:wrapPolygon edited="0">
                <wp:start x="0" y="0"/>
                <wp:lineTo x="0" y="21535"/>
                <wp:lineTo x="21550" y="21535"/>
                <wp:lineTo x="21550" y="0"/>
                <wp:lineTo x="0" y="0"/>
              </wp:wrapPolygon>
            </wp:wrapTight>
            <wp:docPr id="1388314801" name="Picture 138831480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3152775"/>
                    </a:xfrm>
                    <a:prstGeom prst="rect">
                      <a:avLst/>
                    </a:prstGeom>
                  </pic:spPr>
                </pic:pic>
              </a:graphicData>
            </a:graphic>
          </wp:anchor>
        </w:drawing>
      </w:r>
      <w:r w:rsidR="00A27B82">
        <w:br w:type="page"/>
      </w:r>
    </w:p>
    <w:p w14:paraId="44D52ED9" w14:textId="77777777" w:rsidR="00A27B82" w:rsidRDefault="00A27B82" w:rsidP="00EB2477">
      <w:pPr>
        <w:pStyle w:val="NoSpacing"/>
      </w:pPr>
      <w:r>
        <w:rPr>
          <w:b/>
        </w:rPr>
        <w:lastRenderedPageBreak/>
        <w:t>Feature2</w:t>
      </w:r>
      <w:r>
        <w:t>: To have a save button on the changing profile window.</w:t>
      </w:r>
    </w:p>
    <w:p w14:paraId="417314F9" w14:textId="77777777" w:rsidR="00A27B82" w:rsidRDefault="00A27B82" w:rsidP="00A27B82"/>
    <w:p w14:paraId="76F85BA3" w14:textId="77777777" w:rsidR="00A27B82" w:rsidRDefault="00A27B82" w:rsidP="00A27B82">
      <w:r>
        <w:rPr>
          <w:b/>
        </w:rPr>
        <w:t xml:space="preserve">As a: </w:t>
      </w:r>
      <w:r>
        <w:t>user</w:t>
      </w:r>
    </w:p>
    <w:p w14:paraId="30E06B7C" w14:textId="77777777" w:rsidR="00A27B82" w:rsidRDefault="00A27B82" w:rsidP="00A27B82">
      <w:r>
        <w:rPr>
          <w:b/>
        </w:rPr>
        <w:t>So that:</w:t>
      </w:r>
      <w:r>
        <w:t xml:space="preserve"> I can have new profile information linked to my account</w:t>
      </w:r>
    </w:p>
    <w:p w14:paraId="2C8843D9" w14:textId="77777777" w:rsidR="00A27B82" w:rsidRDefault="00A27B82" w:rsidP="00A27B82">
      <w:r>
        <w:rPr>
          <w:b/>
        </w:rPr>
        <w:t xml:space="preserve">I want to: </w:t>
      </w:r>
      <w:r>
        <w:t>be able to save my changes to my profile</w:t>
      </w:r>
    </w:p>
    <w:p w14:paraId="029FA078" w14:textId="77777777" w:rsidR="00A27B82" w:rsidRDefault="00A27B82" w:rsidP="00A27B82">
      <w:r>
        <w:rPr>
          <w:b/>
        </w:rPr>
        <w:t xml:space="preserve">Scenario: </w:t>
      </w:r>
      <w:r>
        <w:t>When I click the “Save” button, my changes will be saved.</w:t>
      </w:r>
    </w:p>
    <w:p w14:paraId="40DBDDC1" w14:textId="77777777" w:rsidR="00A27B82" w:rsidRDefault="00A27B82" w:rsidP="00A27B82">
      <w:pPr>
        <w:pStyle w:val="NoSpacing"/>
      </w:pPr>
      <w:r>
        <w:rPr>
          <w:b/>
        </w:rPr>
        <w:t xml:space="preserve">Given: </w:t>
      </w:r>
      <w:r>
        <w:t>I am in the changing profile window</w:t>
      </w:r>
    </w:p>
    <w:p w14:paraId="4DD71DDD" w14:textId="77777777" w:rsidR="00A27B82" w:rsidRDefault="00A27B82" w:rsidP="00A27B82">
      <w:pPr>
        <w:pStyle w:val="NoSpacing"/>
      </w:pPr>
      <w:r>
        <w:rPr>
          <w:b/>
        </w:rPr>
        <w:t xml:space="preserve">When: </w:t>
      </w:r>
      <w:r>
        <w:t>I input a new name and email address</w:t>
      </w:r>
    </w:p>
    <w:p w14:paraId="50A19594" w14:textId="552C2A64" w:rsidR="00A27B82" w:rsidRDefault="00A27B82" w:rsidP="00A27B82">
      <w:pPr>
        <w:pStyle w:val="NoSpacing"/>
      </w:pPr>
      <w:r>
        <w:rPr>
          <w:b/>
        </w:rPr>
        <w:t xml:space="preserve">And: </w:t>
      </w:r>
      <w:r>
        <w:t>I click “Save”</w:t>
      </w:r>
    </w:p>
    <w:p w14:paraId="16BA7156" w14:textId="0953755C" w:rsidR="00EB2477" w:rsidRDefault="00EB2477" w:rsidP="00A27B82">
      <w:pPr>
        <w:pStyle w:val="NoSpacing"/>
      </w:pPr>
      <w:r w:rsidRPr="2435B5C1">
        <w:rPr>
          <w:b/>
          <w:bCs/>
        </w:rPr>
        <w:t xml:space="preserve">Then: </w:t>
      </w:r>
      <w:r>
        <w:t>The pop-up window should disappear, and I can see my new name and email address on my profile page</w:t>
      </w:r>
      <w:r w:rsidR="0092301F">
        <w:t>.</w:t>
      </w:r>
    </w:p>
    <w:p w14:paraId="3069412E" w14:textId="7D15CD4B" w:rsidR="0092301F" w:rsidRDefault="0092301F" w:rsidP="00A27B82">
      <w:pPr>
        <w:pStyle w:val="NoSpacing"/>
      </w:pPr>
    </w:p>
    <w:p w14:paraId="13826029" w14:textId="6C5F2900" w:rsidR="0092301F" w:rsidRPr="00FD4015" w:rsidRDefault="0092301F" w:rsidP="00A27B82">
      <w:pPr>
        <w:pStyle w:val="NoSpacing"/>
      </w:pPr>
      <w:r>
        <w:rPr>
          <w:noProof/>
        </w:rPr>
        <w:drawing>
          <wp:anchor distT="0" distB="0" distL="114300" distR="114300" simplePos="0" relativeHeight="251695104" behindDoc="1" locked="0" layoutInCell="1" allowOverlap="1" wp14:anchorId="6A16D687" wp14:editId="41D78954">
            <wp:simplePos x="0" y="0"/>
            <wp:positionH relativeFrom="column">
              <wp:posOffset>0</wp:posOffset>
            </wp:positionH>
            <wp:positionV relativeFrom="paragraph">
              <wp:posOffset>382905</wp:posOffset>
            </wp:positionV>
            <wp:extent cx="5610225" cy="3190240"/>
            <wp:effectExtent l="0" t="0" r="0" b="0"/>
            <wp:wrapTight wrapText="bothSides">
              <wp:wrapPolygon edited="0">
                <wp:start x="0" y="0"/>
                <wp:lineTo x="0" y="21411"/>
                <wp:lineTo x="21490" y="21411"/>
                <wp:lineTo x="21490" y="0"/>
                <wp:lineTo x="0" y="0"/>
              </wp:wrapPolygon>
            </wp:wrapTight>
            <wp:docPr id="1335668722" name="Picture 13356687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10225" cy="3190240"/>
                    </a:xfrm>
                    <a:prstGeom prst="rect">
                      <a:avLst/>
                    </a:prstGeom>
                  </pic:spPr>
                </pic:pic>
              </a:graphicData>
            </a:graphic>
          </wp:anchor>
        </w:drawing>
      </w:r>
    </w:p>
    <w:p w14:paraId="7FA7501A" w14:textId="0A92994A" w:rsidR="007C05B3" w:rsidRDefault="007C05B3" w:rsidP="007C05B3">
      <w:pPr>
        <w:pStyle w:val="Heading3"/>
        <w:rPr>
          <w:sz w:val="40"/>
          <w:szCs w:val="40"/>
        </w:rPr>
      </w:pPr>
      <w:bookmarkStart w:id="25" w:name="_Toc7181988"/>
      <w:r w:rsidRPr="007C05B3">
        <w:rPr>
          <w:sz w:val="40"/>
          <w:szCs w:val="40"/>
        </w:rPr>
        <w:lastRenderedPageBreak/>
        <w:t>Conclusion (Team Organisation/Appraisal)</w:t>
      </w:r>
      <w:bookmarkEnd w:id="25"/>
    </w:p>
    <w:p w14:paraId="350F70E5" w14:textId="77777777" w:rsidR="00C868BF" w:rsidRPr="00C868BF" w:rsidRDefault="00C868BF" w:rsidP="00C868BF">
      <w:pPr>
        <w:pStyle w:val="NoSpacing"/>
      </w:pPr>
    </w:p>
    <w:p w14:paraId="609E0B1B" w14:textId="7D22F415" w:rsidR="007C05B3" w:rsidRPr="0092301F" w:rsidRDefault="007C05B3" w:rsidP="0092301F">
      <w:pPr>
        <w:pStyle w:val="NoSpacing"/>
        <w:rPr>
          <w:b/>
          <w:sz w:val="28"/>
          <w:szCs w:val="28"/>
        </w:rPr>
      </w:pPr>
      <w:r w:rsidRPr="0092301F">
        <w:rPr>
          <w:b/>
          <w:sz w:val="28"/>
          <w:szCs w:val="28"/>
        </w:rPr>
        <w:t>General Team Roles</w:t>
      </w:r>
    </w:p>
    <w:p w14:paraId="2A1CEA6B" w14:textId="7C25763C" w:rsidR="007C05B3" w:rsidRPr="00CE4CC7" w:rsidRDefault="007C05B3" w:rsidP="007C05B3">
      <w:r w:rsidRPr="00CE4CC7">
        <w:t xml:space="preserve">For the duration of the course, the team </w:t>
      </w:r>
      <w:r w:rsidR="00CE4CC7" w:rsidRPr="00CE4CC7">
        <w:t>utilized</w:t>
      </w:r>
      <w:r w:rsidRPr="00CE4CC7">
        <w:t xml:space="preserve"> some of the key concepts of the scrum process to develop the project. The process we took from it was that we meet regularly to update each other on what we must do and where we are up to and re-developing our plans to match out current process speed. We also did not have an overall team leader, instead we discussed some of the key points of the project and casted votes in what we should do next. </w:t>
      </w:r>
      <w:r w:rsidR="00D70754" w:rsidRPr="00CE4CC7">
        <w:t xml:space="preserve">Lastly each of the members of the team </w:t>
      </w:r>
      <w:r w:rsidR="00DA4B3B">
        <w:t>had a</w:t>
      </w:r>
      <w:r w:rsidR="00D70754" w:rsidRPr="00CE4CC7">
        <w:t xml:space="preserve"> designated webpage that they had to complete because we as a team wanted everyone to have relevant experience in coding.</w:t>
      </w:r>
    </w:p>
    <w:p w14:paraId="76258274" w14:textId="40138B8A" w:rsidR="007C05B3" w:rsidRPr="00CE4CC7" w:rsidRDefault="007C05B3" w:rsidP="007C05B3"/>
    <w:p w14:paraId="180A8BA3" w14:textId="40FABCA5" w:rsidR="007C05B3" w:rsidRPr="0092301F" w:rsidRDefault="007C05B3" w:rsidP="0092301F">
      <w:pPr>
        <w:pStyle w:val="NoSpacing"/>
        <w:rPr>
          <w:b/>
          <w:sz w:val="28"/>
          <w:szCs w:val="28"/>
        </w:rPr>
      </w:pPr>
      <w:r w:rsidRPr="0092301F">
        <w:rPr>
          <w:b/>
          <w:sz w:val="28"/>
          <w:szCs w:val="28"/>
        </w:rPr>
        <w:t>Project Speciﬁc Roles</w:t>
      </w:r>
    </w:p>
    <w:p w14:paraId="60D1C21A" w14:textId="77777777" w:rsidR="00D70754" w:rsidRPr="00CE4CC7" w:rsidRDefault="007C05B3" w:rsidP="007C05B3">
      <w:r w:rsidRPr="00CE4CC7">
        <w:t>In terms project speciﬁc roles, the team worked on diﬀerent parts of the prototype as follows:</w:t>
      </w:r>
    </w:p>
    <w:p w14:paraId="10BC5A48" w14:textId="77654285" w:rsidR="00D70754" w:rsidRPr="00CE4CC7" w:rsidRDefault="007C05B3" w:rsidP="007C05B3">
      <w:r w:rsidRPr="00CE4CC7">
        <w:t xml:space="preserve"> • </w:t>
      </w:r>
      <w:r w:rsidR="00D70754" w:rsidRPr="00CE4CC7">
        <w:t>Gary</w:t>
      </w:r>
      <w:r w:rsidRPr="00CE4CC7">
        <w:t xml:space="preserve"> </w:t>
      </w:r>
      <w:r w:rsidR="00D70754" w:rsidRPr="00CE4CC7">
        <w:t>oversaw</w:t>
      </w:r>
      <w:r w:rsidRPr="00CE4CC7">
        <w:t xml:space="preserve"> the</w:t>
      </w:r>
      <w:r w:rsidR="00D70754" w:rsidRPr="00CE4CC7">
        <w:t xml:space="preserve"> </w:t>
      </w:r>
      <w:r w:rsidR="00882B6C">
        <w:t>creation of the backend</w:t>
      </w:r>
      <w:r w:rsidR="00D70754" w:rsidRPr="00CE4CC7">
        <w:t>. However due to other members needing help in their designated pages, Gary became the overall overseer of the project where he helped the struggling team members.</w:t>
      </w:r>
      <w:r w:rsidR="00882B6C">
        <w:t xml:space="preserve"> He also created the homepage.</w:t>
      </w:r>
    </w:p>
    <w:p w14:paraId="49D1F187" w14:textId="088608DF" w:rsidR="00D70754" w:rsidRPr="00CE4CC7" w:rsidRDefault="007C05B3" w:rsidP="007C05B3">
      <w:r w:rsidRPr="00CE4CC7">
        <w:t xml:space="preserve"> • </w:t>
      </w:r>
      <w:r w:rsidR="00D70754" w:rsidRPr="00CE4CC7">
        <w:t>Jay</w:t>
      </w:r>
      <w:r w:rsidRPr="00CE4CC7">
        <w:t xml:space="preserve"> </w:t>
      </w:r>
      <w:r w:rsidR="00882B6C">
        <w:t>help</w:t>
      </w:r>
      <w:r w:rsidRPr="00CE4CC7">
        <w:t xml:space="preserve"> develop the backend</w:t>
      </w:r>
      <w:r w:rsidR="00882B6C">
        <w:t xml:space="preserve"> with Gary</w:t>
      </w:r>
      <w:r w:rsidRPr="00CE4CC7">
        <w:t xml:space="preserve">, this included </w:t>
      </w:r>
      <w:r w:rsidR="00D70754" w:rsidRPr="00CE4CC7">
        <w:t>how the data will be stored and queried out. He was also in charge of detailed-destination page.</w:t>
      </w:r>
    </w:p>
    <w:p w14:paraId="2535B286" w14:textId="245C0AED" w:rsidR="00D70754" w:rsidRPr="00CE4CC7" w:rsidRDefault="007C05B3" w:rsidP="007C05B3">
      <w:r w:rsidRPr="00CE4CC7">
        <w:t xml:space="preserve"> • </w:t>
      </w:r>
      <w:r w:rsidR="00D70754" w:rsidRPr="00CE4CC7">
        <w:t>Paul</w:t>
      </w:r>
      <w:r w:rsidRPr="00CE4CC7">
        <w:t xml:space="preserve"> worked on displaying the </w:t>
      </w:r>
      <w:r w:rsidR="00D70754" w:rsidRPr="00CE4CC7">
        <w:t>timetable and developing the profile page. He also oversaw the reports and documentation of the projects.</w:t>
      </w:r>
    </w:p>
    <w:p w14:paraId="679BAA7A" w14:textId="181B6BEC" w:rsidR="007C05B3" w:rsidRDefault="007C05B3" w:rsidP="00D70754">
      <w:r w:rsidRPr="00CE4CC7">
        <w:t xml:space="preserve"> • </w:t>
      </w:r>
      <w:r w:rsidR="00D70754" w:rsidRPr="00CE4CC7">
        <w:t>Patrick supervised on the search-page and provided help with the reports.</w:t>
      </w:r>
    </w:p>
    <w:p w14:paraId="6F07F6E0" w14:textId="77777777" w:rsidR="00C868BF" w:rsidRPr="00CE4CC7" w:rsidRDefault="00C868BF" w:rsidP="00D70754"/>
    <w:p w14:paraId="59E80859" w14:textId="6E23D8E2" w:rsidR="007C05B3" w:rsidRPr="0092301F" w:rsidRDefault="007C05B3" w:rsidP="0092301F">
      <w:pPr>
        <w:pStyle w:val="NoSpacing"/>
        <w:rPr>
          <w:b/>
          <w:sz w:val="28"/>
          <w:szCs w:val="28"/>
        </w:rPr>
      </w:pPr>
      <w:r w:rsidRPr="0092301F">
        <w:rPr>
          <w:b/>
          <w:sz w:val="28"/>
          <w:szCs w:val="28"/>
        </w:rPr>
        <w:t>Organisation</w:t>
      </w:r>
    </w:p>
    <w:p w14:paraId="35952C1A" w14:textId="4E8F47D8" w:rsidR="007C05B3" w:rsidRDefault="007C05B3" w:rsidP="007C05B3">
      <w:r w:rsidRPr="00CE4CC7">
        <w:t>Scrum meetings were held a</w:t>
      </w:r>
      <w:r w:rsidR="00D70754" w:rsidRPr="00CE4CC7">
        <w:t>t least once a</w:t>
      </w:r>
      <w:r w:rsidRPr="00CE4CC7">
        <w:t xml:space="preserve"> week to discuss the tasks that were completed, tasks that needed to be completed in the foreseeable future, as well as any factors that might hinder our ability to complete the tasks assigned by the given deadline. </w:t>
      </w:r>
      <w:r w:rsidR="00D70754" w:rsidRPr="00CE4CC7">
        <w:t>This was all documented so that members can see what each person had to do and when they must complete the designated tasks. We used trello, where people can post up task and websites that can help further the project</w:t>
      </w:r>
      <w:r w:rsidR="00CE4CC7" w:rsidRPr="00CE4CC7">
        <w:t xml:space="preserve">. </w:t>
      </w:r>
    </w:p>
    <w:p w14:paraId="69C40926" w14:textId="209FF549" w:rsidR="00C868BF" w:rsidRDefault="00C868BF" w:rsidP="007C05B3"/>
    <w:p w14:paraId="551169FA" w14:textId="77777777" w:rsidR="00C868BF" w:rsidRPr="00CE4CC7" w:rsidRDefault="00C868BF" w:rsidP="007C05B3"/>
    <w:p w14:paraId="46886A65" w14:textId="70445939" w:rsidR="007C05B3" w:rsidRPr="0092301F" w:rsidRDefault="007C05B3" w:rsidP="0092301F">
      <w:pPr>
        <w:pStyle w:val="NoSpacing"/>
        <w:rPr>
          <w:b/>
          <w:sz w:val="28"/>
          <w:szCs w:val="28"/>
        </w:rPr>
      </w:pPr>
      <w:r w:rsidRPr="0092301F">
        <w:rPr>
          <w:b/>
          <w:sz w:val="28"/>
          <w:szCs w:val="28"/>
        </w:rPr>
        <w:lastRenderedPageBreak/>
        <w:t>How Did the Project Go?</w:t>
      </w:r>
    </w:p>
    <w:p w14:paraId="7A6686EB" w14:textId="7B245BFC" w:rsidR="007C05B3" w:rsidRDefault="007C05B3" w:rsidP="007C05B3">
      <w:r w:rsidRPr="00CE4CC7">
        <w:t xml:space="preserve">In the </w:t>
      </w:r>
      <w:r w:rsidR="0092301F" w:rsidRPr="00CE4CC7">
        <w:t>team’s</w:t>
      </w:r>
      <w:r w:rsidRPr="00CE4CC7">
        <w:t xml:space="preserve"> unanimous opinion, we felt that although time constraints were a little heavy for the big </w:t>
      </w:r>
      <w:r w:rsidR="00DA4B3B" w:rsidRPr="00CE4CC7">
        <w:t>project,</w:t>
      </w:r>
      <w:r w:rsidRPr="00CE4CC7">
        <w:t xml:space="preserve"> we set out to develop, we ultimately are satisﬁed with the prototype that we have developed. The team feels that this experience has bestowed many valuable lessons, not only gaining experience on working collaboratively within a group environment but also gaining exposure to the many languages needed to develop the prototype for this project.</w:t>
      </w:r>
      <w:r w:rsidR="00CE4CC7" w:rsidRPr="00CE4CC7">
        <w:t xml:space="preserve"> </w:t>
      </w:r>
    </w:p>
    <w:p w14:paraId="7C2CD59D" w14:textId="77777777" w:rsidR="00C868BF" w:rsidRPr="00CE4CC7" w:rsidRDefault="00C868BF" w:rsidP="007C05B3"/>
    <w:p w14:paraId="4A52EA98" w14:textId="091FDB1E" w:rsidR="007C05B3" w:rsidRPr="0092301F" w:rsidRDefault="007C05B3" w:rsidP="0092301F">
      <w:pPr>
        <w:pStyle w:val="NoSpacing"/>
        <w:rPr>
          <w:b/>
          <w:sz w:val="28"/>
          <w:szCs w:val="28"/>
        </w:rPr>
      </w:pPr>
      <w:r w:rsidRPr="0092301F">
        <w:rPr>
          <w:b/>
          <w:sz w:val="28"/>
          <w:szCs w:val="28"/>
        </w:rPr>
        <w:t>Issues</w:t>
      </w:r>
    </w:p>
    <w:p w14:paraId="69FEA18F" w14:textId="5F0BDE92" w:rsidR="007C05B3" w:rsidRDefault="007C05B3" w:rsidP="007C05B3">
      <w:r w:rsidRPr="00CE4CC7">
        <w:t xml:space="preserve">The issues encountered </w:t>
      </w:r>
      <w:r w:rsidR="00CE4CC7" w:rsidRPr="00CE4CC7">
        <w:t>was that we had people who were less experienced in coding which resulted to Gary helping others in their designated task. Though this was great as the members can improve upon their coding with the help of an experienced coder, it put heavy burden on Gary. Also due to the time constraints provided by the new trimester if felt like all courses were rushed and we did not have time to fully digest the learning and research more heavily in what web stack we should have used or what languages and framework would have made the coding easier. Due to getting assignment and test every week we had less time to gather together and fully discuss as a cohesive unit in what we needed to do. Even though we had a weekly meeting we rarely had a full gathering due to the heavily workload that UNSW is now providing.</w:t>
      </w:r>
    </w:p>
    <w:p w14:paraId="65666EAA" w14:textId="77777777" w:rsidR="00C868BF" w:rsidRDefault="00C868BF" w:rsidP="007C05B3"/>
    <w:p w14:paraId="4C8DB2E3" w14:textId="2625C7AC" w:rsidR="00CE4CC7" w:rsidRPr="0092301F" w:rsidRDefault="00CE4CC7" w:rsidP="0092301F">
      <w:pPr>
        <w:pStyle w:val="NoSpacing"/>
        <w:rPr>
          <w:b/>
          <w:sz w:val="28"/>
          <w:szCs w:val="28"/>
        </w:rPr>
      </w:pPr>
      <w:r w:rsidRPr="0092301F">
        <w:rPr>
          <w:b/>
          <w:sz w:val="28"/>
          <w:szCs w:val="28"/>
        </w:rPr>
        <w:t>Would we do anything different?</w:t>
      </w:r>
    </w:p>
    <w:p w14:paraId="3E374C96" w14:textId="25B0519E" w:rsidR="00CE4CC7" w:rsidRDefault="00A27B82" w:rsidP="007C05B3">
      <w:r>
        <w:t xml:space="preserve">What we would change is that we would have liked to use </w:t>
      </w:r>
      <w:proofErr w:type="spellStart"/>
      <w:r>
        <w:t>JQuery</w:t>
      </w:r>
      <w:proofErr w:type="spellEnd"/>
      <w:r>
        <w:t xml:space="preserve"> with our other front-end framework as it would provide an easier design process of the dynamic website we desired. </w:t>
      </w:r>
      <w:r w:rsidR="0092301F">
        <w:t>Also,</w:t>
      </w:r>
      <w:r>
        <w:t xml:space="preserve"> we due to the change in semesters we should have </w:t>
      </w:r>
      <w:r w:rsidR="0092301F">
        <w:t>begun</w:t>
      </w:r>
      <w:r>
        <w:t xml:space="preserve"> our prototype at the very beginning when we realized what we wanted to create. However, because we thought it will be in one of our </w:t>
      </w:r>
      <w:r w:rsidR="0092301F">
        <w:t>deliverables</w:t>
      </w:r>
      <w:r>
        <w:t xml:space="preserve"> we did not, so what we would have liked to change was to start our project earlier so that we would not be pushed for time.</w:t>
      </w:r>
    </w:p>
    <w:p w14:paraId="7837D66A" w14:textId="77777777" w:rsidR="00C868BF" w:rsidRPr="00CE4CC7" w:rsidRDefault="00C868BF" w:rsidP="007C05B3"/>
    <w:p w14:paraId="6888CAB5" w14:textId="1269C6B0" w:rsidR="007C05B3" w:rsidRPr="0092301F" w:rsidRDefault="007C05B3" w:rsidP="0092301F">
      <w:pPr>
        <w:pStyle w:val="NoSpacing"/>
        <w:rPr>
          <w:b/>
          <w:sz w:val="28"/>
          <w:szCs w:val="28"/>
        </w:rPr>
      </w:pPr>
      <w:r w:rsidRPr="0092301F">
        <w:rPr>
          <w:b/>
          <w:sz w:val="28"/>
          <w:szCs w:val="28"/>
        </w:rPr>
        <w:t>Conclusion</w:t>
      </w:r>
    </w:p>
    <w:p w14:paraId="7EA697FA" w14:textId="24B71587" w:rsidR="00975CF8" w:rsidRPr="00CE4CC7" w:rsidRDefault="007C05B3" w:rsidP="007C05B3">
      <w:pPr>
        <w:rPr>
          <w:rFonts w:eastAsiaTheme="minorEastAsia"/>
          <w:color w:val="auto"/>
          <w:lang w:val="en-AU" w:eastAsia="zh-CN"/>
        </w:rPr>
      </w:pPr>
      <w:r w:rsidRPr="00CE4CC7">
        <w:t xml:space="preserve">Looking back on the project and the events that transpired, </w:t>
      </w:r>
      <w:r w:rsidR="00CE4CC7" w:rsidRPr="00CE4CC7">
        <w:t>we are happy in what we have achieved and glad that we made new friend</w:t>
      </w:r>
      <w:r w:rsidR="00DA4B3B">
        <w:t>s</w:t>
      </w:r>
      <w:r w:rsidR="00CE4CC7" w:rsidRPr="00CE4CC7">
        <w:t xml:space="preserve"> along the way. We have learnt valuable lessons in teamwork, where the environment such as the time constraints and heavy workload was tight. In the end we believe that we have enjoyed the sleepless nights and get together after every task was done as it demonstrated that when we all work together, we can achieve things we could not individually</w:t>
      </w:r>
      <w:r w:rsidR="00DA4B3B">
        <w:t xml:space="preserve"> w</w:t>
      </w:r>
      <w:r w:rsidR="00CE4CC7" w:rsidRPr="00CE4CC7">
        <w:t>hile also creating lasting friendship</w:t>
      </w:r>
      <w:r w:rsidR="00DA4B3B">
        <w:t>s</w:t>
      </w:r>
      <w:r w:rsidR="00CE4CC7" w:rsidRPr="00CE4CC7">
        <w:t xml:space="preserve"> along the way.</w:t>
      </w:r>
    </w:p>
    <w:sectPr w:rsidR="00975CF8" w:rsidRPr="00CE4CC7">
      <w:headerReference w:type="default" r:id="rId31"/>
      <w:footerReference w:type="default" r:id="rId32"/>
      <w:headerReference w:type="first" r:id="rId33"/>
      <w:footerReference w:type="first" r:id="rId3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BA16" w14:textId="77777777" w:rsidR="00C02E76" w:rsidRDefault="00C02E76" w:rsidP="00C6554A">
      <w:pPr>
        <w:spacing w:before="0" w:after="0" w:line="240" w:lineRule="auto"/>
      </w:pPr>
      <w:r>
        <w:separator/>
      </w:r>
    </w:p>
  </w:endnote>
  <w:endnote w:type="continuationSeparator" w:id="0">
    <w:p w14:paraId="6BB28AE0" w14:textId="77777777" w:rsidR="00C02E76" w:rsidRDefault="00C02E7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4497" w14:textId="77777777" w:rsidR="00882B6C" w:rsidRDefault="00882B6C">
    <w:pPr>
      <w:pStyle w:val="Footer"/>
    </w:pPr>
    <w:r>
      <w:t xml:space="preserve">Page </w:t>
    </w:r>
    <w:r>
      <w:fldChar w:fldCharType="begin"/>
    </w:r>
    <w:r>
      <w:instrText xml:space="preserve"> PAGE  \* Arabic  \* MERGEFORMAT </w:instrText>
    </w:r>
    <w:r>
      <w:fldChar w:fldCharType="separate"/>
    </w:r>
    <w:r>
      <w:rPr>
        <w:noProof/>
      </w:rPr>
      <w:t>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882B6C" w14:paraId="466D8904" w14:textId="77777777" w:rsidTr="7BDFA9DF">
      <w:tc>
        <w:tcPr>
          <w:tcW w:w="2880" w:type="dxa"/>
        </w:tcPr>
        <w:p w14:paraId="133EB85A" w14:textId="4AD5C473" w:rsidR="00882B6C" w:rsidRDefault="00882B6C" w:rsidP="7BDFA9DF">
          <w:pPr>
            <w:pStyle w:val="Header"/>
            <w:ind w:left="-115"/>
          </w:pPr>
        </w:p>
      </w:tc>
      <w:tc>
        <w:tcPr>
          <w:tcW w:w="2880" w:type="dxa"/>
        </w:tcPr>
        <w:p w14:paraId="4F85EEB9" w14:textId="6B712331" w:rsidR="00882B6C" w:rsidRDefault="00882B6C" w:rsidP="7BDFA9DF">
          <w:pPr>
            <w:pStyle w:val="Header"/>
            <w:jc w:val="center"/>
          </w:pPr>
        </w:p>
      </w:tc>
      <w:tc>
        <w:tcPr>
          <w:tcW w:w="2880" w:type="dxa"/>
        </w:tcPr>
        <w:p w14:paraId="638EB37B" w14:textId="40DA7565" w:rsidR="00882B6C" w:rsidRDefault="00882B6C" w:rsidP="7BDFA9DF">
          <w:pPr>
            <w:pStyle w:val="Header"/>
            <w:ind w:right="-115"/>
            <w:jc w:val="right"/>
          </w:pPr>
        </w:p>
      </w:tc>
    </w:tr>
  </w:tbl>
  <w:p w14:paraId="6A709893" w14:textId="50B1E100" w:rsidR="00882B6C" w:rsidRDefault="00882B6C" w:rsidP="7BDFA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A87F8" w14:textId="77777777" w:rsidR="00C02E76" w:rsidRDefault="00C02E76" w:rsidP="00C6554A">
      <w:pPr>
        <w:spacing w:before="0" w:after="0" w:line="240" w:lineRule="auto"/>
      </w:pPr>
      <w:r>
        <w:separator/>
      </w:r>
    </w:p>
  </w:footnote>
  <w:footnote w:type="continuationSeparator" w:id="0">
    <w:p w14:paraId="092DA29A" w14:textId="77777777" w:rsidR="00C02E76" w:rsidRDefault="00C02E7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882B6C" w14:paraId="1C12D7CA" w14:textId="77777777" w:rsidTr="7BDFA9DF">
      <w:tc>
        <w:tcPr>
          <w:tcW w:w="2880" w:type="dxa"/>
        </w:tcPr>
        <w:p w14:paraId="419DC7A6" w14:textId="4037842F" w:rsidR="00882B6C" w:rsidRDefault="00882B6C" w:rsidP="7BDFA9DF">
          <w:pPr>
            <w:pStyle w:val="Header"/>
            <w:ind w:left="-115"/>
          </w:pPr>
        </w:p>
      </w:tc>
      <w:tc>
        <w:tcPr>
          <w:tcW w:w="2880" w:type="dxa"/>
        </w:tcPr>
        <w:p w14:paraId="72AFEDC9" w14:textId="00A12CAE" w:rsidR="00882B6C" w:rsidRDefault="00882B6C" w:rsidP="7BDFA9DF">
          <w:pPr>
            <w:pStyle w:val="Header"/>
            <w:jc w:val="center"/>
          </w:pPr>
        </w:p>
      </w:tc>
      <w:tc>
        <w:tcPr>
          <w:tcW w:w="2880" w:type="dxa"/>
        </w:tcPr>
        <w:p w14:paraId="14F36286" w14:textId="7D6A8C80" w:rsidR="00882B6C" w:rsidRDefault="00882B6C" w:rsidP="7BDFA9DF">
          <w:pPr>
            <w:pStyle w:val="Header"/>
            <w:ind w:right="-115"/>
            <w:jc w:val="right"/>
          </w:pPr>
        </w:p>
      </w:tc>
    </w:tr>
  </w:tbl>
  <w:p w14:paraId="5F45181B" w14:textId="61003602" w:rsidR="00882B6C" w:rsidRDefault="00882B6C" w:rsidP="7BDFA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882B6C" w14:paraId="514511B0" w14:textId="77777777" w:rsidTr="7BDFA9DF">
      <w:tc>
        <w:tcPr>
          <w:tcW w:w="2880" w:type="dxa"/>
        </w:tcPr>
        <w:p w14:paraId="12564178" w14:textId="1858DC4E" w:rsidR="00882B6C" w:rsidRDefault="00882B6C" w:rsidP="7BDFA9DF">
          <w:pPr>
            <w:pStyle w:val="Header"/>
            <w:ind w:left="-115"/>
          </w:pPr>
        </w:p>
      </w:tc>
      <w:tc>
        <w:tcPr>
          <w:tcW w:w="2880" w:type="dxa"/>
        </w:tcPr>
        <w:p w14:paraId="7D823BC9" w14:textId="391F5812" w:rsidR="00882B6C" w:rsidRDefault="00882B6C" w:rsidP="7BDFA9DF">
          <w:pPr>
            <w:pStyle w:val="Header"/>
            <w:jc w:val="center"/>
          </w:pPr>
        </w:p>
      </w:tc>
      <w:tc>
        <w:tcPr>
          <w:tcW w:w="2880" w:type="dxa"/>
        </w:tcPr>
        <w:p w14:paraId="06A91112" w14:textId="2EBDF083" w:rsidR="00882B6C" w:rsidRDefault="00882B6C" w:rsidP="7BDFA9DF">
          <w:pPr>
            <w:pStyle w:val="Header"/>
            <w:ind w:right="-115"/>
            <w:jc w:val="right"/>
          </w:pPr>
        </w:p>
      </w:tc>
    </w:tr>
  </w:tbl>
  <w:p w14:paraId="3223C187" w14:textId="57FF2757" w:rsidR="00882B6C" w:rsidRDefault="00882B6C" w:rsidP="7BDFA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90"/>
        </w:tabs>
        <w:ind w:left="19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637BC2"/>
    <w:multiLevelType w:val="hybridMultilevel"/>
    <w:tmpl w:val="088C5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711A55"/>
    <w:multiLevelType w:val="hybridMultilevel"/>
    <w:tmpl w:val="B44E9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355F9D"/>
    <w:multiLevelType w:val="hybridMultilevel"/>
    <w:tmpl w:val="95FC687A"/>
    <w:lvl w:ilvl="0" w:tplc="4FD27FD2">
      <w:start w:val="1"/>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F7654CC"/>
    <w:multiLevelType w:val="multilevel"/>
    <w:tmpl w:val="A8B6B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B2DF7"/>
    <w:multiLevelType w:val="hybridMultilevel"/>
    <w:tmpl w:val="918AC8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2544BAE"/>
    <w:multiLevelType w:val="hybridMultilevel"/>
    <w:tmpl w:val="82FC9B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886B8E"/>
    <w:multiLevelType w:val="hybridMultilevel"/>
    <w:tmpl w:val="0640314E"/>
    <w:lvl w:ilvl="0" w:tplc="4FD27FD2">
      <w:start w:val="1"/>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B475C1"/>
    <w:multiLevelType w:val="hybridMultilevel"/>
    <w:tmpl w:val="7A2660F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36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815570"/>
    <w:multiLevelType w:val="hybridMultilevel"/>
    <w:tmpl w:val="CE52B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043F50"/>
    <w:multiLevelType w:val="hybridMultilevel"/>
    <w:tmpl w:val="D65068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EEB3095"/>
    <w:multiLevelType w:val="hybridMultilevel"/>
    <w:tmpl w:val="DB700F7E"/>
    <w:lvl w:ilvl="0" w:tplc="0C090001">
      <w:start w:val="1"/>
      <w:numFmt w:val="bullet"/>
      <w:lvlText w:val=""/>
      <w:lvlJc w:val="left"/>
      <w:pPr>
        <w:ind w:left="502" w:hanging="360"/>
      </w:pPr>
      <w:rPr>
        <w:rFonts w:ascii="Symbol" w:hAnsi="Symbol" w:hint="default"/>
      </w:rPr>
    </w:lvl>
    <w:lvl w:ilvl="1" w:tplc="1D8615CC">
      <w:start w:val="1"/>
      <w:numFmt w:val="bullet"/>
      <w:lvlText w:val="•"/>
      <w:lvlJc w:val="left"/>
      <w:pPr>
        <w:ind w:left="1440" w:hanging="360"/>
      </w:pPr>
      <w:rPr>
        <w:rFonts w:ascii="Constantia" w:eastAsiaTheme="minorEastAsia" w:hAnsi="Constant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E73EC5"/>
    <w:multiLevelType w:val="hybridMultilevel"/>
    <w:tmpl w:val="8D209AC4"/>
    <w:lvl w:ilvl="0" w:tplc="8AB6024A">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1"/>
  </w:num>
  <w:num w:numId="18">
    <w:abstractNumId w:val="18"/>
  </w:num>
  <w:num w:numId="19">
    <w:abstractNumId w:val="15"/>
  </w:num>
  <w:num w:numId="20">
    <w:abstractNumId w:val="14"/>
  </w:num>
  <w:num w:numId="21">
    <w:abstractNumId w:val="24"/>
  </w:num>
  <w:num w:numId="22">
    <w:abstractNumId w:val="20"/>
  </w:num>
  <w:num w:numId="23">
    <w:abstractNumId w:val="22"/>
  </w:num>
  <w:num w:numId="24">
    <w:abstractNumId w:val="13"/>
  </w:num>
  <w:num w:numId="25">
    <w:abstractNumId w:val="21"/>
  </w:num>
  <w:num w:numId="26">
    <w:abstractNumId w:val="1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5356"/>
    <w:rsid w:val="00016693"/>
    <w:rsid w:val="00022FD5"/>
    <w:rsid w:val="00055715"/>
    <w:rsid w:val="000724BF"/>
    <w:rsid w:val="000B0FC6"/>
    <w:rsid w:val="000B1EAB"/>
    <w:rsid w:val="0010447B"/>
    <w:rsid w:val="001079E7"/>
    <w:rsid w:val="001354A6"/>
    <w:rsid w:val="00166BA5"/>
    <w:rsid w:val="00185451"/>
    <w:rsid w:val="001B1273"/>
    <w:rsid w:val="001B69CD"/>
    <w:rsid w:val="001C7728"/>
    <w:rsid w:val="002301D9"/>
    <w:rsid w:val="00230A6B"/>
    <w:rsid w:val="002337D0"/>
    <w:rsid w:val="0024508C"/>
    <w:rsid w:val="002508C7"/>
    <w:rsid w:val="00251C7B"/>
    <w:rsid w:val="002554CD"/>
    <w:rsid w:val="00257AF7"/>
    <w:rsid w:val="00291ECF"/>
    <w:rsid w:val="00293B83"/>
    <w:rsid w:val="00296A9E"/>
    <w:rsid w:val="002A08A1"/>
    <w:rsid w:val="002B4294"/>
    <w:rsid w:val="002B6680"/>
    <w:rsid w:val="002E45F7"/>
    <w:rsid w:val="003167D8"/>
    <w:rsid w:val="00331E64"/>
    <w:rsid w:val="00333D0D"/>
    <w:rsid w:val="00340C6B"/>
    <w:rsid w:val="00341FFC"/>
    <w:rsid w:val="00377F91"/>
    <w:rsid w:val="003858B1"/>
    <w:rsid w:val="003B5E0B"/>
    <w:rsid w:val="003C012E"/>
    <w:rsid w:val="003C06D3"/>
    <w:rsid w:val="003C4582"/>
    <w:rsid w:val="003D3475"/>
    <w:rsid w:val="003F50A0"/>
    <w:rsid w:val="004033FF"/>
    <w:rsid w:val="0040598A"/>
    <w:rsid w:val="0042092C"/>
    <w:rsid w:val="00445BF2"/>
    <w:rsid w:val="004642A8"/>
    <w:rsid w:val="004A4B7B"/>
    <w:rsid w:val="004C049F"/>
    <w:rsid w:val="004E511A"/>
    <w:rsid w:val="005000E2"/>
    <w:rsid w:val="00514C4B"/>
    <w:rsid w:val="00520596"/>
    <w:rsid w:val="00520DD2"/>
    <w:rsid w:val="005250DE"/>
    <w:rsid w:val="0054534F"/>
    <w:rsid w:val="0054656A"/>
    <w:rsid w:val="005809CB"/>
    <w:rsid w:val="00591D3A"/>
    <w:rsid w:val="005C586E"/>
    <w:rsid w:val="005D073A"/>
    <w:rsid w:val="005D0B35"/>
    <w:rsid w:val="005F45F0"/>
    <w:rsid w:val="00604AD3"/>
    <w:rsid w:val="00634828"/>
    <w:rsid w:val="006669CE"/>
    <w:rsid w:val="006734AB"/>
    <w:rsid w:val="006839CA"/>
    <w:rsid w:val="006A304D"/>
    <w:rsid w:val="006A3CE7"/>
    <w:rsid w:val="006E43A5"/>
    <w:rsid w:val="006F4ACC"/>
    <w:rsid w:val="006F6A79"/>
    <w:rsid w:val="0072068C"/>
    <w:rsid w:val="00770A57"/>
    <w:rsid w:val="00787AF4"/>
    <w:rsid w:val="007A37E4"/>
    <w:rsid w:val="007C05B3"/>
    <w:rsid w:val="007C5E30"/>
    <w:rsid w:val="007D7900"/>
    <w:rsid w:val="007F0481"/>
    <w:rsid w:val="007F5356"/>
    <w:rsid w:val="0084192F"/>
    <w:rsid w:val="00853E33"/>
    <w:rsid w:val="00882B6C"/>
    <w:rsid w:val="00896E04"/>
    <w:rsid w:val="008A24A2"/>
    <w:rsid w:val="008B6AC1"/>
    <w:rsid w:val="008D1766"/>
    <w:rsid w:val="008E1BCB"/>
    <w:rsid w:val="008F1E75"/>
    <w:rsid w:val="00915BC7"/>
    <w:rsid w:val="00920958"/>
    <w:rsid w:val="0092301F"/>
    <w:rsid w:val="00931960"/>
    <w:rsid w:val="00953CA6"/>
    <w:rsid w:val="00971D32"/>
    <w:rsid w:val="00975B62"/>
    <w:rsid w:val="00975CF8"/>
    <w:rsid w:val="009A778E"/>
    <w:rsid w:val="009D281C"/>
    <w:rsid w:val="009D45BA"/>
    <w:rsid w:val="009E79F4"/>
    <w:rsid w:val="009F54B7"/>
    <w:rsid w:val="00A263CC"/>
    <w:rsid w:val="00A27B82"/>
    <w:rsid w:val="00A44E89"/>
    <w:rsid w:val="00A45FAC"/>
    <w:rsid w:val="00A4633B"/>
    <w:rsid w:val="00AA7778"/>
    <w:rsid w:val="00AB5A22"/>
    <w:rsid w:val="00AB625C"/>
    <w:rsid w:val="00AE4F09"/>
    <w:rsid w:val="00B154FF"/>
    <w:rsid w:val="00B37B7A"/>
    <w:rsid w:val="00B53F4B"/>
    <w:rsid w:val="00B70574"/>
    <w:rsid w:val="00B7417F"/>
    <w:rsid w:val="00B80230"/>
    <w:rsid w:val="00BC1B47"/>
    <w:rsid w:val="00BD17E0"/>
    <w:rsid w:val="00BE7C8C"/>
    <w:rsid w:val="00C00949"/>
    <w:rsid w:val="00C02E76"/>
    <w:rsid w:val="00C24748"/>
    <w:rsid w:val="00C47763"/>
    <w:rsid w:val="00C6554A"/>
    <w:rsid w:val="00C75CA7"/>
    <w:rsid w:val="00C868BF"/>
    <w:rsid w:val="00C87658"/>
    <w:rsid w:val="00C94E55"/>
    <w:rsid w:val="00CE4CC7"/>
    <w:rsid w:val="00D647C1"/>
    <w:rsid w:val="00D70754"/>
    <w:rsid w:val="00D74E13"/>
    <w:rsid w:val="00D77EC6"/>
    <w:rsid w:val="00D85E73"/>
    <w:rsid w:val="00D93A99"/>
    <w:rsid w:val="00DA4B3B"/>
    <w:rsid w:val="00DE1BCA"/>
    <w:rsid w:val="00DE313A"/>
    <w:rsid w:val="00DE7D22"/>
    <w:rsid w:val="00DF2BB2"/>
    <w:rsid w:val="00E12565"/>
    <w:rsid w:val="00E26819"/>
    <w:rsid w:val="00E347F3"/>
    <w:rsid w:val="00E42EDB"/>
    <w:rsid w:val="00E44D71"/>
    <w:rsid w:val="00E5227A"/>
    <w:rsid w:val="00E648BD"/>
    <w:rsid w:val="00E64EDA"/>
    <w:rsid w:val="00E7768D"/>
    <w:rsid w:val="00EB2477"/>
    <w:rsid w:val="00EC5BEF"/>
    <w:rsid w:val="00EC78A9"/>
    <w:rsid w:val="00ED7C44"/>
    <w:rsid w:val="00EE3BB5"/>
    <w:rsid w:val="00EF62C5"/>
    <w:rsid w:val="00F10A37"/>
    <w:rsid w:val="00F24017"/>
    <w:rsid w:val="00F52C4E"/>
    <w:rsid w:val="00F72305"/>
    <w:rsid w:val="00F8679F"/>
    <w:rsid w:val="00FA1AE2"/>
    <w:rsid w:val="00FD4015"/>
    <w:rsid w:val="00FF2925"/>
    <w:rsid w:val="3F9767B6"/>
    <w:rsid w:val="43ABA293"/>
    <w:rsid w:val="4FE5AB1C"/>
    <w:rsid w:val="783ABDBF"/>
    <w:rsid w:val="7BDFA9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B761"/>
  <w15:docId w15:val="{6A679BBC-3EA6-45C6-B605-1B6D24F3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F535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185451"/>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F5356"/>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F5356"/>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7F5356"/>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7F5356"/>
    <w:pPr>
      <w:spacing w:before="0" w:after="100" w:line="259" w:lineRule="auto"/>
      <w:ind w:left="440"/>
    </w:pPr>
    <w:rPr>
      <w:rFonts w:eastAsiaTheme="minorEastAsia" w:cs="Times New Roman"/>
      <w:color w:val="auto"/>
    </w:rPr>
  </w:style>
  <w:style w:type="character" w:customStyle="1" w:styleId="Heading4Char">
    <w:name w:val="Heading 4 Char"/>
    <w:basedOn w:val="DefaultParagraphFont"/>
    <w:link w:val="Heading4"/>
    <w:uiPriority w:val="9"/>
    <w:rsid w:val="007F5356"/>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qFormat/>
    <w:rsid w:val="007F5356"/>
    <w:pPr>
      <w:spacing w:before="0" w:after="160" w:line="259" w:lineRule="auto"/>
      <w:ind w:left="720"/>
      <w:contextualSpacing/>
    </w:pPr>
    <w:rPr>
      <w:rFonts w:eastAsiaTheme="minorEastAsia"/>
      <w:color w:val="auto"/>
      <w:lang w:val="en-GB" w:eastAsia="zh-CN"/>
    </w:rPr>
  </w:style>
  <w:style w:type="table" w:customStyle="1" w:styleId="PlainTable11">
    <w:name w:val="Plain Table 11"/>
    <w:basedOn w:val="TableNormal"/>
    <w:uiPriority w:val="41"/>
    <w:rsid w:val="007F5356"/>
    <w:pPr>
      <w:spacing w:before="0" w:after="0" w:line="240" w:lineRule="auto"/>
    </w:pPr>
    <w:rPr>
      <w:rFonts w:eastAsiaTheme="minorEastAsia"/>
      <w:color w:val="auto"/>
      <w:kern w:val="2"/>
      <w:sz w:val="21"/>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F24017"/>
    <w:rPr>
      <w:b/>
      <w:bCs/>
    </w:rPr>
  </w:style>
  <w:style w:type="character" w:customStyle="1" w:styleId="Heading5Char">
    <w:name w:val="Heading 5 Char"/>
    <w:basedOn w:val="DefaultParagraphFont"/>
    <w:link w:val="Heading5"/>
    <w:uiPriority w:val="9"/>
    <w:rsid w:val="00185451"/>
    <w:rPr>
      <w:rFonts w:asciiTheme="majorHAnsi" w:eastAsiaTheme="majorEastAsia" w:hAnsiTheme="majorHAnsi" w:cstheme="majorBidi"/>
      <w:color w:val="007789" w:themeColor="accent1" w:themeShade="BF"/>
    </w:rPr>
  </w:style>
  <w:style w:type="paragraph" w:styleId="NoSpacing">
    <w:name w:val="No Spacing"/>
    <w:uiPriority w:val="1"/>
    <w:qFormat/>
    <w:rsid w:val="00BE7C8C"/>
    <w:pPr>
      <w:spacing w:before="0" w:after="0" w:line="240" w:lineRule="auto"/>
    </w:pPr>
    <w:rPr>
      <w:rFonts w:eastAsiaTheme="minorEastAsia"/>
      <w:color w:val="auto"/>
      <w:lang w:val="en-AU" w:eastAsia="zh-C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9835">
      <w:bodyDiv w:val="1"/>
      <w:marLeft w:val="0"/>
      <w:marRight w:val="0"/>
      <w:marTop w:val="0"/>
      <w:marBottom w:val="0"/>
      <w:divBdr>
        <w:top w:val="none" w:sz="0" w:space="0" w:color="auto"/>
        <w:left w:val="none" w:sz="0" w:space="0" w:color="auto"/>
        <w:bottom w:val="none" w:sz="0" w:space="0" w:color="auto"/>
        <w:right w:val="none" w:sz="0" w:space="0" w:color="auto"/>
      </w:divBdr>
      <w:divsChild>
        <w:div w:id="1618564132">
          <w:marLeft w:val="0"/>
          <w:marRight w:val="0"/>
          <w:marTop w:val="0"/>
          <w:marBottom w:val="0"/>
          <w:divBdr>
            <w:top w:val="none" w:sz="0" w:space="0" w:color="auto"/>
            <w:left w:val="none" w:sz="0" w:space="0" w:color="auto"/>
            <w:bottom w:val="none" w:sz="0" w:space="0" w:color="auto"/>
            <w:right w:val="none" w:sz="0" w:space="0" w:color="auto"/>
          </w:divBdr>
        </w:div>
      </w:divsChild>
    </w:div>
    <w:div w:id="396248163">
      <w:bodyDiv w:val="1"/>
      <w:marLeft w:val="0"/>
      <w:marRight w:val="0"/>
      <w:marTop w:val="0"/>
      <w:marBottom w:val="0"/>
      <w:divBdr>
        <w:top w:val="none" w:sz="0" w:space="0" w:color="auto"/>
        <w:left w:val="none" w:sz="0" w:space="0" w:color="auto"/>
        <w:bottom w:val="none" w:sz="0" w:space="0" w:color="auto"/>
        <w:right w:val="none" w:sz="0" w:space="0" w:color="auto"/>
      </w:divBdr>
      <w:divsChild>
        <w:div w:id="1927380825">
          <w:marLeft w:val="0"/>
          <w:marRight w:val="0"/>
          <w:marTop w:val="0"/>
          <w:marBottom w:val="0"/>
          <w:divBdr>
            <w:top w:val="none" w:sz="0" w:space="0" w:color="auto"/>
            <w:left w:val="none" w:sz="0" w:space="0" w:color="auto"/>
            <w:bottom w:val="none" w:sz="0" w:space="0" w:color="auto"/>
            <w:right w:val="none" w:sz="0" w:space="0" w:color="auto"/>
          </w:divBdr>
        </w:div>
      </w:divsChild>
    </w:div>
    <w:div w:id="708531846">
      <w:bodyDiv w:val="1"/>
      <w:marLeft w:val="0"/>
      <w:marRight w:val="0"/>
      <w:marTop w:val="0"/>
      <w:marBottom w:val="0"/>
      <w:divBdr>
        <w:top w:val="none" w:sz="0" w:space="0" w:color="auto"/>
        <w:left w:val="none" w:sz="0" w:space="0" w:color="auto"/>
        <w:bottom w:val="none" w:sz="0" w:space="0" w:color="auto"/>
        <w:right w:val="none" w:sz="0" w:space="0" w:color="auto"/>
      </w:divBdr>
    </w:div>
    <w:div w:id="2101287599">
      <w:bodyDiv w:val="1"/>
      <w:marLeft w:val="0"/>
      <w:marRight w:val="0"/>
      <w:marTop w:val="0"/>
      <w:marBottom w:val="0"/>
      <w:divBdr>
        <w:top w:val="none" w:sz="0" w:space="0" w:color="auto"/>
        <w:left w:val="none" w:sz="0" w:space="0" w:color="auto"/>
        <w:bottom w:val="none" w:sz="0" w:space="0" w:color="auto"/>
        <w:right w:val="none" w:sz="0" w:space="0" w:color="auto"/>
      </w:divBdr>
      <w:divsChild>
        <w:div w:id="1478955326">
          <w:marLeft w:val="0"/>
          <w:marRight w:val="0"/>
          <w:marTop w:val="0"/>
          <w:marBottom w:val="0"/>
          <w:divBdr>
            <w:top w:val="none" w:sz="0" w:space="0" w:color="auto"/>
            <w:left w:val="none" w:sz="0" w:space="0" w:color="auto"/>
            <w:bottom w:val="none" w:sz="0" w:space="0" w:color="auto"/>
            <w:right w:val="none" w:sz="0" w:space="0" w:color="auto"/>
          </w:divBdr>
        </w:div>
      </w:divsChild>
    </w:div>
    <w:div w:id="213177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B6303-3212-4D89-99C4-A1E2B2A5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83</TotalTime>
  <Pages>41</Pages>
  <Words>5664</Words>
  <Characters>32290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Park</dc:creator>
  <cp:lastModifiedBy>Paul Park</cp:lastModifiedBy>
  <cp:revision>7</cp:revision>
  <cp:lastPrinted>2019-04-26T04:41:00Z</cp:lastPrinted>
  <dcterms:created xsi:type="dcterms:W3CDTF">2019-04-26T04:39:00Z</dcterms:created>
  <dcterms:modified xsi:type="dcterms:W3CDTF">2019-04-26T06:37:00Z</dcterms:modified>
</cp:coreProperties>
</file>